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AD30E" w14:textId="77777777" w:rsidR="007F30AE" w:rsidRPr="000E7483" w:rsidRDefault="00BD398D" w:rsidP="000E7483">
      <w:pPr>
        <w:pStyle w:val="Titre"/>
      </w:pPr>
      <w:r>
        <w:t>ICT-</w:t>
      </w:r>
      <w:r w:rsidR="00705EE7">
        <w:t>306</w:t>
      </w:r>
      <w:r>
        <w:t xml:space="preserve"> </w:t>
      </w:r>
      <w:proofErr w:type="spellStart"/>
      <w:r w:rsidR="00705EE7">
        <w:t>Latruelle</w:t>
      </w:r>
      <w:proofErr w:type="spellEnd"/>
    </w:p>
    <w:p w14:paraId="42BF858B" w14:textId="77777777" w:rsidR="000E7483" w:rsidRDefault="001D4577" w:rsidP="00D275C6">
      <w:pPr>
        <w:spacing w:before="2400"/>
        <w:jc w:val="center"/>
        <w:rPr>
          <w:rFonts w:cs="Arial"/>
          <w:sz w:val="22"/>
          <w:szCs w:val="22"/>
        </w:rPr>
      </w:pPr>
      <w:r>
        <w:rPr>
          <w:rFonts w:cs="Arial"/>
          <w:noProof/>
          <w:sz w:val="22"/>
          <w:szCs w:val="22"/>
        </w:rPr>
        <w:drawing>
          <wp:inline distT="0" distB="0" distL="0" distR="0" wp14:anchorId="4F39BBCB" wp14:editId="413760A6">
            <wp:extent cx="2558415" cy="2558415"/>
            <wp:effectExtent l="19050" t="19050" r="13335" b="133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58415" cy="2558415"/>
                    </a:xfrm>
                    <a:prstGeom prst="rect">
                      <a:avLst/>
                    </a:prstGeom>
                    <a:noFill/>
                    <a:ln w="9525">
                      <a:solidFill>
                        <a:schemeClr val="tx1"/>
                      </a:solidFill>
                      <a:miter lim="800000"/>
                      <a:headEnd/>
                      <a:tailEnd/>
                    </a:ln>
                  </pic:spPr>
                </pic:pic>
              </a:graphicData>
            </a:graphic>
          </wp:inline>
        </w:drawing>
      </w:r>
    </w:p>
    <w:p w14:paraId="48730DF2" w14:textId="77777777" w:rsidR="007F30AE" w:rsidRPr="000E7483" w:rsidRDefault="00AA0E40" w:rsidP="000E7483">
      <w:pPr>
        <w:spacing w:before="2000"/>
        <w:jc w:val="center"/>
      </w:pPr>
      <w:r>
        <w:t>Théo Richard – MIN1B</w:t>
      </w:r>
    </w:p>
    <w:p w14:paraId="00EADEB3" w14:textId="77777777" w:rsidR="007F30AE" w:rsidRPr="000E7483" w:rsidRDefault="00AA0E40" w:rsidP="000E7483">
      <w:pPr>
        <w:jc w:val="center"/>
      </w:pPr>
      <w:r>
        <w:t xml:space="preserve">ETML – Rue de </w:t>
      </w:r>
      <w:proofErr w:type="spellStart"/>
      <w:r>
        <w:t>Sébeillon</w:t>
      </w:r>
      <w:proofErr w:type="spellEnd"/>
      <w:r>
        <w:t xml:space="preserve"> 12, 1004 Lausanne</w:t>
      </w:r>
    </w:p>
    <w:p w14:paraId="4D6E2E13" w14:textId="77777777" w:rsidR="007F30AE" w:rsidRPr="000E7483" w:rsidRDefault="00AA0E40" w:rsidP="000E7483">
      <w:pPr>
        <w:jc w:val="center"/>
      </w:pPr>
      <w:r>
        <w:t>24 périodes</w:t>
      </w:r>
    </w:p>
    <w:p w14:paraId="16EA7FD3" w14:textId="77777777" w:rsidR="007F30AE" w:rsidRPr="000E7483" w:rsidRDefault="00AA0E40" w:rsidP="000E7483">
      <w:pPr>
        <w:jc w:val="center"/>
      </w:pPr>
      <w:r>
        <w:t>Xavier Carrel</w:t>
      </w:r>
    </w:p>
    <w:p w14:paraId="3D367654" w14:textId="77777777" w:rsidR="007F30AE" w:rsidRPr="000E7483" w:rsidRDefault="000E5311" w:rsidP="000E7483">
      <w:pPr>
        <w:jc w:val="center"/>
      </w:pPr>
      <w:r>
        <w:t>x</w:t>
      </w:r>
      <w:r w:rsidR="00AA0E40">
        <w:t>avier</w:t>
      </w:r>
      <w:r>
        <w:t>.carrel@eduvaud.ch</w:t>
      </w:r>
    </w:p>
    <w:p w14:paraId="6D664297" w14:textId="77777777" w:rsidR="007F30AE" w:rsidRPr="007F30AE" w:rsidRDefault="007F30AE" w:rsidP="001764CE">
      <w:pPr>
        <w:pStyle w:val="Titre"/>
      </w:pPr>
      <w:r w:rsidRPr="00AA4393">
        <w:br w:type="page"/>
      </w:r>
      <w:r w:rsidRPr="007F30AE">
        <w:lastRenderedPageBreak/>
        <w:t>Table des matières</w:t>
      </w:r>
    </w:p>
    <w:p w14:paraId="6CDBD992" w14:textId="6179272B" w:rsidR="0032213E"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1434701" w:history="1">
        <w:r w:rsidR="0032213E" w:rsidRPr="00743358">
          <w:rPr>
            <w:rStyle w:val="Lienhypertexte"/>
            <w:noProof/>
          </w:rPr>
          <w:t>1</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Spécifications</w:t>
        </w:r>
        <w:r w:rsidR="0032213E">
          <w:rPr>
            <w:noProof/>
            <w:webHidden/>
          </w:rPr>
          <w:tab/>
        </w:r>
        <w:r w:rsidR="0032213E">
          <w:rPr>
            <w:noProof/>
            <w:webHidden/>
          </w:rPr>
          <w:fldChar w:fldCharType="begin"/>
        </w:r>
        <w:r w:rsidR="0032213E">
          <w:rPr>
            <w:noProof/>
            <w:webHidden/>
          </w:rPr>
          <w:instrText xml:space="preserve"> PAGEREF _Toc161434701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4936A6CE" w14:textId="6522A152"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2" w:history="1">
        <w:r w:rsidR="0032213E" w:rsidRPr="00743358">
          <w:rPr>
            <w:rStyle w:val="Lienhypertexte"/>
            <w:noProof/>
          </w:rPr>
          <w:t>1.1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Titre</w:t>
        </w:r>
        <w:r w:rsidR="0032213E">
          <w:rPr>
            <w:noProof/>
            <w:webHidden/>
          </w:rPr>
          <w:tab/>
        </w:r>
        <w:r w:rsidR="0032213E">
          <w:rPr>
            <w:noProof/>
            <w:webHidden/>
          </w:rPr>
          <w:fldChar w:fldCharType="begin"/>
        </w:r>
        <w:r w:rsidR="0032213E">
          <w:rPr>
            <w:noProof/>
            <w:webHidden/>
          </w:rPr>
          <w:instrText xml:space="preserve"> PAGEREF _Toc161434702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50AA14E9" w14:textId="48775BC9"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3" w:history="1">
        <w:r w:rsidR="0032213E" w:rsidRPr="00743358">
          <w:rPr>
            <w:rStyle w:val="Lienhypertexte"/>
            <w:noProof/>
          </w:rPr>
          <w:t>1.2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Description</w:t>
        </w:r>
        <w:r w:rsidR="0032213E">
          <w:rPr>
            <w:noProof/>
            <w:webHidden/>
          </w:rPr>
          <w:tab/>
        </w:r>
        <w:r w:rsidR="0032213E">
          <w:rPr>
            <w:noProof/>
            <w:webHidden/>
          </w:rPr>
          <w:fldChar w:fldCharType="begin"/>
        </w:r>
        <w:r w:rsidR="0032213E">
          <w:rPr>
            <w:noProof/>
            <w:webHidden/>
          </w:rPr>
          <w:instrText xml:space="preserve"> PAGEREF _Toc161434703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27F113F3" w14:textId="45D539B2"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4" w:history="1">
        <w:r w:rsidR="0032213E" w:rsidRPr="00743358">
          <w:rPr>
            <w:rStyle w:val="Lienhypertexte"/>
            <w:noProof/>
          </w:rPr>
          <w:t>1.3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Matériel et logiciels à disposition</w:t>
        </w:r>
        <w:r w:rsidR="0032213E">
          <w:rPr>
            <w:noProof/>
            <w:webHidden/>
          </w:rPr>
          <w:tab/>
        </w:r>
        <w:r w:rsidR="0032213E">
          <w:rPr>
            <w:noProof/>
            <w:webHidden/>
          </w:rPr>
          <w:fldChar w:fldCharType="begin"/>
        </w:r>
        <w:r w:rsidR="0032213E">
          <w:rPr>
            <w:noProof/>
            <w:webHidden/>
          </w:rPr>
          <w:instrText xml:space="preserve"> PAGEREF _Toc161434704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66971AEE" w14:textId="1AD36D13"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5" w:history="1">
        <w:r w:rsidR="0032213E" w:rsidRPr="00743358">
          <w:rPr>
            <w:rStyle w:val="Lienhypertexte"/>
            <w:noProof/>
          </w:rPr>
          <w:t>1.4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Prérequis</w:t>
        </w:r>
        <w:r w:rsidR="0032213E">
          <w:rPr>
            <w:noProof/>
            <w:webHidden/>
          </w:rPr>
          <w:tab/>
        </w:r>
        <w:r w:rsidR="0032213E">
          <w:rPr>
            <w:noProof/>
            <w:webHidden/>
          </w:rPr>
          <w:fldChar w:fldCharType="begin"/>
        </w:r>
        <w:r w:rsidR="0032213E">
          <w:rPr>
            <w:noProof/>
            <w:webHidden/>
          </w:rPr>
          <w:instrText xml:space="preserve"> PAGEREF _Toc161434705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4DF10B81" w14:textId="3C1C2837"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6" w:history="1">
        <w:r w:rsidR="0032213E" w:rsidRPr="00743358">
          <w:rPr>
            <w:rStyle w:val="Lienhypertexte"/>
            <w:noProof/>
          </w:rPr>
          <w:t>1.5</w:t>
        </w:r>
        <w:r w:rsidR="0032213E">
          <w:rPr>
            <w:rFonts w:eastAsiaTheme="minorEastAsia" w:cstheme="minorBidi"/>
            <w:smallCaps w:val="0"/>
            <w:noProof/>
            <w:kern w:val="2"/>
            <w:sz w:val="24"/>
            <w:szCs w:val="24"/>
            <w14:ligatures w14:val="standardContextual"/>
          </w:rPr>
          <w:tab/>
        </w:r>
        <w:r w:rsidR="0032213E" w:rsidRPr="00743358">
          <w:rPr>
            <w:rStyle w:val="Lienhypertexte"/>
            <w:noProof/>
          </w:rPr>
          <w:t>Cahier des charges</w:t>
        </w:r>
        <w:r w:rsidR="0032213E">
          <w:rPr>
            <w:noProof/>
            <w:webHidden/>
          </w:rPr>
          <w:tab/>
        </w:r>
        <w:r w:rsidR="0032213E">
          <w:rPr>
            <w:noProof/>
            <w:webHidden/>
          </w:rPr>
          <w:fldChar w:fldCharType="begin"/>
        </w:r>
        <w:r w:rsidR="0032213E">
          <w:rPr>
            <w:noProof/>
            <w:webHidden/>
          </w:rPr>
          <w:instrText xml:space="preserve"> PAGEREF _Toc161434706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3353350C" w14:textId="68D7367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7" w:history="1">
        <w:r w:rsidR="0032213E" w:rsidRPr="00743358">
          <w:rPr>
            <w:rStyle w:val="Lienhypertexte"/>
            <w:noProof/>
          </w:rPr>
          <w:t>1.5.1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Objectifs et portée du projet</w:t>
        </w:r>
        <w:r w:rsidR="0032213E">
          <w:rPr>
            <w:noProof/>
            <w:webHidden/>
          </w:rPr>
          <w:tab/>
        </w:r>
        <w:r w:rsidR="0032213E">
          <w:rPr>
            <w:noProof/>
            <w:webHidden/>
          </w:rPr>
          <w:fldChar w:fldCharType="begin"/>
        </w:r>
        <w:r w:rsidR="0032213E">
          <w:rPr>
            <w:noProof/>
            <w:webHidden/>
          </w:rPr>
          <w:instrText xml:space="preserve"> PAGEREF _Toc161434707 \h </w:instrText>
        </w:r>
        <w:r w:rsidR="0032213E">
          <w:rPr>
            <w:noProof/>
            <w:webHidden/>
          </w:rPr>
        </w:r>
        <w:r w:rsidR="0032213E">
          <w:rPr>
            <w:noProof/>
            <w:webHidden/>
          </w:rPr>
          <w:fldChar w:fldCharType="separate"/>
        </w:r>
        <w:r w:rsidR="00D2765A">
          <w:rPr>
            <w:noProof/>
            <w:webHidden/>
          </w:rPr>
          <w:t>4</w:t>
        </w:r>
        <w:r w:rsidR="0032213E">
          <w:rPr>
            <w:noProof/>
            <w:webHidden/>
          </w:rPr>
          <w:fldChar w:fldCharType="end"/>
        </w:r>
      </w:hyperlink>
    </w:p>
    <w:p w14:paraId="1A26D764" w14:textId="773BEDFB"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8" w:history="1">
        <w:r w:rsidR="0032213E" w:rsidRPr="00743358">
          <w:rPr>
            <w:rStyle w:val="Lienhypertexte"/>
            <w:noProof/>
          </w:rPr>
          <w:t>1.5.2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Caractéristiques des utilisateurs et impacts</w:t>
        </w:r>
        <w:r w:rsidR="0032213E">
          <w:rPr>
            <w:noProof/>
            <w:webHidden/>
          </w:rPr>
          <w:tab/>
        </w:r>
        <w:r w:rsidR="0032213E">
          <w:rPr>
            <w:noProof/>
            <w:webHidden/>
          </w:rPr>
          <w:fldChar w:fldCharType="begin"/>
        </w:r>
        <w:r w:rsidR="0032213E">
          <w:rPr>
            <w:noProof/>
            <w:webHidden/>
          </w:rPr>
          <w:instrText xml:space="preserve"> PAGEREF _Toc161434708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5F21DC7C" w14:textId="2CDE9C3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9" w:history="1">
        <w:r w:rsidR="0032213E" w:rsidRPr="00743358">
          <w:rPr>
            <w:rStyle w:val="Lienhypertexte"/>
            <w:noProof/>
          </w:rPr>
          <w:t>1.5.3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Fonctionnalités requises (du point de vue de l’utilisateur)</w:t>
        </w:r>
        <w:r w:rsidR="0032213E">
          <w:rPr>
            <w:noProof/>
            <w:webHidden/>
          </w:rPr>
          <w:tab/>
        </w:r>
        <w:r w:rsidR="0032213E">
          <w:rPr>
            <w:noProof/>
            <w:webHidden/>
          </w:rPr>
          <w:fldChar w:fldCharType="begin"/>
        </w:r>
        <w:r w:rsidR="0032213E">
          <w:rPr>
            <w:noProof/>
            <w:webHidden/>
          </w:rPr>
          <w:instrText xml:space="preserve"> PAGEREF _Toc161434709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311473FD" w14:textId="0A680A26"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0" w:history="1">
        <w:r w:rsidR="0032213E" w:rsidRPr="00743358">
          <w:rPr>
            <w:rStyle w:val="Lienhypertexte"/>
            <w:noProof/>
          </w:rPr>
          <w:t>2</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Planification Initiale</w:t>
        </w:r>
        <w:r w:rsidR="0032213E">
          <w:rPr>
            <w:noProof/>
            <w:webHidden/>
          </w:rPr>
          <w:tab/>
        </w:r>
        <w:r w:rsidR="0032213E">
          <w:rPr>
            <w:noProof/>
            <w:webHidden/>
          </w:rPr>
          <w:fldChar w:fldCharType="begin"/>
        </w:r>
        <w:r w:rsidR="0032213E">
          <w:rPr>
            <w:noProof/>
            <w:webHidden/>
          </w:rPr>
          <w:instrText xml:space="preserve"> PAGEREF _Toc161434710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78B27CCF" w14:textId="1AA2C02E"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1" w:history="1">
        <w:r w:rsidR="0032213E" w:rsidRPr="00743358">
          <w:rPr>
            <w:rStyle w:val="Lienhypertexte"/>
            <w:noProof/>
          </w:rPr>
          <w:t>3</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Analyse fonctionnelle</w:t>
        </w:r>
        <w:r w:rsidR="0032213E">
          <w:rPr>
            <w:noProof/>
            <w:webHidden/>
          </w:rPr>
          <w:tab/>
        </w:r>
        <w:r w:rsidR="0032213E">
          <w:rPr>
            <w:noProof/>
            <w:webHidden/>
          </w:rPr>
          <w:fldChar w:fldCharType="begin"/>
        </w:r>
        <w:r w:rsidR="0032213E">
          <w:rPr>
            <w:noProof/>
            <w:webHidden/>
          </w:rPr>
          <w:instrText xml:space="preserve"> PAGEREF _Toc161434711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726B1179" w14:textId="2B8A384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2" w:history="1">
        <w:r w:rsidR="0032213E" w:rsidRPr="00743358">
          <w:rPr>
            <w:rStyle w:val="Lienhypertexte"/>
            <w:noProof/>
          </w:rPr>
          <w:t>3.1.1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Cuisine</w:t>
        </w:r>
        <w:r w:rsidR="0032213E">
          <w:rPr>
            <w:noProof/>
            <w:webHidden/>
          </w:rPr>
          <w:tab/>
        </w:r>
        <w:r w:rsidR="0032213E">
          <w:rPr>
            <w:noProof/>
            <w:webHidden/>
          </w:rPr>
          <w:fldChar w:fldCharType="begin"/>
        </w:r>
        <w:r w:rsidR="0032213E">
          <w:rPr>
            <w:noProof/>
            <w:webHidden/>
          </w:rPr>
          <w:instrText xml:space="preserve"> PAGEREF _Toc161434712 \h </w:instrText>
        </w:r>
        <w:r w:rsidR="0032213E">
          <w:rPr>
            <w:noProof/>
            <w:webHidden/>
          </w:rPr>
        </w:r>
        <w:r w:rsidR="0032213E">
          <w:rPr>
            <w:noProof/>
            <w:webHidden/>
          </w:rPr>
          <w:fldChar w:fldCharType="separate"/>
        </w:r>
        <w:r w:rsidR="00D2765A">
          <w:rPr>
            <w:noProof/>
            <w:webHidden/>
          </w:rPr>
          <w:t>7</w:t>
        </w:r>
        <w:r w:rsidR="0032213E">
          <w:rPr>
            <w:noProof/>
            <w:webHidden/>
          </w:rPr>
          <w:fldChar w:fldCharType="end"/>
        </w:r>
      </w:hyperlink>
    </w:p>
    <w:p w14:paraId="108A4DF7" w14:textId="5EB258F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3" w:history="1">
        <w:r w:rsidR="0032213E" w:rsidRPr="00743358">
          <w:rPr>
            <w:rStyle w:val="Lienhypertexte"/>
            <w:noProof/>
          </w:rPr>
          <w:t>3.1.2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Chambre</w:t>
        </w:r>
        <w:r w:rsidR="0032213E">
          <w:rPr>
            <w:noProof/>
            <w:webHidden/>
          </w:rPr>
          <w:tab/>
        </w:r>
        <w:r w:rsidR="0032213E">
          <w:rPr>
            <w:noProof/>
            <w:webHidden/>
          </w:rPr>
          <w:fldChar w:fldCharType="begin"/>
        </w:r>
        <w:r w:rsidR="0032213E">
          <w:rPr>
            <w:noProof/>
            <w:webHidden/>
          </w:rPr>
          <w:instrText xml:space="preserve"> PAGEREF _Toc161434713 \h </w:instrText>
        </w:r>
        <w:r w:rsidR="0032213E">
          <w:rPr>
            <w:noProof/>
            <w:webHidden/>
          </w:rPr>
        </w:r>
        <w:r w:rsidR="0032213E">
          <w:rPr>
            <w:noProof/>
            <w:webHidden/>
          </w:rPr>
          <w:fldChar w:fldCharType="separate"/>
        </w:r>
        <w:r w:rsidR="00D2765A">
          <w:rPr>
            <w:noProof/>
            <w:webHidden/>
          </w:rPr>
          <w:t>7</w:t>
        </w:r>
        <w:r w:rsidR="0032213E">
          <w:rPr>
            <w:noProof/>
            <w:webHidden/>
          </w:rPr>
          <w:fldChar w:fldCharType="end"/>
        </w:r>
      </w:hyperlink>
    </w:p>
    <w:p w14:paraId="24DDABB6" w14:textId="41975920"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4" w:history="1">
        <w:r w:rsidR="0032213E" w:rsidRPr="00743358">
          <w:rPr>
            <w:rStyle w:val="Lienhypertexte"/>
            <w:noProof/>
          </w:rPr>
          <w:t>3.1.3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sport</w:t>
        </w:r>
        <w:r w:rsidR="0032213E">
          <w:rPr>
            <w:noProof/>
            <w:webHidden/>
          </w:rPr>
          <w:tab/>
        </w:r>
        <w:r w:rsidR="0032213E">
          <w:rPr>
            <w:noProof/>
            <w:webHidden/>
          </w:rPr>
          <w:fldChar w:fldCharType="begin"/>
        </w:r>
        <w:r w:rsidR="0032213E">
          <w:rPr>
            <w:noProof/>
            <w:webHidden/>
          </w:rPr>
          <w:instrText xml:space="preserve"> PAGEREF _Toc161434714 \h </w:instrText>
        </w:r>
        <w:r w:rsidR="0032213E">
          <w:rPr>
            <w:noProof/>
            <w:webHidden/>
          </w:rPr>
        </w:r>
        <w:r w:rsidR="0032213E">
          <w:rPr>
            <w:noProof/>
            <w:webHidden/>
          </w:rPr>
          <w:fldChar w:fldCharType="separate"/>
        </w:r>
        <w:r w:rsidR="00D2765A">
          <w:rPr>
            <w:noProof/>
            <w:webHidden/>
          </w:rPr>
          <w:t>8</w:t>
        </w:r>
        <w:r w:rsidR="0032213E">
          <w:rPr>
            <w:noProof/>
            <w:webHidden/>
          </w:rPr>
          <w:fldChar w:fldCharType="end"/>
        </w:r>
      </w:hyperlink>
    </w:p>
    <w:p w14:paraId="67113AAF" w14:textId="32D475C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5" w:history="1">
        <w:r w:rsidR="0032213E" w:rsidRPr="00743358">
          <w:rPr>
            <w:rStyle w:val="Lienhypertexte"/>
            <w:noProof/>
          </w:rPr>
          <w:t>3.1.4</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SPA</w:t>
        </w:r>
        <w:r w:rsidR="0032213E">
          <w:rPr>
            <w:noProof/>
            <w:webHidden/>
          </w:rPr>
          <w:tab/>
        </w:r>
        <w:r w:rsidR="0032213E">
          <w:rPr>
            <w:noProof/>
            <w:webHidden/>
          </w:rPr>
          <w:fldChar w:fldCharType="begin"/>
        </w:r>
        <w:r w:rsidR="0032213E">
          <w:rPr>
            <w:noProof/>
            <w:webHidden/>
          </w:rPr>
          <w:instrText xml:space="preserve"> PAGEREF _Toc161434715 \h </w:instrText>
        </w:r>
        <w:r w:rsidR="0032213E">
          <w:rPr>
            <w:noProof/>
            <w:webHidden/>
          </w:rPr>
        </w:r>
        <w:r w:rsidR="0032213E">
          <w:rPr>
            <w:noProof/>
            <w:webHidden/>
          </w:rPr>
          <w:fldChar w:fldCharType="separate"/>
        </w:r>
        <w:r w:rsidR="00D2765A">
          <w:rPr>
            <w:noProof/>
            <w:webHidden/>
          </w:rPr>
          <w:t>6</w:t>
        </w:r>
        <w:r w:rsidR="0032213E">
          <w:rPr>
            <w:noProof/>
            <w:webHidden/>
          </w:rPr>
          <w:fldChar w:fldCharType="end"/>
        </w:r>
      </w:hyperlink>
    </w:p>
    <w:p w14:paraId="1B05360D" w14:textId="7C659CCA"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6" w:history="1">
        <w:r w:rsidR="0032213E" w:rsidRPr="00743358">
          <w:rPr>
            <w:rStyle w:val="Lienhypertexte"/>
            <w:noProof/>
          </w:rPr>
          <w:t>3.1.5</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Restaurant</w:t>
        </w:r>
        <w:r w:rsidR="0032213E">
          <w:rPr>
            <w:noProof/>
            <w:webHidden/>
          </w:rPr>
          <w:tab/>
        </w:r>
        <w:r w:rsidR="0032213E">
          <w:rPr>
            <w:noProof/>
            <w:webHidden/>
          </w:rPr>
          <w:fldChar w:fldCharType="begin"/>
        </w:r>
        <w:r w:rsidR="0032213E">
          <w:rPr>
            <w:noProof/>
            <w:webHidden/>
          </w:rPr>
          <w:instrText xml:space="preserve"> PAGEREF _Toc161434716 \h </w:instrText>
        </w:r>
        <w:r w:rsidR="0032213E">
          <w:rPr>
            <w:noProof/>
            <w:webHidden/>
          </w:rPr>
        </w:r>
        <w:r w:rsidR="0032213E">
          <w:rPr>
            <w:noProof/>
            <w:webHidden/>
          </w:rPr>
          <w:fldChar w:fldCharType="separate"/>
        </w:r>
        <w:r w:rsidR="00D2765A">
          <w:rPr>
            <w:noProof/>
            <w:webHidden/>
          </w:rPr>
          <w:t>6</w:t>
        </w:r>
        <w:r w:rsidR="0032213E">
          <w:rPr>
            <w:noProof/>
            <w:webHidden/>
          </w:rPr>
          <w:fldChar w:fldCharType="end"/>
        </w:r>
      </w:hyperlink>
    </w:p>
    <w:p w14:paraId="31F74878" w14:textId="76C57F00"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7" w:history="1">
        <w:r w:rsidR="0032213E" w:rsidRPr="00743358">
          <w:rPr>
            <w:rStyle w:val="Lienhypertexte"/>
            <w:noProof/>
          </w:rPr>
          <w:t>3.1.6</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jeu</w:t>
        </w:r>
        <w:r w:rsidR="0032213E">
          <w:rPr>
            <w:noProof/>
            <w:webHidden/>
          </w:rPr>
          <w:tab/>
        </w:r>
        <w:r w:rsidR="0032213E">
          <w:rPr>
            <w:noProof/>
            <w:webHidden/>
          </w:rPr>
          <w:fldChar w:fldCharType="begin"/>
        </w:r>
        <w:r w:rsidR="0032213E">
          <w:rPr>
            <w:noProof/>
            <w:webHidden/>
          </w:rPr>
          <w:instrText xml:space="preserve"> PAGEREF _Toc161434717 \h </w:instrText>
        </w:r>
        <w:r w:rsidR="0032213E">
          <w:rPr>
            <w:noProof/>
            <w:webHidden/>
          </w:rPr>
        </w:r>
        <w:r w:rsidR="0032213E">
          <w:rPr>
            <w:noProof/>
            <w:webHidden/>
          </w:rPr>
          <w:fldChar w:fldCharType="separate"/>
        </w:r>
        <w:r w:rsidR="00D2765A">
          <w:rPr>
            <w:noProof/>
            <w:webHidden/>
          </w:rPr>
          <w:t>8</w:t>
        </w:r>
        <w:r w:rsidR="0032213E">
          <w:rPr>
            <w:noProof/>
            <w:webHidden/>
          </w:rPr>
          <w:fldChar w:fldCharType="end"/>
        </w:r>
      </w:hyperlink>
    </w:p>
    <w:p w14:paraId="76A402D3" w14:textId="2AF8125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8" w:history="1">
        <w:r w:rsidR="0032213E" w:rsidRPr="00743358">
          <w:rPr>
            <w:rStyle w:val="Lienhypertexte"/>
            <w:noProof/>
          </w:rPr>
          <w:t>3.1.7</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Salle de logistique</w:t>
        </w:r>
        <w:r w:rsidR="0032213E">
          <w:rPr>
            <w:noProof/>
            <w:webHidden/>
          </w:rPr>
          <w:tab/>
        </w:r>
        <w:r w:rsidR="0032213E">
          <w:rPr>
            <w:noProof/>
            <w:webHidden/>
          </w:rPr>
          <w:fldChar w:fldCharType="begin"/>
        </w:r>
        <w:r w:rsidR="0032213E">
          <w:rPr>
            <w:noProof/>
            <w:webHidden/>
          </w:rPr>
          <w:instrText xml:space="preserve"> PAGEREF _Toc161434718 \h </w:instrText>
        </w:r>
        <w:r w:rsidR="0032213E">
          <w:rPr>
            <w:noProof/>
            <w:webHidden/>
          </w:rPr>
        </w:r>
        <w:r w:rsidR="0032213E">
          <w:rPr>
            <w:noProof/>
            <w:webHidden/>
          </w:rPr>
          <w:fldChar w:fldCharType="separate"/>
        </w:r>
        <w:r w:rsidR="00D2765A">
          <w:rPr>
            <w:noProof/>
            <w:webHidden/>
          </w:rPr>
          <w:t>5</w:t>
        </w:r>
        <w:r w:rsidR="0032213E">
          <w:rPr>
            <w:noProof/>
            <w:webHidden/>
          </w:rPr>
          <w:fldChar w:fldCharType="end"/>
        </w:r>
      </w:hyperlink>
    </w:p>
    <w:p w14:paraId="0D0D53B0" w14:textId="3CAF1F58"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9" w:history="1">
        <w:r w:rsidR="0032213E" w:rsidRPr="00743358">
          <w:rPr>
            <w:rStyle w:val="Lienhypertexte"/>
            <w:noProof/>
          </w:rPr>
          <w:t>3.1.8</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Piscine</w:t>
        </w:r>
        <w:r w:rsidR="0032213E">
          <w:rPr>
            <w:noProof/>
            <w:webHidden/>
          </w:rPr>
          <w:tab/>
        </w:r>
        <w:r w:rsidR="0032213E">
          <w:rPr>
            <w:noProof/>
            <w:webHidden/>
          </w:rPr>
          <w:fldChar w:fldCharType="begin"/>
        </w:r>
        <w:r w:rsidR="0032213E">
          <w:rPr>
            <w:noProof/>
            <w:webHidden/>
          </w:rPr>
          <w:instrText xml:space="preserve"> PAGEREF _Toc161434719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5350444E" w14:textId="5DF27A0E"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0" w:history="1">
        <w:r w:rsidR="0032213E" w:rsidRPr="00743358">
          <w:rPr>
            <w:rStyle w:val="Lienhypertexte"/>
            <w:noProof/>
          </w:rPr>
          <w:t>3.1.9</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Réception</w:t>
        </w:r>
        <w:r w:rsidR="0032213E">
          <w:rPr>
            <w:noProof/>
            <w:webHidden/>
          </w:rPr>
          <w:tab/>
        </w:r>
        <w:r w:rsidR="0032213E">
          <w:rPr>
            <w:noProof/>
            <w:webHidden/>
          </w:rPr>
          <w:fldChar w:fldCharType="begin"/>
        </w:r>
        <w:r w:rsidR="0032213E">
          <w:rPr>
            <w:noProof/>
            <w:webHidden/>
          </w:rPr>
          <w:instrText xml:space="preserve"> PAGEREF _Toc161434720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4959351C" w14:textId="7814863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1" w:history="1">
        <w:r w:rsidR="0032213E" w:rsidRPr="00743358">
          <w:rPr>
            <w:rStyle w:val="Lienhypertexte"/>
            <w:noProof/>
          </w:rPr>
          <w:t>3.1.10</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Couloirs</w:t>
        </w:r>
        <w:r w:rsidR="0032213E">
          <w:rPr>
            <w:noProof/>
            <w:webHidden/>
          </w:rPr>
          <w:tab/>
        </w:r>
        <w:r w:rsidR="0032213E">
          <w:rPr>
            <w:noProof/>
            <w:webHidden/>
          </w:rPr>
          <w:fldChar w:fldCharType="begin"/>
        </w:r>
        <w:r w:rsidR="0032213E">
          <w:rPr>
            <w:noProof/>
            <w:webHidden/>
          </w:rPr>
          <w:instrText xml:space="preserve"> PAGEREF _Toc161434721 \h </w:instrText>
        </w:r>
        <w:r w:rsidR="0032213E">
          <w:rPr>
            <w:noProof/>
            <w:webHidden/>
          </w:rPr>
        </w:r>
        <w:r w:rsidR="0032213E">
          <w:rPr>
            <w:noProof/>
            <w:webHidden/>
          </w:rPr>
          <w:fldChar w:fldCharType="separate"/>
        </w:r>
        <w:r w:rsidR="00D2765A">
          <w:rPr>
            <w:noProof/>
            <w:webHidden/>
          </w:rPr>
          <w:t>9</w:t>
        </w:r>
        <w:r w:rsidR="0032213E">
          <w:rPr>
            <w:noProof/>
            <w:webHidden/>
          </w:rPr>
          <w:fldChar w:fldCharType="end"/>
        </w:r>
      </w:hyperlink>
    </w:p>
    <w:p w14:paraId="7E5745AA" w14:textId="6D9DE3FD"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2" w:history="1">
        <w:r w:rsidR="0032213E" w:rsidRPr="00743358">
          <w:rPr>
            <w:rStyle w:val="Lienhypertexte"/>
            <w:noProof/>
          </w:rPr>
          <w:t>3.1.11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Toilettes</w:t>
        </w:r>
        <w:r w:rsidR="0032213E">
          <w:rPr>
            <w:noProof/>
            <w:webHidden/>
          </w:rPr>
          <w:tab/>
        </w:r>
        <w:r w:rsidR="0032213E">
          <w:rPr>
            <w:noProof/>
            <w:webHidden/>
          </w:rPr>
          <w:fldChar w:fldCharType="begin"/>
        </w:r>
        <w:r w:rsidR="0032213E">
          <w:rPr>
            <w:noProof/>
            <w:webHidden/>
          </w:rPr>
          <w:instrText xml:space="preserve"> PAGEREF _Toc161434722 \h </w:instrText>
        </w:r>
        <w:r w:rsidR="0032213E">
          <w:rPr>
            <w:noProof/>
            <w:webHidden/>
          </w:rPr>
        </w:r>
        <w:r w:rsidR="0032213E">
          <w:rPr>
            <w:noProof/>
            <w:webHidden/>
          </w:rPr>
          <w:fldChar w:fldCharType="separate"/>
        </w:r>
        <w:r w:rsidR="00D2765A">
          <w:rPr>
            <w:noProof/>
            <w:webHidden/>
          </w:rPr>
          <w:t>10</w:t>
        </w:r>
        <w:r w:rsidR="0032213E">
          <w:rPr>
            <w:noProof/>
            <w:webHidden/>
          </w:rPr>
          <w:fldChar w:fldCharType="end"/>
        </w:r>
      </w:hyperlink>
    </w:p>
    <w:p w14:paraId="75188A6F" w14:textId="0656AFD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3" w:history="1">
        <w:r w:rsidR="0032213E" w:rsidRPr="00743358">
          <w:rPr>
            <w:rStyle w:val="Lienhypertexte"/>
            <w:noProof/>
          </w:rPr>
          <w:t>3.1.12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Vestiaires Client</w:t>
        </w:r>
        <w:r w:rsidR="0032213E">
          <w:rPr>
            <w:noProof/>
            <w:webHidden/>
          </w:rPr>
          <w:tab/>
        </w:r>
        <w:r w:rsidR="0032213E">
          <w:rPr>
            <w:noProof/>
            <w:webHidden/>
          </w:rPr>
          <w:fldChar w:fldCharType="begin"/>
        </w:r>
        <w:r w:rsidR="0032213E">
          <w:rPr>
            <w:noProof/>
            <w:webHidden/>
          </w:rPr>
          <w:instrText xml:space="preserve"> PAGEREF _Toc161434723 \h </w:instrText>
        </w:r>
        <w:r w:rsidR="0032213E">
          <w:rPr>
            <w:noProof/>
            <w:webHidden/>
          </w:rPr>
        </w:r>
        <w:r w:rsidR="0032213E">
          <w:rPr>
            <w:noProof/>
            <w:webHidden/>
          </w:rPr>
          <w:fldChar w:fldCharType="separate"/>
        </w:r>
        <w:r w:rsidR="00D2765A">
          <w:rPr>
            <w:noProof/>
            <w:webHidden/>
          </w:rPr>
          <w:t>10</w:t>
        </w:r>
        <w:r w:rsidR="0032213E">
          <w:rPr>
            <w:noProof/>
            <w:webHidden/>
          </w:rPr>
          <w:fldChar w:fldCharType="end"/>
        </w:r>
      </w:hyperlink>
    </w:p>
    <w:p w14:paraId="4983B1F2" w14:textId="2F738D7C"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4" w:history="1">
        <w:r w:rsidR="0032213E" w:rsidRPr="00743358">
          <w:rPr>
            <w:rStyle w:val="Lienhypertexte"/>
            <w:noProof/>
          </w:rPr>
          <w:t>3.1.13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Bar</w:t>
        </w:r>
        <w:r w:rsidR="0032213E">
          <w:rPr>
            <w:noProof/>
            <w:webHidden/>
          </w:rPr>
          <w:tab/>
        </w:r>
        <w:r w:rsidR="0032213E">
          <w:rPr>
            <w:noProof/>
            <w:webHidden/>
          </w:rPr>
          <w:fldChar w:fldCharType="begin"/>
        </w:r>
        <w:r w:rsidR="0032213E">
          <w:rPr>
            <w:noProof/>
            <w:webHidden/>
          </w:rPr>
          <w:instrText xml:space="preserve"> PAGEREF _Toc161434724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5C4E60DC" w14:textId="603709D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5" w:history="1">
        <w:r w:rsidR="0032213E" w:rsidRPr="00743358">
          <w:rPr>
            <w:rStyle w:val="Lienhypertexte"/>
            <w:noProof/>
          </w:rPr>
          <w:t>3.1.1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Propriété : Vestiaire du personnel</w:t>
        </w:r>
        <w:r w:rsidR="0032213E">
          <w:rPr>
            <w:noProof/>
            <w:webHidden/>
          </w:rPr>
          <w:tab/>
        </w:r>
        <w:r w:rsidR="0032213E">
          <w:rPr>
            <w:noProof/>
            <w:webHidden/>
          </w:rPr>
          <w:fldChar w:fldCharType="begin"/>
        </w:r>
        <w:r w:rsidR="0032213E">
          <w:rPr>
            <w:noProof/>
            <w:webHidden/>
          </w:rPr>
          <w:instrText xml:space="preserve"> PAGEREF _Toc161434725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45E6D0DB" w14:textId="41B20B09"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26" w:history="1">
        <w:r w:rsidR="0032213E" w:rsidRPr="00743358">
          <w:rPr>
            <w:rStyle w:val="Lienhypertexte"/>
            <w:noProof/>
          </w:rPr>
          <w:t>4</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Réalisation</w:t>
        </w:r>
        <w:r w:rsidR="0032213E">
          <w:rPr>
            <w:noProof/>
            <w:webHidden/>
          </w:rPr>
          <w:tab/>
        </w:r>
        <w:r w:rsidR="0032213E">
          <w:rPr>
            <w:noProof/>
            <w:webHidden/>
          </w:rPr>
          <w:fldChar w:fldCharType="begin"/>
        </w:r>
        <w:r w:rsidR="0032213E">
          <w:rPr>
            <w:noProof/>
            <w:webHidden/>
          </w:rPr>
          <w:instrText xml:space="preserve"> PAGEREF _Toc161434726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42E741D7" w14:textId="437F12D5"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7" w:history="1">
        <w:r w:rsidR="0032213E" w:rsidRPr="00743358">
          <w:rPr>
            <w:rStyle w:val="Lienhypertexte"/>
            <w:noProof/>
          </w:rPr>
          <w:t>4.1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Installation de l’environnement de travail</w:t>
        </w:r>
        <w:r w:rsidR="0032213E">
          <w:rPr>
            <w:noProof/>
            <w:webHidden/>
          </w:rPr>
          <w:tab/>
        </w:r>
        <w:r w:rsidR="0032213E">
          <w:rPr>
            <w:noProof/>
            <w:webHidden/>
          </w:rPr>
          <w:fldChar w:fldCharType="begin"/>
        </w:r>
        <w:r w:rsidR="0032213E">
          <w:rPr>
            <w:noProof/>
            <w:webHidden/>
          </w:rPr>
          <w:instrText xml:space="preserve"> PAGEREF _Toc161434727 \h </w:instrText>
        </w:r>
        <w:r w:rsidR="0032213E">
          <w:rPr>
            <w:noProof/>
            <w:webHidden/>
          </w:rPr>
        </w:r>
        <w:r w:rsidR="0032213E">
          <w:rPr>
            <w:noProof/>
            <w:webHidden/>
          </w:rPr>
          <w:fldChar w:fldCharType="separate"/>
        </w:r>
        <w:r w:rsidR="00D2765A">
          <w:rPr>
            <w:noProof/>
            <w:webHidden/>
          </w:rPr>
          <w:t>11</w:t>
        </w:r>
        <w:r w:rsidR="0032213E">
          <w:rPr>
            <w:noProof/>
            <w:webHidden/>
          </w:rPr>
          <w:fldChar w:fldCharType="end"/>
        </w:r>
      </w:hyperlink>
    </w:p>
    <w:p w14:paraId="3CD5BE9B" w14:textId="5AFC7C28"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8" w:history="1">
        <w:r w:rsidR="0032213E" w:rsidRPr="00743358">
          <w:rPr>
            <w:rStyle w:val="Lienhypertexte"/>
            <w:noProof/>
          </w:rPr>
          <w:t>4.2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Installation</w:t>
        </w:r>
        <w:r w:rsidR="0032213E">
          <w:rPr>
            <w:noProof/>
            <w:webHidden/>
          </w:rPr>
          <w:tab/>
        </w:r>
        <w:r w:rsidR="0032213E">
          <w:rPr>
            <w:noProof/>
            <w:webHidden/>
          </w:rPr>
          <w:fldChar w:fldCharType="begin"/>
        </w:r>
        <w:r w:rsidR="0032213E">
          <w:rPr>
            <w:noProof/>
            <w:webHidden/>
          </w:rPr>
          <w:instrText xml:space="preserve"> PAGEREF _Toc161434728 \h </w:instrText>
        </w:r>
        <w:r w:rsidR="0032213E">
          <w:rPr>
            <w:noProof/>
            <w:webHidden/>
          </w:rPr>
        </w:r>
        <w:r w:rsidR="0032213E">
          <w:rPr>
            <w:noProof/>
            <w:webHidden/>
          </w:rPr>
          <w:fldChar w:fldCharType="separate"/>
        </w:r>
        <w:r w:rsidR="00D2765A">
          <w:rPr>
            <w:noProof/>
            <w:webHidden/>
          </w:rPr>
          <w:t>12</w:t>
        </w:r>
        <w:r w:rsidR="0032213E">
          <w:rPr>
            <w:noProof/>
            <w:webHidden/>
          </w:rPr>
          <w:fldChar w:fldCharType="end"/>
        </w:r>
      </w:hyperlink>
    </w:p>
    <w:p w14:paraId="6EFE108E" w14:textId="182BE96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9" w:history="1">
        <w:r w:rsidR="0032213E" w:rsidRPr="00743358">
          <w:rPr>
            <w:rStyle w:val="Lienhypertexte"/>
            <w:noProof/>
          </w:rPr>
          <w:t>4.3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Déroulement effectif</w:t>
        </w:r>
        <w:r w:rsidR="0032213E">
          <w:rPr>
            <w:noProof/>
            <w:webHidden/>
          </w:rPr>
          <w:tab/>
        </w:r>
        <w:r w:rsidR="0032213E">
          <w:rPr>
            <w:noProof/>
            <w:webHidden/>
          </w:rPr>
          <w:fldChar w:fldCharType="begin"/>
        </w:r>
        <w:r w:rsidR="0032213E">
          <w:rPr>
            <w:noProof/>
            <w:webHidden/>
          </w:rPr>
          <w:instrText xml:space="preserve"> PAGEREF _Toc161434729 \h </w:instrText>
        </w:r>
        <w:r w:rsidR="0032213E">
          <w:rPr>
            <w:noProof/>
            <w:webHidden/>
          </w:rPr>
        </w:r>
        <w:r w:rsidR="0032213E">
          <w:rPr>
            <w:noProof/>
            <w:webHidden/>
          </w:rPr>
          <w:fldChar w:fldCharType="separate"/>
        </w:r>
        <w:r w:rsidR="00D2765A">
          <w:rPr>
            <w:noProof/>
            <w:webHidden/>
          </w:rPr>
          <w:t>12</w:t>
        </w:r>
        <w:r w:rsidR="0032213E">
          <w:rPr>
            <w:noProof/>
            <w:webHidden/>
          </w:rPr>
          <w:fldChar w:fldCharType="end"/>
        </w:r>
      </w:hyperlink>
    </w:p>
    <w:p w14:paraId="23CE0608" w14:textId="06365E1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0" w:history="1">
        <w:r w:rsidR="0032213E" w:rsidRPr="00743358">
          <w:rPr>
            <w:rStyle w:val="Lienhypertexte"/>
            <w:noProof/>
          </w:rPr>
          <w:t>4.4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Processus d’intégration</w:t>
        </w:r>
        <w:r w:rsidR="0032213E">
          <w:rPr>
            <w:noProof/>
            <w:webHidden/>
          </w:rPr>
          <w:tab/>
        </w:r>
        <w:r w:rsidR="0032213E">
          <w:rPr>
            <w:noProof/>
            <w:webHidden/>
          </w:rPr>
          <w:fldChar w:fldCharType="begin"/>
        </w:r>
        <w:r w:rsidR="0032213E">
          <w:rPr>
            <w:noProof/>
            <w:webHidden/>
          </w:rPr>
          <w:instrText xml:space="preserve"> PAGEREF _Toc161434730 \h </w:instrText>
        </w:r>
        <w:r w:rsidR="0032213E">
          <w:rPr>
            <w:noProof/>
            <w:webHidden/>
          </w:rPr>
        </w:r>
        <w:r w:rsidR="0032213E">
          <w:rPr>
            <w:noProof/>
            <w:webHidden/>
          </w:rPr>
          <w:fldChar w:fldCharType="separate"/>
        </w:r>
        <w:r w:rsidR="00D2765A">
          <w:rPr>
            <w:noProof/>
            <w:webHidden/>
          </w:rPr>
          <w:t>13</w:t>
        </w:r>
        <w:r w:rsidR="0032213E">
          <w:rPr>
            <w:noProof/>
            <w:webHidden/>
          </w:rPr>
          <w:fldChar w:fldCharType="end"/>
        </w:r>
      </w:hyperlink>
    </w:p>
    <w:p w14:paraId="31CA30DB" w14:textId="114F8232"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1" w:history="1">
        <w:r w:rsidR="0032213E" w:rsidRPr="00743358">
          <w:rPr>
            <w:rStyle w:val="Lienhypertexte"/>
            <w:noProof/>
          </w:rPr>
          <w:t>4.4.1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Rez-de-chaussée</w:t>
        </w:r>
        <w:r w:rsidR="0032213E">
          <w:rPr>
            <w:noProof/>
            <w:webHidden/>
          </w:rPr>
          <w:tab/>
        </w:r>
        <w:r w:rsidR="0032213E">
          <w:rPr>
            <w:noProof/>
            <w:webHidden/>
          </w:rPr>
          <w:fldChar w:fldCharType="begin"/>
        </w:r>
        <w:r w:rsidR="0032213E">
          <w:rPr>
            <w:noProof/>
            <w:webHidden/>
          </w:rPr>
          <w:instrText xml:space="preserve"> PAGEREF _Toc161434731 \h </w:instrText>
        </w:r>
        <w:r w:rsidR="0032213E">
          <w:rPr>
            <w:noProof/>
            <w:webHidden/>
          </w:rPr>
        </w:r>
        <w:r w:rsidR="0032213E">
          <w:rPr>
            <w:noProof/>
            <w:webHidden/>
          </w:rPr>
          <w:fldChar w:fldCharType="separate"/>
        </w:r>
        <w:r w:rsidR="00D2765A">
          <w:rPr>
            <w:noProof/>
            <w:webHidden/>
          </w:rPr>
          <w:t>13</w:t>
        </w:r>
        <w:r w:rsidR="0032213E">
          <w:rPr>
            <w:noProof/>
            <w:webHidden/>
          </w:rPr>
          <w:fldChar w:fldCharType="end"/>
        </w:r>
      </w:hyperlink>
    </w:p>
    <w:p w14:paraId="34C11421" w14:textId="3BC3263F"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2" w:history="1">
        <w:r w:rsidR="0032213E" w:rsidRPr="00743358">
          <w:rPr>
            <w:rStyle w:val="Lienhypertexte"/>
            <w:noProof/>
          </w:rPr>
          <w:t>4.4.2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Premier Etage</w:t>
        </w:r>
        <w:r w:rsidR="0032213E">
          <w:rPr>
            <w:noProof/>
            <w:webHidden/>
          </w:rPr>
          <w:tab/>
        </w:r>
        <w:r w:rsidR="0032213E">
          <w:rPr>
            <w:noProof/>
            <w:webHidden/>
          </w:rPr>
          <w:fldChar w:fldCharType="begin"/>
        </w:r>
        <w:r w:rsidR="0032213E">
          <w:rPr>
            <w:noProof/>
            <w:webHidden/>
          </w:rPr>
          <w:instrText xml:space="preserve"> PAGEREF _Toc161434732 \h </w:instrText>
        </w:r>
        <w:r w:rsidR="0032213E">
          <w:rPr>
            <w:noProof/>
            <w:webHidden/>
          </w:rPr>
        </w:r>
        <w:r w:rsidR="0032213E">
          <w:rPr>
            <w:noProof/>
            <w:webHidden/>
          </w:rPr>
          <w:fldChar w:fldCharType="separate"/>
        </w:r>
        <w:r w:rsidR="00D2765A">
          <w:rPr>
            <w:noProof/>
            <w:webHidden/>
          </w:rPr>
          <w:t>15</w:t>
        </w:r>
        <w:r w:rsidR="0032213E">
          <w:rPr>
            <w:noProof/>
            <w:webHidden/>
          </w:rPr>
          <w:fldChar w:fldCharType="end"/>
        </w:r>
      </w:hyperlink>
    </w:p>
    <w:p w14:paraId="6E2E1645" w14:textId="1AE624D9"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3" w:history="1">
        <w:r w:rsidR="0032213E" w:rsidRPr="00743358">
          <w:rPr>
            <w:rStyle w:val="Lienhypertexte"/>
            <w:noProof/>
          </w:rPr>
          <w:t>4.4.3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2</w:t>
        </w:r>
        <w:r w:rsidR="0032213E" w:rsidRPr="00743358">
          <w:rPr>
            <w:rStyle w:val="Lienhypertexte"/>
            <w:noProof/>
            <w:vertAlign w:val="superscript"/>
          </w:rPr>
          <w:t>ème</w:t>
        </w:r>
        <w:r w:rsidR="0032213E" w:rsidRPr="00743358">
          <w:rPr>
            <w:rStyle w:val="Lienhypertexte"/>
            <w:noProof/>
          </w:rPr>
          <w:t xml:space="preserve"> au 4</w:t>
        </w:r>
        <w:r w:rsidR="0032213E" w:rsidRPr="00743358">
          <w:rPr>
            <w:rStyle w:val="Lienhypertexte"/>
            <w:noProof/>
            <w:vertAlign w:val="superscript"/>
          </w:rPr>
          <w:t>ème</w:t>
        </w:r>
        <w:r w:rsidR="0032213E" w:rsidRPr="00743358">
          <w:rPr>
            <w:rStyle w:val="Lienhypertexte"/>
            <w:noProof/>
          </w:rPr>
          <w:t xml:space="preserve"> Etage</w:t>
        </w:r>
        <w:r w:rsidR="0032213E">
          <w:rPr>
            <w:noProof/>
            <w:webHidden/>
          </w:rPr>
          <w:tab/>
        </w:r>
        <w:r w:rsidR="0032213E">
          <w:rPr>
            <w:noProof/>
            <w:webHidden/>
          </w:rPr>
          <w:fldChar w:fldCharType="begin"/>
        </w:r>
        <w:r w:rsidR="0032213E">
          <w:rPr>
            <w:noProof/>
            <w:webHidden/>
          </w:rPr>
          <w:instrText xml:space="preserve"> PAGEREF _Toc161434733 \h </w:instrText>
        </w:r>
        <w:r w:rsidR="0032213E">
          <w:rPr>
            <w:noProof/>
            <w:webHidden/>
          </w:rPr>
        </w:r>
        <w:r w:rsidR="0032213E">
          <w:rPr>
            <w:noProof/>
            <w:webHidden/>
          </w:rPr>
          <w:fldChar w:fldCharType="separate"/>
        </w:r>
        <w:r w:rsidR="00D2765A">
          <w:rPr>
            <w:noProof/>
            <w:webHidden/>
          </w:rPr>
          <w:t>16</w:t>
        </w:r>
        <w:r w:rsidR="0032213E">
          <w:rPr>
            <w:noProof/>
            <w:webHidden/>
          </w:rPr>
          <w:fldChar w:fldCharType="end"/>
        </w:r>
      </w:hyperlink>
    </w:p>
    <w:p w14:paraId="79193E90" w14:textId="160AAE2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34" w:history="1">
        <w:r w:rsidR="0032213E" w:rsidRPr="00743358">
          <w:rPr>
            <w:rStyle w:val="Lienhypertexte"/>
            <w:noProof/>
          </w:rPr>
          <w:t>5</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Tests</w:t>
        </w:r>
        <w:r w:rsidR="0032213E">
          <w:rPr>
            <w:noProof/>
            <w:webHidden/>
          </w:rPr>
          <w:tab/>
        </w:r>
        <w:r w:rsidR="0032213E">
          <w:rPr>
            <w:noProof/>
            <w:webHidden/>
          </w:rPr>
          <w:fldChar w:fldCharType="begin"/>
        </w:r>
        <w:r w:rsidR="0032213E">
          <w:rPr>
            <w:noProof/>
            <w:webHidden/>
          </w:rPr>
          <w:instrText xml:space="preserve"> PAGEREF _Toc161434734 \h </w:instrText>
        </w:r>
        <w:r w:rsidR="0032213E">
          <w:rPr>
            <w:noProof/>
            <w:webHidden/>
          </w:rPr>
        </w:r>
        <w:r w:rsidR="0032213E">
          <w:rPr>
            <w:noProof/>
            <w:webHidden/>
          </w:rPr>
          <w:fldChar w:fldCharType="separate"/>
        </w:r>
        <w:r w:rsidR="00D2765A">
          <w:rPr>
            <w:noProof/>
            <w:webHidden/>
          </w:rPr>
          <w:t>17</w:t>
        </w:r>
        <w:r w:rsidR="0032213E">
          <w:rPr>
            <w:noProof/>
            <w:webHidden/>
          </w:rPr>
          <w:fldChar w:fldCharType="end"/>
        </w:r>
      </w:hyperlink>
    </w:p>
    <w:p w14:paraId="588210EC" w14:textId="14CF5406"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5" w:history="1">
        <w:r w:rsidR="0032213E" w:rsidRPr="00743358">
          <w:rPr>
            <w:rStyle w:val="Lienhypertexte"/>
            <w:noProof/>
          </w:rPr>
          <w:t>5.1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Stratégie de test</w:t>
        </w:r>
        <w:r w:rsidR="0032213E">
          <w:rPr>
            <w:noProof/>
            <w:webHidden/>
          </w:rPr>
          <w:tab/>
        </w:r>
        <w:r w:rsidR="0032213E">
          <w:rPr>
            <w:noProof/>
            <w:webHidden/>
          </w:rPr>
          <w:fldChar w:fldCharType="begin"/>
        </w:r>
        <w:r w:rsidR="0032213E">
          <w:rPr>
            <w:noProof/>
            <w:webHidden/>
          </w:rPr>
          <w:instrText xml:space="preserve"> PAGEREF _Toc161434735 \h </w:instrText>
        </w:r>
        <w:r w:rsidR="0032213E">
          <w:rPr>
            <w:noProof/>
            <w:webHidden/>
          </w:rPr>
        </w:r>
        <w:r w:rsidR="0032213E">
          <w:rPr>
            <w:noProof/>
            <w:webHidden/>
          </w:rPr>
          <w:fldChar w:fldCharType="separate"/>
        </w:r>
        <w:r w:rsidR="00D2765A">
          <w:rPr>
            <w:noProof/>
            <w:webHidden/>
          </w:rPr>
          <w:t>17</w:t>
        </w:r>
        <w:r w:rsidR="0032213E">
          <w:rPr>
            <w:noProof/>
            <w:webHidden/>
          </w:rPr>
          <w:fldChar w:fldCharType="end"/>
        </w:r>
      </w:hyperlink>
    </w:p>
    <w:p w14:paraId="10D01C42" w14:textId="06B3920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6" w:history="1">
        <w:r w:rsidR="0032213E" w:rsidRPr="00743358">
          <w:rPr>
            <w:rStyle w:val="Lienhypertexte"/>
            <w:noProof/>
          </w:rPr>
          <w:t>5.2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Dossier des tests</w:t>
        </w:r>
        <w:r w:rsidR="0032213E">
          <w:rPr>
            <w:noProof/>
            <w:webHidden/>
          </w:rPr>
          <w:tab/>
        </w:r>
        <w:r w:rsidR="0032213E">
          <w:rPr>
            <w:noProof/>
            <w:webHidden/>
          </w:rPr>
          <w:fldChar w:fldCharType="begin"/>
        </w:r>
        <w:r w:rsidR="0032213E">
          <w:rPr>
            <w:noProof/>
            <w:webHidden/>
          </w:rPr>
          <w:instrText xml:space="preserve"> PAGEREF _Toc161434736 \h </w:instrText>
        </w:r>
        <w:r w:rsidR="0032213E">
          <w:rPr>
            <w:noProof/>
            <w:webHidden/>
          </w:rPr>
        </w:r>
        <w:r w:rsidR="0032213E">
          <w:rPr>
            <w:noProof/>
            <w:webHidden/>
          </w:rPr>
          <w:fldChar w:fldCharType="separate"/>
        </w:r>
        <w:r w:rsidR="00D2765A">
          <w:rPr>
            <w:noProof/>
            <w:webHidden/>
          </w:rPr>
          <w:t>18</w:t>
        </w:r>
        <w:r w:rsidR="0032213E">
          <w:rPr>
            <w:noProof/>
            <w:webHidden/>
          </w:rPr>
          <w:fldChar w:fldCharType="end"/>
        </w:r>
      </w:hyperlink>
    </w:p>
    <w:p w14:paraId="1AD8C062" w14:textId="051D816E"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7" w:history="1">
        <w:r w:rsidR="0032213E" w:rsidRPr="00743358">
          <w:rPr>
            <w:rStyle w:val="Lienhypertexte"/>
            <w:noProof/>
          </w:rPr>
          <w:t>5.2.1</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1</w:t>
        </w:r>
        <w:r w:rsidR="0032213E">
          <w:rPr>
            <w:noProof/>
            <w:webHidden/>
          </w:rPr>
          <w:tab/>
        </w:r>
        <w:r w:rsidR="0032213E">
          <w:rPr>
            <w:noProof/>
            <w:webHidden/>
          </w:rPr>
          <w:fldChar w:fldCharType="begin"/>
        </w:r>
        <w:r w:rsidR="0032213E">
          <w:rPr>
            <w:noProof/>
            <w:webHidden/>
          </w:rPr>
          <w:instrText xml:space="preserve"> PAGEREF _Toc161434737 \h </w:instrText>
        </w:r>
        <w:r w:rsidR="0032213E">
          <w:rPr>
            <w:noProof/>
            <w:webHidden/>
          </w:rPr>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0859301E" w14:textId="4E6B038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8" w:history="1">
        <w:r w:rsidR="0032213E" w:rsidRPr="00743358">
          <w:rPr>
            <w:rStyle w:val="Lienhypertexte"/>
            <w:noProof/>
          </w:rPr>
          <w:t>5.2.2</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2</w:t>
        </w:r>
        <w:r w:rsidR="0032213E">
          <w:rPr>
            <w:noProof/>
            <w:webHidden/>
          </w:rPr>
          <w:tab/>
        </w:r>
        <w:r w:rsidR="0032213E">
          <w:rPr>
            <w:noProof/>
            <w:webHidden/>
          </w:rPr>
          <w:fldChar w:fldCharType="begin"/>
        </w:r>
        <w:r w:rsidR="0032213E">
          <w:rPr>
            <w:noProof/>
            <w:webHidden/>
          </w:rPr>
          <w:instrText xml:space="preserve"> PAGEREF _Toc161434738 \h </w:instrText>
        </w:r>
        <w:r w:rsidR="0032213E">
          <w:rPr>
            <w:noProof/>
            <w:webHidden/>
          </w:rPr>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6097B16F" w14:textId="4554EEA5"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9" w:history="1">
        <w:r w:rsidR="0032213E" w:rsidRPr="00743358">
          <w:rPr>
            <w:rStyle w:val="Lienhypertexte"/>
            <w:noProof/>
          </w:rPr>
          <w:t>5.2.3</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3</w:t>
        </w:r>
        <w:r w:rsidR="0032213E">
          <w:rPr>
            <w:noProof/>
            <w:webHidden/>
          </w:rPr>
          <w:tab/>
        </w:r>
        <w:r w:rsidR="0032213E">
          <w:rPr>
            <w:noProof/>
            <w:webHidden/>
          </w:rPr>
          <w:fldChar w:fldCharType="begin"/>
        </w:r>
        <w:r w:rsidR="0032213E">
          <w:rPr>
            <w:noProof/>
            <w:webHidden/>
          </w:rPr>
          <w:instrText xml:space="preserve"> PAGEREF _Toc161434739 \h </w:instrText>
        </w:r>
        <w:r w:rsidR="0032213E">
          <w:rPr>
            <w:noProof/>
            <w:webHidden/>
          </w:rPr>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367ED48E" w14:textId="3FB4DE97"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0" w:history="1">
        <w:r w:rsidR="0032213E" w:rsidRPr="00743358">
          <w:rPr>
            <w:rStyle w:val="Lienhypertexte"/>
            <w:rFonts w:ascii="Calibri" w:eastAsia="Calibri" w:hAnsi="Calibri" w:cs="Calibri"/>
            <w:noProof/>
          </w:rPr>
          <w:t>5.2.4</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4</w:t>
        </w:r>
        <w:r w:rsidR="0032213E">
          <w:rPr>
            <w:noProof/>
            <w:webHidden/>
          </w:rPr>
          <w:tab/>
        </w:r>
        <w:r w:rsidR="0032213E">
          <w:rPr>
            <w:noProof/>
            <w:webHidden/>
          </w:rPr>
          <w:fldChar w:fldCharType="begin"/>
        </w:r>
        <w:r w:rsidR="0032213E">
          <w:rPr>
            <w:noProof/>
            <w:webHidden/>
          </w:rPr>
          <w:instrText xml:space="preserve"> PAGEREF _Toc161434740 \h </w:instrText>
        </w:r>
        <w:r w:rsidR="0032213E">
          <w:rPr>
            <w:noProof/>
            <w:webHidden/>
          </w:rPr>
        </w:r>
        <w:r w:rsidR="0032213E">
          <w:rPr>
            <w:noProof/>
            <w:webHidden/>
          </w:rPr>
          <w:fldChar w:fldCharType="separate"/>
        </w:r>
        <w:r w:rsidR="00D2765A">
          <w:rPr>
            <w:noProof/>
            <w:webHidden/>
          </w:rPr>
          <w:t>19</w:t>
        </w:r>
        <w:r w:rsidR="0032213E">
          <w:rPr>
            <w:noProof/>
            <w:webHidden/>
          </w:rPr>
          <w:fldChar w:fldCharType="end"/>
        </w:r>
      </w:hyperlink>
    </w:p>
    <w:p w14:paraId="3AAD0E46" w14:textId="6820B494" w:rsidR="0032213E" w:rsidRDefault="00000000">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1" w:history="1">
        <w:r w:rsidR="0032213E" w:rsidRPr="00743358">
          <w:rPr>
            <w:rStyle w:val="Lienhypertexte"/>
            <w:rFonts w:ascii="Calibri" w:eastAsia="Calibri" w:hAnsi="Calibri" w:cs="Calibri"/>
            <w:noProof/>
          </w:rPr>
          <w:t>5.2.5</w:t>
        </w:r>
        <w:r w:rsidR="0032213E">
          <w:rPr>
            <w:rFonts w:eastAsiaTheme="minorEastAsia" w:cstheme="minorBidi"/>
            <w:i w:val="0"/>
            <w:iCs w:val="0"/>
            <w:noProof/>
            <w:kern w:val="2"/>
            <w:sz w:val="24"/>
            <w:szCs w:val="24"/>
            <w14:ligatures w14:val="standardContextual"/>
          </w:rPr>
          <w:tab/>
        </w:r>
        <w:r w:rsidR="0032213E" w:rsidRPr="00743358">
          <w:rPr>
            <w:rStyle w:val="Lienhypertexte"/>
            <w:noProof/>
          </w:rPr>
          <w:t>Sprint 5</w:t>
        </w:r>
        <w:r w:rsidR="0032213E">
          <w:rPr>
            <w:noProof/>
            <w:webHidden/>
          </w:rPr>
          <w:tab/>
        </w:r>
        <w:r w:rsidR="0032213E">
          <w:rPr>
            <w:noProof/>
            <w:webHidden/>
          </w:rPr>
          <w:fldChar w:fldCharType="begin"/>
        </w:r>
        <w:r w:rsidR="0032213E">
          <w:rPr>
            <w:noProof/>
            <w:webHidden/>
          </w:rPr>
          <w:instrText xml:space="preserve"> PAGEREF _Toc161434741 \h </w:instrText>
        </w:r>
        <w:r w:rsidR="0032213E">
          <w:rPr>
            <w:noProof/>
            <w:webHidden/>
          </w:rPr>
        </w:r>
        <w:r w:rsidR="0032213E">
          <w:rPr>
            <w:noProof/>
            <w:webHidden/>
          </w:rPr>
          <w:fldChar w:fldCharType="separate"/>
        </w:r>
        <w:r w:rsidR="00D2765A">
          <w:rPr>
            <w:noProof/>
            <w:webHidden/>
          </w:rPr>
          <w:t>19</w:t>
        </w:r>
        <w:r w:rsidR="0032213E">
          <w:rPr>
            <w:noProof/>
            <w:webHidden/>
          </w:rPr>
          <w:fldChar w:fldCharType="end"/>
        </w:r>
      </w:hyperlink>
    </w:p>
    <w:p w14:paraId="1C09603C" w14:textId="5F250C33"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2" w:history="1">
        <w:r w:rsidR="0032213E" w:rsidRPr="00743358">
          <w:rPr>
            <w:rStyle w:val="Lienhypertexte"/>
            <w:noProof/>
            <w:lang w:val="fr-FR"/>
          </w:rPr>
          <w:t>5.3</w:t>
        </w:r>
        <w:r w:rsidR="0032213E">
          <w:rPr>
            <w:rFonts w:eastAsiaTheme="minorEastAsia" w:cstheme="minorBidi"/>
            <w:smallCaps w:val="0"/>
            <w:noProof/>
            <w:kern w:val="2"/>
            <w:sz w:val="24"/>
            <w:szCs w:val="24"/>
            <w14:ligatures w14:val="standardContextual"/>
          </w:rPr>
          <w:tab/>
        </w:r>
        <w:r w:rsidR="0032213E" w:rsidRPr="00743358">
          <w:rPr>
            <w:rStyle w:val="Lienhypertexte"/>
            <w:noProof/>
            <w:lang w:val="fr-FR"/>
          </w:rPr>
          <w:t>Problèmes restants</w:t>
        </w:r>
        <w:r w:rsidR="0032213E">
          <w:rPr>
            <w:noProof/>
            <w:webHidden/>
          </w:rPr>
          <w:tab/>
        </w:r>
        <w:r w:rsidR="0032213E">
          <w:rPr>
            <w:noProof/>
            <w:webHidden/>
          </w:rPr>
          <w:fldChar w:fldCharType="begin"/>
        </w:r>
        <w:r w:rsidR="0032213E">
          <w:rPr>
            <w:noProof/>
            <w:webHidden/>
          </w:rPr>
          <w:instrText xml:space="preserve"> PAGEREF _Toc161434742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2EBD983E" w14:textId="4D3D9B3C"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3" w:history="1">
        <w:r w:rsidR="0032213E" w:rsidRPr="00743358">
          <w:rPr>
            <w:rStyle w:val="Lienhypertexte"/>
            <w:noProof/>
          </w:rPr>
          <w:t>5.4</w:t>
        </w:r>
        <w:r w:rsidR="0032213E">
          <w:rPr>
            <w:rFonts w:eastAsiaTheme="minorEastAsia" w:cstheme="minorBidi"/>
            <w:smallCaps w:val="0"/>
            <w:noProof/>
            <w:kern w:val="2"/>
            <w:sz w:val="24"/>
            <w:szCs w:val="24"/>
            <w14:ligatures w14:val="standardContextual"/>
          </w:rPr>
          <w:tab/>
        </w:r>
        <w:r w:rsidR="0032213E" w:rsidRPr="00743358">
          <w:rPr>
            <w:rStyle w:val="Lienhypertexte"/>
            <w:noProof/>
          </w:rPr>
          <w:t>Processus d’intégration</w:t>
        </w:r>
        <w:r w:rsidR="0032213E">
          <w:rPr>
            <w:noProof/>
            <w:webHidden/>
          </w:rPr>
          <w:tab/>
        </w:r>
        <w:r w:rsidR="0032213E">
          <w:rPr>
            <w:noProof/>
            <w:webHidden/>
          </w:rPr>
          <w:fldChar w:fldCharType="begin"/>
        </w:r>
        <w:r w:rsidR="0032213E">
          <w:rPr>
            <w:noProof/>
            <w:webHidden/>
          </w:rPr>
          <w:instrText xml:space="preserve"> PAGEREF _Toc161434743 \h </w:instrText>
        </w:r>
        <w:r w:rsidR="0032213E">
          <w:rPr>
            <w:noProof/>
            <w:webHidden/>
          </w:rPr>
        </w:r>
        <w:r w:rsidR="0032213E">
          <w:rPr>
            <w:noProof/>
            <w:webHidden/>
          </w:rPr>
          <w:fldChar w:fldCharType="separate"/>
        </w:r>
        <w:r w:rsidR="00D2765A">
          <w:rPr>
            <w:b/>
            <w:bCs/>
            <w:noProof/>
            <w:webHidden/>
            <w:lang w:val="fr-FR"/>
          </w:rPr>
          <w:t>Erreur ! Signet non défini.</w:t>
        </w:r>
        <w:r w:rsidR="0032213E">
          <w:rPr>
            <w:noProof/>
            <w:webHidden/>
          </w:rPr>
          <w:fldChar w:fldCharType="end"/>
        </w:r>
      </w:hyperlink>
    </w:p>
    <w:p w14:paraId="3A865013" w14:textId="7665D60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4" w:history="1">
        <w:r w:rsidR="0032213E" w:rsidRPr="00743358">
          <w:rPr>
            <w:rStyle w:val="Lienhypertexte"/>
            <w:noProof/>
          </w:rPr>
          <w:t>6</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Conclusion</w:t>
        </w:r>
        <w:r w:rsidR="0032213E">
          <w:rPr>
            <w:noProof/>
            <w:webHidden/>
          </w:rPr>
          <w:tab/>
        </w:r>
        <w:r w:rsidR="0032213E">
          <w:rPr>
            <w:noProof/>
            <w:webHidden/>
          </w:rPr>
          <w:fldChar w:fldCharType="begin"/>
        </w:r>
        <w:r w:rsidR="0032213E">
          <w:rPr>
            <w:noProof/>
            <w:webHidden/>
          </w:rPr>
          <w:instrText xml:space="preserve"> PAGEREF _Toc161434744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4DBAC2AA" w14:textId="2DA94CA7"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5" w:history="1">
        <w:r w:rsidR="0032213E" w:rsidRPr="00743358">
          <w:rPr>
            <w:rStyle w:val="Lienhypertexte"/>
            <w:noProof/>
          </w:rPr>
          <w:t>6.1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des fonctionnalités demandées</w:t>
        </w:r>
        <w:r w:rsidR="0032213E">
          <w:rPr>
            <w:noProof/>
            <w:webHidden/>
          </w:rPr>
          <w:tab/>
        </w:r>
        <w:r w:rsidR="0032213E">
          <w:rPr>
            <w:noProof/>
            <w:webHidden/>
          </w:rPr>
          <w:fldChar w:fldCharType="begin"/>
        </w:r>
        <w:r w:rsidR="0032213E">
          <w:rPr>
            <w:noProof/>
            <w:webHidden/>
          </w:rPr>
          <w:instrText xml:space="preserve"> PAGEREF _Toc161434745 \h </w:instrText>
        </w:r>
        <w:r w:rsidR="0032213E">
          <w:rPr>
            <w:noProof/>
            <w:webHidden/>
          </w:rPr>
        </w:r>
        <w:r w:rsidR="0032213E">
          <w:rPr>
            <w:noProof/>
            <w:webHidden/>
          </w:rPr>
          <w:fldChar w:fldCharType="separate"/>
        </w:r>
        <w:r w:rsidR="00D2765A">
          <w:rPr>
            <w:noProof/>
            <w:webHidden/>
          </w:rPr>
          <w:t>24</w:t>
        </w:r>
        <w:r w:rsidR="0032213E">
          <w:rPr>
            <w:noProof/>
            <w:webHidden/>
          </w:rPr>
          <w:fldChar w:fldCharType="end"/>
        </w:r>
      </w:hyperlink>
    </w:p>
    <w:p w14:paraId="10CAE4D4" w14:textId="21A43EF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6" w:history="1">
        <w:r w:rsidR="0032213E" w:rsidRPr="00743358">
          <w:rPr>
            <w:rStyle w:val="Lienhypertexte"/>
            <w:noProof/>
          </w:rPr>
          <w:t>6.2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de la planification</w:t>
        </w:r>
        <w:r w:rsidR="0032213E">
          <w:rPr>
            <w:noProof/>
            <w:webHidden/>
          </w:rPr>
          <w:tab/>
        </w:r>
        <w:r w:rsidR="0032213E">
          <w:rPr>
            <w:noProof/>
            <w:webHidden/>
          </w:rPr>
          <w:fldChar w:fldCharType="begin"/>
        </w:r>
        <w:r w:rsidR="0032213E">
          <w:rPr>
            <w:noProof/>
            <w:webHidden/>
          </w:rPr>
          <w:instrText xml:space="preserve"> PAGEREF _Toc161434746 \h </w:instrText>
        </w:r>
        <w:r w:rsidR="0032213E">
          <w:rPr>
            <w:noProof/>
            <w:webHidden/>
          </w:rPr>
        </w:r>
        <w:r w:rsidR="0032213E">
          <w:rPr>
            <w:noProof/>
            <w:webHidden/>
          </w:rPr>
          <w:fldChar w:fldCharType="separate"/>
        </w:r>
        <w:r w:rsidR="00D2765A">
          <w:rPr>
            <w:noProof/>
            <w:webHidden/>
          </w:rPr>
          <w:t>25</w:t>
        </w:r>
        <w:r w:rsidR="0032213E">
          <w:rPr>
            <w:noProof/>
            <w:webHidden/>
          </w:rPr>
          <w:fldChar w:fldCharType="end"/>
        </w:r>
      </w:hyperlink>
    </w:p>
    <w:p w14:paraId="52B95029" w14:textId="623E809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7" w:history="1">
        <w:r w:rsidR="0032213E" w:rsidRPr="00743358">
          <w:rPr>
            <w:rStyle w:val="Lienhypertexte"/>
            <w:noProof/>
          </w:rPr>
          <w:t>6.3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Bilan personnel</w:t>
        </w:r>
        <w:r w:rsidR="0032213E">
          <w:rPr>
            <w:noProof/>
            <w:webHidden/>
          </w:rPr>
          <w:tab/>
        </w:r>
        <w:r w:rsidR="0032213E">
          <w:rPr>
            <w:noProof/>
            <w:webHidden/>
          </w:rPr>
          <w:fldChar w:fldCharType="begin"/>
        </w:r>
        <w:r w:rsidR="0032213E">
          <w:rPr>
            <w:noProof/>
            <w:webHidden/>
          </w:rPr>
          <w:instrText xml:space="preserve"> PAGEREF _Toc161434747 \h </w:instrText>
        </w:r>
        <w:r w:rsidR="0032213E">
          <w:rPr>
            <w:noProof/>
            <w:webHidden/>
          </w:rPr>
        </w:r>
        <w:r w:rsidR="0032213E">
          <w:rPr>
            <w:noProof/>
            <w:webHidden/>
          </w:rPr>
          <w:fldChar w:fldCharType="separate"/>
        </w:r>
        <w:r w:rsidR="00D2765A">
          <w:rPr>
            <w:noProof/>
            <w:webHidden/>
          </w:rPr>
          <w:t>25</w:t>
        </w:r>
        <w:r w:rsidR="0032213E">
          <w:rPr>
            <w:noProof/>
            <w:webHidden/>
          </w:rPr>
          <w:fldChar w:fldCharType="end"/>
        </w:r>
      </w:hyperlink>
    </w:p>
    <w:p w14:paraId="2A45291C" w14:textId="1F2A68C1"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8" w:history="1">
        <w:r w:rsidR="0032213E" w:rsidRPr="00743358">
          <w:rPr>
            <w:rStyle w:val="Lienhypertexte"/>
            <w:noProof/>
          </w:rPr>
          <w:t>7</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Divers</w:t>
        </w:r>
        <w:r w:rsidR="0032213E">
          <w:rPr>
            <w:noProof/>
            <w:webHidden/>
          </w:rPr>
          <w:tab/>
        </w:r>
        <w:r w:rsidR="0032213E">
          <w:rPr>
            <w:noProof/>
            <w:webHidden/>
          </w:rPr>
          <w:fldChar w:fldCharType="begin"/>
        </w:r>
        <w:r w:rsidR="0032213E">
          <w:rPr>
            <w:noProof/>
            <w:webHidden/>
          </w:rPr>
          <w:instrText xml:space="preserve"> PAGEREF _Toc161434748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3A46E672" w14:textId="0B0BC2B0"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9" w:history="1">
        <w:r w:rsidR="0032213E" w:rsidRPr="00743358">
          <w:rPr>
            <w:rStyle w:val="Lienhypertexte"/>
            <w:noProof/>
          </w:rPr>
          <w:t>7.1</w:t>
        </w:r>
        <w:r w:rsidR="0032213E">
          <w:rPr>
            <w:rFonts w:eastAsiaTheme="minorEastAsia" w:cstheme="minorBidi"/>
            <w:smallCaps w:val="0"/>
            <w:noProof/>
            <w:kern w:val="2"/>
            <w:sz w:val="24"/>
            <w:szCs w:val="24"/>
            <w14:ligatures w14:val="standardContextual"/>
          </w:rPr>
          <w:tab/>
        </w:r>
        <w:r w:rsidR="0032213E" w:rsidRPr="00743358">
          <w:rPr>
            <w:rStyle w:val="Lienhypertexte"/>
            <w:noProof/>
          </w:rPr>
          <w:t>Journal de travail</w:t>
        </w:r>
        <w:r w:rsidR="0032213E">
          <w:rPr>
            <w:noProof/>
            <w:webHidden/>
          </w:rPr>
          <w:tab/>
        </w:r>
        <w:r w:rsidR="0032213E">
          <w:rPr>
            <w:noProof/>
            <w:webHidden/>
          </w:rPr>
          <w:fldChar w:fldCharType="begin"/>
        </w:r>
        <w:r w:rsidR="0032213E">
          <w:rPr>
            <w:noProof/>
            <w:webHidden/>
          </w:rPr>
          <w:instrText xml:space="preserve"> PAGEREF _Toc161434749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4D0383FF" w14:textId="5E39C5CE"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0" w:history="1">
        <w:r w:rsidR="0032213E" w:rsidRPr="00743358">
          <w:rPr>
            <w:rStyle w:val="Lienhypertexte"/>
            <w:noProof/>
          </w:rPr>
          <w:t>7.2</w:t>
        </w:r>
        <w:r w:rsidR="0032213E">
          <w:rPr>
            <w:rFonts w:eastAsiaTheme="minorEastAsia" w:cstheme="minorBidi"/>
            <w:smallCaps w:val="0"/>
            <w:noProof/>
            <w:kern w:val="2"/>
            <w:sz w:val="24"/>
            <w:szCs w:val="24"/>
            <w14:ligatures w14:val="standardContextual"/>
          </w:rPr>
          <w:tab/>
        </w:r>
        <w:r w:rsidR="0032213E" w:rsidRPr="00743358">
          <w:rPr>
            <w:rStyle w:val="Lienhypertexte"/>
            <w:noProof/>
          </w:rPr>
          <w:t>Bibliographie</w:t>
        </w:r>
        <w:r w:rsidR="0032213E">
          <w:rPr>
            <w:noProof/>
            <w:webHidden/>
          </w:rPr>
          <w:tab/>
        </w:r>
        <w:r w:rsidR="0032213E">
          <w:rPr>
            <w:noProof/>
            <w:webHidden/>
          </w:rPr>
          <w:fldChar w:fldCharType="begin"/>
        </w:r>
        <w:r w:rsidR="0032213E">
          <w:rPr>
            <w:noProof/>
            <w:webHidden/>
          </w:rPr>
          <w:instrText xml:space="preserve"> PAGEREF _Toc161434750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1AEBACA6" w14:textId="191EAA3B" w:rsidR="0032213E" w:rsidRDefault="00000000">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1" w:history="1">
        <w:r w:rsidR="0032213E" w:rsidRPr="00743358">
          <w:rPr>
            <w:rStyle w:val="Lienhypertexte"/>
            <w:noProof/>
          </w:rPr>
          <w:t>7.3</w:t>
        </w:r>
        <w:r w:rsidR="0032213E">
          <w:rPr>
            <w:rFonts w:eastAsiaTheme="minorEastAsia" w:cstheme="minorBidi"/>
            <w:smallCaps w:val="0"/>
            <w:noProof/>
            <w:kern w:val="2"/>
            <w:sz w:val="24"/>
            <w:szCs w:val="24"/>
            <w14:ligatures w14:val="standardContextual"/>
          </w:rPr>
          <w:tab/>
        </w:r>
        <w:r w:rsidR="0032213E" w:rsidRPr="00743358">
          <w:rPr>
            <w:rStyle w:val="Lienhypertexte"/>
            <w:noProof/>
          </w:rPr>
          <w:t>Webographie</w:t>
        </w:r>
        <w:r w:rsidR="0032213E">
          <w:rPr>
            <w:noProof/>
            <w:webHidden/>
          </w:rPr>
          <w:tab/>
        </w:r>
        <w:r w:rsidR="0032213E">
          <w:rPr>
            <w:noProof/>
            <w:webHidden/>
          </w:rPr>
          <w:fldChar w:fldCharType="begin"/>
        </w:r>
        <w:r w:rsidR="0032213E">
          <w:rPr>
            <w:noProof/>
            <w:webHidden/>
          </w:rPr>
          <w:instrText xml:space="preserve"> PAGEREF _Toc161434751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5E4B1C11" w14:textId="59619DCE" w:rsidR="0032213E" w:rsidRDefault="00000000">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52" w:history="1">
        <w:r w:rsidR="0032213E" w:rsidRPr="00743358">
          <w:rPr>
            <w:rStyle w:val="Lienhypertexte"/>
            <w:noProof/>
          </w:rPr>
          <w:t>8</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Annexes</w:t>
        </w:r>
        <w:r w:rsidR="0032213E">
          <w:rPr>
            <w:noProof/>
            <w:webHidden/>
          </w:rPr>
          <w:tab/>
        </w:r>
        <w:r w:rsidR="0032213E">
          <w:rPr>
            <w:noProof/>
            <w:webHidden/>
          </w:rPr>
          <w:fldChar w:fldCharType="begin"/>
        </w:r>
        <w:r w:rsidR="0032213E">
          <w:rPr>
            <w:noProof/>
            <w:webHidden/>
          </w:rPr>
          <w:instrText xml:space="preserve"> PAGEREF _Toc161434752 \h </w:instrText>
        </w:r>
        <w:r w:rsidR="0032213E">
          <w:rPr>
            <w:noProof/>
            <w:webHidden/>
          </w:rPr>
        </w:r>
        <w:r w:rsidR="0032213E">
          <w:rPr>
            <w:noProof/>
            <w:webHidden/>
          </w:rPr>
          <w:fldChar w:fldCharType="separate"/>
        </w:r>
        <w:r w:rsidR="00D2765A">
          <w:rPr>
            <w:noProof/>
            <w:webHidden/>
          </w:rPr>
          <w:t>26</w:t>
        </w:r>
        <w:r w:rsidR="0032213E">
          <w:rPr>
            <w:noProof/>
            <w:webHidden/>
          </w:rPr>
          <w:fldChar w:fldCharType="end"/>
        </w:r>
      </w:hyperlink>
    </w:p>
    <w:p w14:paraId="24732946" w14:textId="0280A81F" w:rsidR="00742484" w:rsidRDefault="00A65F0B">
      <w:r>
        <w:rPr>
          <w:rFonts w:cs="Arial"/>
          <w:i/>
          <w:iCs/>
          <w:caps/>
          <w:sz w:val="22"/>
          <w:szCs w:val="22"/>
        </w:rPr>
        <w:fldChar w:fldCharType="end"/>
      </w:r>
      <w:r w:rsidR="00742484">
        <w:br w:type="page"/>
      </w:r>
    </w:p>
    <w:p w14:paraId="7103165A" w14:textId="77777777" w:rsidR="00D160DD" w:rsidRDefault="007F30AE" w:rsidP="008E53F9">
      <w:pPr>
        <w:pStyle w:val="Titre1"/>
      </w:pPr>
      <w:bookmarkStart w:id="0" w:name="_Toc532179955"/>
      <w:bookmarkStart w:id="1" w:name="_Toc165969637"/>
      <w:bookmarkStart w:id="2" w:name="_Toc161434701"/>
      <w:r w:rsidRPr="00932149">
        <w:lastRenderedPageBreak/>
        <w:t>Spécifications</w:t>
      </w:r>
      <w:bookmarkEnd w:id="0"/>
      <w:bookmarkEnd w:id="1"/>
      <w:bookmarkEnd w:id="2"/>
    </w:p>
    <w:p w14:paraId="1E7D762E" w14:textId="77777777" w:rsidR="008E53F9" w:rsidRPr="008E53F9" w:rsidRDefault="008E53F9" w:rsidP="008E53F9">
      <w:pPr>
        <w:pStyle w:val="Corpsdetexte"/>
      </w:pPr>
    </w:p>
    <w:p w14:paraId="4E2B8360" w14:textId="77777777" w:rsidR="00D160DD" w:rsidRDefault="00753A51" w:rsidP="008E53F9">
      <w:pPr>
        <w:pStyle w:val="Titre2"/>
      </w:pPr>
      <w:bookmarkStart w:id="3" w:name="_Toc161434702"/>
      <w:bookmarkStart w:id="4" w:name="_Toc532179969"/>
      <w:bookmarkStart w:id="5" w:name="_Toc165969639"/>
      <w:r>
        <w:t>T</w:t>
      </w:r>
      <w:r w:rsidR="00902523">
        <w:t>itr</w:t>
      </w:r>
      <w:r w:rsidR="0015167D">
        <w:t>e</w:t>
      </w:r>
      <w:bookmarkEnd w:id="3"/>
    </w:p>
    <w:p w14:paraId="765BCA58" w14:textId="77777777" w:rsidR="00705EE7" w:rsidRPr="00705EE7" w:rsidRDefault="00705EE7" w:rsidP="00705EE7">
      <w:pPr>
        <w:pStyle w:val="Retraitcorpsdetexte"/>
        <w:jc w:val="center"/>
        <w:rPr>
          <w:b/>
        </w:rPr>
      </w:pPr>
      <w:r w:rsidRPr="00705EE7">
        <w:rPr>
          <w:b/>
        </w:rPr>
        <w:t>Hôtel de luxe</w:t>
      </w:r>
    </w:p>
    <w:p w14:paraId="3A6E9552" w14:textId="77777777" w:rsidR="00705EE7" w:rsidRPr="00705EE7" w:rsidRDefault="00705EE7" w:rsidP="00705EE7">
      <w:pPr>
        <w:pStyle w:val="Retraitcorpsdetexte"/>
        <w:jc w:val="center"/>
      </w:pPr>
      <w:r>
        <w:t xml:space="preserve">La construction d’un hôtel de luxe par l’entreprise </w:t>
      </w:r>
      <w:proofErr w:type="spellStart"/>
      <w:r>
        <w:t>Latruelle</w:t>
      </w:r>
      <w:proofErr w:type="spellEnd"/>
      <w:r>
        <w:t xml:space="preserve"> </w:t>
      </w:r>
      <w:proofErr w:type="spellStart"/>
      <w:r>
        <w:t>SàRL</w:t>
      </w:r>
      <w:proofErr w:type="spellEnd"/>
    </w:p>
    <w:p w14:paraId="3F632E4D" w14:textId="77777777" w:rsidR="0076036D" w:rsidRDefault="0076036D" w:rsidP="00705EE7">
      <w:pPr>
        <w:pStyle w:val="Informations"/>
        <w:ind w:left="0"/>
      </w:pPr>
    </w:p>
    <w:p w14:paraId="5AF40CB3" w14:textId="77777777" w:rsidR="0015167D" w:rsidRPr="00F664DF" w:rsidRDefault="0015167D" w:rsidP="0015167D">
      <w:pPr>
        <w:pStyle w:val="Retraitcorpsdetexte"/>
      </w:pPr>
    </w:p>
    <w:p w14:paraId="6698FE51" w14:textId="28E79D79" w:rsidR="0015167D" w:rsidRPr="0015167D" w:rsidRDefault="00902523" w:rsidP="00A07A8A">
      <w:pPr>
        <w:pStyle w:val="Titre2"/>
      </w:pPr>
      <w:bookmarkStart w:id="6" w:name="_Toc161434703"/>
      <w:r>
        <w:t>Description</w:t>
      </w:r>
      <w:bookmarkEnd w:id="6"/>
    </w:p>
    <w:p w14:paraId="1661692E" w14:textId="77777777" w:rsidR="0015167D" w:rsidRDefault="003E6AFA" w:rsidP="00A07A8A">
      <w:pPr>
        <w:jc w:val="both"/>
      </w:pPr>
      <w:r>
        <w:t xml:space="preserve">Le Projet consiste à construire un bâtiment de notre choix dans un logiciel de création de plan se nommant « Sweethome3d ». </w:t>
      </w:r>
    </w:p>
    <w:p w14:paraId="2DCD3B1C" w14:textId="77777777" w:rsidR="00DF75AB" w:rsidRDefault="00A07A8A" w:rsidP="00A07A8A">
      <w:pPr>
        <w:jc w:val="both"/>
      </w:pPr>
      <w:r>
        <w:t>Ce projet sera réalisé durant</w:t>
      </w:r>
      <w:r w:rsidR="003E6AFA">
        <w:t xml:space="preserve"> du module 306. Ce module consiste à Réaliser de petits projets en équipe avec des objectifs et des exigences clairement définis </w:t>
      </w:r>
      <w:r w:rsidR="003E6AFA" w:rsidRPr="003E6AFA">
        <w:t>ainsi que des ressources et des délais imposés.</w:t>
      </w:r>
      <w:r w:rsidR="003E6AFA">
        <w:t xml:space="preserve"> </w:t>
      </w:r>
    </w:p>
    <w:p w14:paraId="739FC2F6" w14:textId="2BCF022D" w:rsidR="00DF75AB" w:rsidRDefault="00DF75AB" w:rsidP="00A07A8A">
      <w:pPr>
        <w:jc w:val="both"/>
      </w:pPr>
      <w:r>
        <w:t xml:space="preserve">Au début du projet, des groupes ont été tirés au sort. J’ai été sélectionner dans une équipe accompagnée de </w:t>
      </w:r>
      <w:proofErr w:type="spellStart"/>
      <w:r>
        <w:t>Eithan</w:t>
      </w:r>
      <w:proofErr w:type="spellEnd"/>
      <w:r>
        <w:t xml:space="preserve"> Sanchez </w:t>
      </w:r>
      <w:proofErr w:type="spellStart"/>
      <w:r>
        <w:t>Fillipe</w:t>
      </w:r>
      <w:proofErr w:type="spellEnd"/>
      <w:r>
        <w:t xml:space="preserve"> et de Viktor Guisan. Nous avons choisi de construire un hôtel de luxe</w:t>
      </w:r>
      <w:r w:rsidR="00B56E16">
        <w:t>.</w:t>
      </w:r>
    </w:p>
    <w:p w14:paraId="5CD9A0A6" w14:textId="77777777" w:rsidR="00DF75AB" w:rsidRDefault="00DF75AB" w:rsidP="00A07A8A">
      <w:pPr>
        <w:jc w:val="both"/>
      </w:pPr>
    </w:p>
    <w:p w14:paraId="042DA5EF" w14:textId="77777777" w:rsidR="00DF75AB" w:rsidRDefault="00DF75AB" w:rsidP="00A07A8A">
      <w:pPr>
        <w:jc w:val="both"/>
      </w:pPr>
    </w:p>
    <w:p w14:paraId="320CD7F0" w14:textId="23F4DF77" w:rsidR="003E6AFA" w:rsidRDefault="00000000" w:rsidP="00A07A8A">
      <w:pPr>
        <w:jc w:val="both"/>
      </w:pPr>
      <w:sdt>
        <w:sdtPr>
          <w:id w:val="-1279711176"/>
          <w:citation/>
        </w:sdtPr>
        <w:sdtContent>
          <w:r w:rsidR="003E6AFA">
            <w:fldChar w:fldCharType="begin"/>
          </w:r>
          <w:r w:rsidR="003E6AFA">
            <w:instrText xml:space="preserve"> CITATION ICT23 \l 4108 </w:instrText>
          </w:r>
          <w:r w:rsidR="003E6AFA">
            <w:fldChar w:fldCharType="separate"/>
          </w:r>
          <w:r w:rsidR="003E6AFA">
            <w:rPr>
              <w:noProof/>
            </w:rPr>
            <w:t>(ICT Formation professionelle, 2023)</w:t>
          </w:r>
          <w:r w:rsidR="003E6AFA">
            <w:fldChar w:fldCharType="end"/>
          </w:r>
        </w:sdtContent>
      </w:sdt>
    </w:p>
    <w:p w14:paraId="31C4DDF1" w14:textId="77777777" w:rsidR="0015167D" w:rsidRPr="00F664DF" w:rsidRDefault="0015167D" w:rsidP="0015167D">
      <w:pPr>
        <w:pStyle w:val="Retraitcorpsdetexte"/>
      </w:pPr>
    </w:p>
    <w:p w14:paraId="68833287" w14:textId="77777777" w:rsidR="00753A51" w:rsidRDefault="00902523" w:rsidP="008E53F9">
      <w:pPr>
        <w:pStyle w:val="Titre2"/>
      </w:pPr>
      <w:bookmarkStart w:id="7" w:name="_Toc161434704"/>
      <w:r>
        <w:t>Matériel et logiciels à disposition</w:t>
      </w:r>
      <w:bookmarkEnd w:id="7"/>
    </w:p>
    <w:p w14:paraId="01D2CC4B" w14:textId="77777777" w:rsidR="00E17712" w:rsidRDefault="00E17712" w:rsidP="00E17712">
      <w:pPr>
        <w:pStyle w:val="Corpsdetexte"/>
        <w:numPr>
          <w:ilvl w:val="0"/>
          <w:numId w:val="11"/>
        </w:numPr>
        <w:tabs>
          <w:tab w:val="clear" w:pos="4395"/>
        </w:tabs>
        <w:spacing w:before="120" w:after="0"/>
      </w:pPr>
      <w:r>
        <w:t>1 poste de travail ETML</w:t>
      </w:r>
    </w:p>
    <w:p w14:paraId="0EF400E3" w14:textId="77777777" w:rsidR="00E17712" w:rsidRDefault="00E17712" w:rsidP="00E17712">
      <w:pPr>
        <w:pStyle w:val="Corpsdetexte"/>
        <w:numPr>
          <w:ilvl w:val="0"/>
          <w:numId w:val="11"/>
        </w:numPr>
        <w:tabs>
          <w:tab w:val="clear" w:pos="4395"/>
        </w:tabs>
        <w:spacing w:before="120" w:after="0"/>
      </w:pPr>
      <w:r>
        <w:t xml:space="preserve">Infrastructure </w:t>
      </w:r>
      <w:proofErr w:type="spellStart"/>
      <w:r>
        <w:t>IceScrum</w:t>
      </w:r>
      <w:proofErr w:type="spellEnd"/>
      <w:r>
        <w:t xml:space="preserve"> dédiée : etml.icescrum.com </w:t>
      </w:r>
    </w:p>
    <w:p w14:paraId="41D2BB51" w14:textId="75396B61" w:rsidR="00E17712" w:rsidRDefault="00E17712" w:rsidP="00E17712">
      <w:pPr>
        <w:pStyle w:val="Corpsdetexte"/>
        <w:numPr>
          <w:ilvl w:val="0"/>
          <w:numId w:val="11"/>
        </w:numPr>
        <w:tabs>
          <w:tab w:val="clear" w:pos="4395"/>
        </w:tabs>
        <w:spacing w:before="120" w:after="0"/>
      </w:pPr>
      <w:r>
        <w:t>Logiciel libre imposé : SweetHome3D</w:t>
      </w:r>
    </w:p>
    <w:p w14:paraId="36D9526A" w14:textId="77777777" w:rsidR="00F25927" w:rsidRDefault="00F25927" w:rsidP="00F25927">
      <w:pPr>
        <w:pStyle w:val="Corpsdetexte"/>
        <w:tabs>
          <w:tab w:val="clear" w:pos="4395"/>
        </w:tabs>
        <w:spacing w:before="120" w:after="0"/>
      </w:pPr>
    </w:p>
    <w:p w14:paraId="4B51A80B" w14:textId="77777777" w:rsidR="00F664DF" w:rsidRPr="00F664DF" w:rsidRDefault="00F664DF" w:rsidP="00F664DF">
      <w:pPr>
        <w:pStyle w:val="Retraitcorpsdetexte"/>
      </w:pPr>
    </w:p>
    <w:p w14:paraId="16A87914" w14:textId="77777777" w:rsidR="00753A51" w:rsidRDefault="00753A51" w:rsidP="008E53F9">
      <w:pPr>
        <w:pStyle w:val="Titre2"/>
      </w:pPr>
      <w:bookmarkStart w:id="8" w:name="_Toc161434705"/>
      <w:r>
        <w:t>P</w:t>
      </w:r>
      <w:r w:rsidR="00902523">
        <w:t>rérequis</w:t>
      </w:r>
      <w:bookmarkEnd w:id="8"/>
    </w:p>
    <w:p w14:paraId="5839A7E4" w14:textId="43FDF282" w:rsidR="0015167D" w:rsidRDefault="00EF4F96" w:rsidP="0015167D">
      <w:pPr>
        <w:pStyle w:val="Retraitcorpsdetexte"/>
      </w:pPr>
      <w:r>
        <w:t xml:space="preserve">Pour pouvoir effectuer le projet ce projet durant ce module certain prérequis doit être pris en compte. Certaine théorie doit être connue par le réalisateur du projet. En principe, nous aurons besoin de connaître la théorie du module ICT306 qui nous apprend comment gérer un projet avec </w:t>
      </w:r>
      <w:r w:rsidR="00EF791E">
        <w:t>SCRUM</w:t>
      </w:r>
      <w:r>
        <w:t xml:space="preserve"> (</w:t>
      </w:r>
      <w:hyperlink r:id="rId12" w:history="1">
        <w:r w:rsidRPr="00EF4F96">
          <w:rPr>
            <w:rStyle w:val="Lienhypertexte"/>
          </w:rPr>
          <w:t>Plus d’information</w:t>
        </w:r>
      </w:hyperlink>
      <w:r>
        <w:t xml:space="preserve">). </w:t>
      </w:r>
      <w:r w:rsidR="00C61A1E">
        <w:t>Donc dans la liste des prérequis voici ce qui pourrait y avoir :</w:t>
      </w:r>
    </w:p>
    <w:p w14:paraId="11EBEC4D" w14:textId="5FBF260F" w:rsidR="00EF4F96" w:rsidRDefault="00EF4F96" w:rsidP="0015167D">
      <w:pPr>
        <w:pStyle w:val="Retraitcorpsdetexte"/>
      </w:pPr>
    </w:p>
    <w:p w14:paraId="4A5FA437" w14:textId="3DD986DC" w:rsidR="00EF4F96" w:rsidRDefault="00C61A1E" w:rsidP="00EF4F96">
      <w:pPr>
        <w:pStyle w:val="Retraitcorpsdetexte"/>
        <w:numPr>
          <w:ilvl w:val="0"/>
          <w:numId w:val="12"/>
        </w:numPr>
      </w:pPr>
      <w:r>
        <w:t>Avoir suivi et compris le module n°306</w:t>
      </w:r>
    </w:p>
    <w:p w14:paraId="4E6488F4" w14:textId="01FBA0BE" w:rsidR="00EF791E" w:rsidRPr="0015167D" w:rsidRDefault="00EF791E" w:rsidP="00EF4F96">
      <w:pPr>
        <w:pStyle w:val="Retraitcorpsdetexte"/>
        <w:numPr>
          <w:ilvl w:val="0"/>
          <w:numId w:val="12"/>
        </w:numPr>
      </w:pPr>
      <w:r>
        <w:t>Connaissances basiques de SweetHome3d.</w:t>
      </w:r>
    </w:p>
    <w:p w14:paraId="653F5AD5" w14:textId="77777777" w:rsidR="0015167D" w:rsidRPr="00F664DF" w:rsidRDefault="0015167D" w:rsidP="0015167D">
      <w:pPr>
        <w:pStyle w:val="Retraitcorpsdetexte"/>
      </w:pPr>
    </w:p>
    <w:p w14:paraId="4A8C92B7" w14:textId="77777777" w:rsidR="00753A51" w:rsidRDefault="00902523" w:rsidP="008E53F9">
      <w:pPr>
        <w:pStyle w:val="Titre2"/>
      </w:pPr>
      <w:bookmarkStart w:id="9" w:name="_Toc161434706"/>
      <w:r>
        <w:t>Cahier des charges</w:t>
      </w:r>
      <w:bookmarkEnd w:id="9"/>
    </w:p>
    <w:p w14:paraId="0DE5618E" w14:textId="77777777" w:rsidR="00D160DD" w:rsidRDefault="00EE16F0" w:rsidP="00AA4393">
      <w:pPr>
        <w:pStyle w:val="Titre3"/>
      </w:pPr>
      <w:bookmarkStart w:id="10" w:name="_Toc161434707"/>
      <w:r w:rsidRPr="00EE16F0">
        <w:t>Objectifs et portée du projet</w:t>
      </w:r>
      <w:bookmarkEnd w:id="10"/>
    </w:p>
    <w:p w14:paraId="47735830"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Le projet consiste à finaliser la construction d’un immeuble de 5 étages dans SweetHome3D.</w:t>
      </w:r>
    </w:p>
    <w:p w14:paraId="2F0AFBEF"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La structure de base du bâtiment est fournie et doit être utilisée.</w:t>
      </w:r>
    </w:p>
    <w:p w14:paraId="2042101E" w14:textId="60817B0A" w:rsidR="00B56E16" w:rsidRDefault="00B56E16" w:rsidP="00B56E16">
      <w:pPr>
        <w:pStyle w:val="Informations"/>
        <w:rPr>
          <w:rStyle w:val="ui-provider"/>
          <w:color w:val="auto"/>
          <w:sz w:val="20"/>
          <w:szCs w:val="16"/>
        </w:rPr>
      </w:pPr>
      <w:r w:rsidRPr="00B56E16">
        <w:rPr>
          <w:rStyle w:val="ui-provider"/>
          <w:color w:val="auto"/>
          <w:sz w:val="20"/>
          <w:szCs w:val="16"/>
        </w:rPr>
        <w:t>L’objectif du projet est de mettre en pratique et de démontrer la maîtrise des techniques de gestion de projet agile étudiées en ICT-306</w:t>
      </w:r>
      <w:r>
        <w:rPr>
          <w:rStyle w:val="ui-provider"/>
          <w:color w:val="auto"/>
          <w:sz w:val="20"/>
          <w:szCs w:val="16"/>
        </w:rPr>
        <w:t>.</w:t>
      </w:r>
    </w:p>
    <w:p w14:paraId="623D6087" w14:textId="77777777" w:rsidR="008011BA" w:rsidRDefault="008011BA" w:rsidP="00B56E16">
      <w:pPr>
        <w:pStyle w:val="Informations"/>
        <w:rPr>
          <w:rStyle w:val="ui-provider"/>
          <w:color w:val="auto"/>
          <w:sz w:val="20"/>
          <w:szCs w:val="16"/>
        </w:rPr>
      </w:pPr>
    </w:p>
    <w:p w14:paraId="37DAC3E4" w14:textId="4CEDF161" w:rsidR="00B56E16" w:rsidRDefault="00B56E16" w:rsidP="00B56E16">
      <w:pPr>
        <w:pStyle w:val="Informations"/>
        <w:rPr>
          <w:rStyle w:val="ui-provider"/>
          <w:color w:val="auto"/>
          <w:sz w:val="20"/>
          <w:szCs w:val="16"/>
        </w:rPr>
      </w:pPr>
      <w:r>
        <w:rPr>
          <w:rStyle w:val="ui-provider"/>
          <w:color w:val="auto"/>
          <w:sz w:val="20"/>
          <w:szCs w:val="16"/>
        </w:rPr>
        <w:t xml:space="preserve">Des équipes de 3 personnes </w:t>
      </w:r>
      <w:r w:rsidR="008011BA">
        <w:rPr>
          <w:rStyle w:val="ui-provider"/>
          <w:color w:val="auto"/>
          <w:sz w:val="20"/>
          <w:szCs w:val="16"/>
        </w:rPr>
        <w:t>doivent terminer la construction d’un bâtiment de leur choix tout en prenant la base d’un bâtiment fourni par l’enseignant.</w:t>
      </w:r>
    </w:p>
    <w:p w14:paraId="0B1284E8" w14:textId="77777777" w:rsidR="00B56E16" w:rsidRDefault="00B56E16" w:rsidP="00B56E16">
      <w:pPr>
        <w:pStyle w:val="Informations"/>
        <w:rPr>
          <w:rStyle w:val="ui-provider"/>
          <w:color w:val="auto"/>
          <w:sz w:val="20"/>
          <w:szCs w:val="16"/>
        </w:rPr>
      </w:pPr>
    </w:p>
    <w:p w14:paraId="448DEBD7" w14:textId="77777777" w:rsidR="0015167D" w:rsidRPr="00920F4E" w:rsidRDefault="0015167D" w:rsidP="00920F4E">
      <w:pPr>
        <w:pStyle w:val="Retraitcorpsdetexte3"/>
      </w:pPr>
    </w:p>
    <w:p w14:paraId="139D5E84" w14:textId="77777777" w:rsidR="00753A51" w:rsidRDefault="00542CE3" w:rsidP="006E2CE8">
      <w:pPr>
        <w:pStyle w:val="Titre3"/>
      </w:pPr>
      <w:bookmarkStart w:id="11" w:name="_Toc161434708"/>
      <w:r w:rsidRPr="00EE16F0">
        <w:t xml:space="preserve">Caractéristiques des utilisateurs et </w:t>
      </w:r>
      <w:r>
        <w:t>impacts</w:t>
      </w:r>
      <w:bookmarkEnd w:id="11"/>
    </w:p>
    <w:p w14:paraId="173FA567" w14:textId="577662FD" w:rsidR="00F664DF" w:rsidRDefault="00877BE4" w:rsidP="00F664DF">
      <w:pPr>
        <w:pStyle w:val="Retraitcorpsdetexte3"/>
      </w:pPr>
      <w:r>
        <w:t xml:space="preserve">Nous imaginons que l’identité des futurs utilisateurs de notre </w:t>
      </w:r>
      <w:r w:rsidR="00F655A7">
        <w:t>hôtel</w:t>
      </w:r>
      <w:r>
        <w:t xml:space="preserve"> seront des voyageurs et des touristes.</w:t>
      </w:r>
      <w:r w:rsidR="005F6731">
        <w:t xml:space="preserve"> Notre hôtel devra pouvoir </w:t>
      </w:r>
      <w:r w:rsidR="0097462F">
        <w:t>accueillir</w:t>
      </w:r>
      <w:r w:rsidR="005F6731">
        <w:t xml:space="preserve"> tous types de personne qui souhaites dormir, manger</w:t>
      </w:r>
      <w:r w:rsidR="0097462F">
        <w:t>,</w:t>
      </w:r>
      <w:r w:rsidR="005F6731">
        <w:t xml:space="preserve"> s’amuser, se détendre, etc. </w:t>
      </w:r>
      <w:r w:rsidR="0097462F">
        <w:t>Tout le principe</w:t>
      </w:r>
      <w:r w:rsidR="005F6731">
        <w:t xml:space="preserve"> d’un hôtel.</w:t>
      </w:r>
    </w:p>
    <w:p w14:paraId="7C9E6E71" w14:textId="77777777" w:rsidR="0015167D" w:rsidRPr="00F664DF" w:rsidRDefault="0015167D" w:rsidP="00F664DF">
      <w:pPr>
        <w:pStyle w:val="Retraitcorpsdetexte3"/>
      </w:pPr>
    </w:p>
    <w:p w14:paraId="64FFEDA5" w14:textId="77777777" w:rsidR="00753A51" w:rsidRDefault="00542CE3" w:rsidP="006E2CE8">
      <w:pPr>
        <w:pStyle w:val="Titre3"/>
      </w:pPr>
      <w:bookmarkStart w:id="12" w:name="_Toc161434709"/>
      <w:r w:rsidRPr="00EE16F0">
        <w:t>Fonctionnalités requises (du point de vue de l’utilisateur)</w:t>
      </w:r>
      <w:bookmarkEnd w:id="12"/>
    </w:p>
    <w:p w14:paraId="2C78BB2B" w14:textId="4785659F" w:rsidR="00F655A7" w:rsidRDefault="00F655A7" w:rsidP="00F655A7">
      <w:pPr>
        <w:pStyle w:val="Retraitcorpsdetexte3"/>
      </w:pPr>
      <w:r>
        <w:t>Notre futur hôtel doit pouvoir fournir à ces utilisateurs des chambres, de l’hygiène, de la nourriture et des activités pour tous âges.</w:t>
      </w:r>
    </w:p>
    <w:p w14:paraId="7C3E51C5" w14:textId="72A87FAB" w:rsidR="008072B0" w:rsidRDefault="008072B0" w:rsidP="008072B0">
      <w:pPr>
        <w:pStyle w:val="Retraitcorpsdetexte3"/>
      </w:pPr>
      <w:r>
        <w:t>Pour que l’hôtel respecte ces exigences voici la liste des choses que l’hôtel doit absolument avoir :</w:t>
      </w:r>
    </w:p>
    <w:p w14:paraId="5E9FF38A" w14:textId="4DB4921E" w:rsidR="008072B0" w:rsidRDefault="008072B0" w:rsidP="008072B0">
      <w:pPr>
        <w:pStyle w:val="Retraitcorpsdetexte3"/>
        <w:numPr>
          <w:ilvl w:val="0"/>
          <w:numId w:val="26"/>
        </w:numPr>
      </w:pPr>
      <w:r>
        <w:t>Des Chambres avec des toilettes et des douches</w:t>
      </w:r>
    </w:p>
    <w:p w14:paraId="3F8D719B" w14:textId="1FED0AE3" w:rsidR="008072B0" w:rsidRDefault="00873FD1" w:rsidP="008072B0">
      <w:pPr>
        <w:pStyle w:val="Retraitcorpsdetexte3"/>
        <w:numPr>
          <w:ilvl w:val="0"/>
          <w:numId w:val="26"/>
        </w:numPr>
      </w:pPr>
      <w:r>
        <w:t>Un Restaurant et une cuisine</w:t>
      </w:r>
    </w:p>
    <w:p w14:paraId="1A83FE79" w14:textId="1077A4B9" w:rsidR="0015167D" w:rsidRPr="00F664DF" w:rsidRDefault="00873FD1" w:rsidP="00546B39">
      <w:pPr>
        <w:pStyle w:val="Retraitcorpsdetexte3"/>
        <w:numPr>
          <w:ilvl w:val="0"/>
          <w:numId w:val="26"/>
        </w:numPr>
      </w:pPr>
      <w:r>
        <w:t>Des Activités : Nous allons prioriser la construction d’une salle de sport et d’une salle de jeu.</w:t>
      </w:r>
    </w:p>
    <w:p w14:paraId="1B76D1AA" w14:textId="77777777" w:rsidR="0015167D" w:rsidRPr="00F664DF" w:rsidRDefault="0015167D" w:rsidP="00F664DF">
      <w:pPr>
        <w:pStyle w:val="Retraitcorpsdetexte3"/>
      </w:pPr>
    </w:p>
    <w:p w14:paraId="5C812CB8" w14:textId="77777777" w:rsidR="00F16ADE" w:rsidRDefault="007F30AE" w:rsidP="005869D6">
      <w:pPr>
        <w:pStyle w:val="Titre1"/>
      </w:pPr>
      <w:bookmarkStart w:id="13" w:name="_Toc161434710"/>
      <w:r w:rsidRPr="007F30AE">
        <w:t>Planification</w:t>
      </w:r>
      <w:bookmarkEnd w:id="4"/>
      <w:bookmarkEnd w:id="5"/>
      <w:r w:rsidR="008E53F9">
        <w:t xml:space="preserve"> Initiale</w:t>
      </w:r>
      <w:bookmarkEnd w:id="13"/>
    </w:p>
    <w:p w14:paraId="629D7F76" w14:textId="77777777" w:rsidR="005869D6" w:rsidRDefault="005869D6" w:rsidP="005869D6">
      <w:pPr>
        <w:pStyle w:val="Corpsdetexte"/>
      </w:pPr>
    </w:p>
    <w:p w14:paraId="4F2FABEE" w14:textId="77777777" w:rsidR="005869D6" w:rsidRDefault="005869D6" w:rsidP="005869D6">
      <w:pPr>
        <w:pStyle w:val="Corpsdetexte"/>
      </w:pPr>
      <w:r>
        <w:t>Le projet se déroulera du 19.02.2024 au 15.03.2024. Pendant cette période, il y aura une pause (Vacances : Relâche) du 10.02.2024 au 18.02.2024. L'équipe pourra travailler sur le projet deux périodes (2 x 45 min = 1h30 min) par semaine pendant quatre semaines.</w:t>
      </w:r>
    </w:p>
    <w:p w14:paraId="72E3B009" w14:textId="023107F7" w:rsidR="005869D6" w:rsidRDefault="003D299A" w:rsidP="005869D6">
      <w:pPr>
        <w:pStyle w:val="Corpsdetexte"/>
      </w:pPr>
      <w:r>
        <w:t>Durant le premier sprint, nous avons pris connaissance des principes de base du module 306, rédiger les user stories et planifier le projet.</w:t>
      </w:r>
    </w:p>
    <w:p w14:paraId="094CE015" w14:textId="653D3641" w:rsidR="003D299A" w:rsidRDefault="005869D6" w:rsidP="003D299A">
      <w:pPr>
        <w:pStyle w:val="Corpsdetexte"/>
      </w:pPr>
      <w:r>
        <w:t>Les sprints sont organisés selon les étages et la difficulté de leur construction. Nous les avons classés de cette façon :</w:t>
      </w:r>
    </w:p>
    <w:p w14:paraId="2C54EEBF" w14:textId="77777777" w:rsidR="005869D6" w:rsidRDefault="005869D6" w:rsidP="005869D6">
      <w:pPr>
        <w:pStyle w:val="Corpsdetexte"/>
      </w:pPr>
      <w:r>
        <w:t>- Sprint n°2 : Il est prévu de construire la base de l'hôtel, c'est-à-dire les murs, la porte principale et de commencer à construire le rez-de-chaussée. Date du Sprint Review: 26.02.2024</w:t>
      </w:r>
    </w:p>
    <w:p w14:paraId="5157D693" w14:textId="77777777" w:rsidR="005869D6" w:rsidRDefault="005869D6" w:rsidP="005869D6">
      <w:pPr>
        <w:pStyle w:val="Corpsdetexte"/>
      </w:pPr>
      <w:r>
        <w:t>- Sprint n°3 : Il est prévu de finir la construction du rez-de-chaussée pendant ce sprint et, si possible, de commencer la construction du premier étage. Date du Sprint Review: 27.02.2024</w:t>
      </w:r>
    </w:p>
    <w:p w14:paraId="31CFA04B" w14:textId="77777777" w:rsidR="005869D6" w:rsidRDefault="005869D6" w:rsidP="005869D6">
      <w:pPr>
        <w:pStyle w:val="Corpsdetexte"/>
      </w:pPr>
      <w:r>
        <w:t>- Sprint n°4 : Il est prévu de finir la construction du premier étage pendant ce sprint et, si possible, de commencer la construction des étages qui contiennent toutes les chambres. Date du Sprint Review : 05.03.2024</w:t>
      </w:r>
    </w:p>
    <w:p w14:paraId="05451D63" w14:textId="77777777" w:rsidR="005869D6" w:rsidRPr="005869D6" w:rsidRDefault="005869D6" w:rsidP="005869D6">
      <w:pPr>
        <w:pStyle w:val="Corpsdetexte"/>
      </w:pPr>
      <w:r>
        <w:t xml:space="preserve">- Sprint n°5 : Pendant ce sprint, il est prévu de terminer le bâtiment avec la construction des étages de chambres. </w:t>
      </w:r>
      <w:r w:rsidR="002143E1">
        <w:t>Date du Sprint Review</w:t>
      </w:r>
      <w:r>
        <w:t>: 12.03.2024</w:t>
      </w:r>
    </w:p>
    <w:p w14:paraId="47852506" w14:textId="77777777" w:rsidR="007F30AE" w:rsidRPr="007F30AE" w:rsidRDefault="007F30AE" w:rsidP="008E53F9">
      <w:pPr>
        <w:pStyle w:val="Titre1"/>
      </w:pPr>
      <w:bookmarkStart w:id="14" w:name="_Toc532179957"/>
      <w:bookmarkStart w:id="15" w:name="_Toc165969641"/>
      <w:bookmarkStart w:id="16" w:name="_Toc161434711"/>
      <w:r w:rsidRPr="007F30AE">
        <w:t>Analyse</w:t>
      </w:r>
      <w:bookmarkEnd w:id="14"/>
      <w:bookmarkEnd w:id="15"/>
      <w:r w:rsidR="00446E95">
        <w:t xml:space="preserve"> fonctionnelle</w:t>
      </w:r>
      <w:bookmarkEnd w:id="16"/>
    </w:p>
    <w:p w14:paraId="19E70C9E" w14:textId="77777777" w:rsidR="0032213E" w:rsidRDefault="0032213E" w:rsidP="0032213E">
      <w:pPr>
        <w:pStyle w:val="Titre3"/>
      </w:pPr>
      <w:bookmarkStart w:id="17" w:name="_Toc161434718"/>
      <w:bookmarkStart w:id="18" w:name="_Toc532179959"/>
      <w:bookmarkStart w:id="19" w:name="_Toc165969643"/>
      <w:r>
        <w:t>Salle de logistique</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E5C5E5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4FDBCD36" w14:textId="77777777" w:rsidR="0032213E" w:rsidRDefault="0032213E" w:rsidP="00B13BCE">
            <w:r>
              <w:t>En tant qu'employés Nous voulons des lieus à chaque étages de stockages et de nettoyage qui stocke les outils de nettoyage les linges, draps, etc. propre pour le nettoyage des chambres et possède des machines à laver le linges pour laver les matériels stockés.</w:t>
            </w:r>
          </w:p>
        </w:tc>
      </w:tr>
      <w:tr w:rsidR="0032213E" w14:paraId="417F096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89CA105" w14:textId="77777777" w:rsidR="0032213E" w:rsidRDefault="0032213E" w:rsidP="00B13BCE">
            <w:pPr>
              <w:jc w:val="center"/>
            </w:pPr>
            <w:r>
              <w:lastRenderedPageBreak/>
              <w:t xml:space="preserve">Tests d'acceptance: </w:t>
            </w:r>
          </w:p>
          <w:tbl>
            <w:tblPr>
              <w:tblW w:w="0" w:type="auto"/>
              <w:tblCellMar>
                <w:left w:w="10" w:type="dxa"/>
                <w:right w:w="10" w:type="dxa"/>
              </w:tblCellMar>
              <w:tblLook w:val="04A0" w:firstRow="1" w:lastRow="0" w:firstColumn="1" w:lastColumn="0" w:noHBand="0" w:noVBand="1"/>
            </w:tblPr>
            <w:tblGrid>
              <w:gridCol w:w="1581"/>
              <w:gridCol w:w="7459"/>
            </w:tblGrid>
            <w:tr w:rsidR="0032213E" w14:paraId="49A124E5" w14:textId="77777777" w:rsidTr="00B13BCE">
              <w:tc>
                <w:tcPr>
                  <w:tcW w:w="0" w:type="auto"/>
                  <w:hideMark/>
                </w:tcPr>
                <w:p w14:paraId="2BDA4676" w14:textId="77777777" w:rsidR="0032213E" w:rsidRDefault="0032213E" w:rsidP="00B13BCE">
                  <w:r>
                    <w:t>Nettoyage des linges</w:t>
                  </w:r>
                </w:p>
              </w:tc>
              <w:tc>
                <w:tcPr>
                  <w:tcW w:w="0" w:type="auto"/>
                  <w:hideMark/>
                </w:tcPr>
                <w:p w14:paraId="6FCDEA44" w14:textId="77777777" w:rsidR="0032213E" w:rsidRDefault="0032213E" w:rsidP="00B13BCE">
                  <w:r>
                    <w:t>Dans une salle de logistique à côtés des armoires de stockages des linges, draps, etc. Il y a 2 machines à laver le linge qui fonctionnent</w:t>
                  </w:r>
                </w:p>
              </w:tc>
            </w:tr>
            <w:tr w:rsidR="0032213E" w14:paraId="2291E437" w14:textId="77777777" w:rsidTr="00B13BCE">
              <w:tc>
                <w:tcPr>
                  <w:tcW w:w="0" w:type="auto"/>
                  <w:hideMark/>
                </w:tcPr>
                <w:p w14:paraId="46113823" w14:textId="77777777" w:rsidR="0032213E" w:rsidRDefault="0032213E" w:rsidP="00B13BCE">
                  <w:r>
                    <w:t>Stockage linges</w:t>
                  </w:r>
                </w:p>
              </w:tc>
              <w:tc>
                <w:tcPr>
                  <w:tcW w:w="0" w:type="auto"/>
                  <w:hideMark/>
                </w:tcPr>
                <w:p w14:paraId="1DA3737A" w14:textId="77777777" w:rsidR="0032213E" w:rsidRDefault="0032213E" w:rsidP="00B13BCE">
                  <w:r>
                    <w:t xml:space="preserve">A </w:t>
                  </w:r>
                  <w:proofErr w:type="spellStart"/>
                  <w:r>
                    <w:t>cotés</w:t>
                  </w:r>
                  <w:proofErr w:type="spellEnd"/>
                  <w:r>
                    <w:t xml:space="preserve"> des machines à laver le linge il y a assez d'armoire pour stocker les draps et les linges de toutes les chambres de l'étage</w:t>
                  </w:r>
                </w:p>
              </w:tc>
            </w:tr>
            <w:tr w:rsidR="0032213E" w14:paraId="404D2405" w14:textId="77777777" w:rsidTr="00B13BCE">
              <w:tc>
                <w:tcPr>
                  <w:tcW w:w="0" w:type="auto"/>
                  <w:hideMark/>
                </w:tcPr>
                <w:p w14:paraId="51ECE41A" w14:textId="77777777" w:rsidR="0032213E" w:rsidRDefault="0032213E" w:rsidP="00B13BCE">
                  <w:r>
                    <w:t xml:space="preserve">par </w:t>
                  </w:r>
                  <w:proofErr w:type="spellStart"/>
                  <w:r>
                    <w:t>etage</w:t>
                  </w:r>
                  <w:proofErr w:type="spellEnd"/>
                </w:p>
              </w:tc>
              <w:tc>
                <w:tcPr>
                  <w:tcW w:w="0" w:type="auto"/>
                  <w:hideMark/>
                </w:tcPr>
                <w:p w14:paraId="07F79649" w14:textId="77777777" w:rsidR="0032213E" w:rsidRDefault="0032213E" w:rsidP="00B13BCE">
                  <w:r>
                    <w:t xml:space="preserve">Sur chaque étages sauf le </w:t>
                  </w:r>
                  <w:proofErr w:type="spellStart"/>
                  <w:r>
                    <w:t>rez</w:t>
                  </w:r>
                  <w:proofErr w:type="spellEnd"/>
                  <w:r>
                    <w:t>, Il y a une salle de logistique placer pour faciliter le nettoyage des chambres de l'étage.</w:t>
                  </w:r>
                </w:p>
              </w:tc>
            </w:tr>
            <w:tr w:rsidR="0032213E" w14:paraId="2C77930F" w14:textId="77777777" w:rsidTr="00B13BCE">
              <w:tc>
                <w:tcPr>
                  <w:tcW w:w="0" w:type="auto"/>
                  <w:hideMark/>
                </w:tcPr>
                <w:p w14:paraId="6A6BA1D1" w14:textId="77777777" w:rsidR="0032213E" w:rsidRDefault="0032213E" w:rsidP="00B13BCE">
                  <w:r>
                    <w:t>Uniquement pour le staff</w:t>
                  </w:r>
                </w:p>
              </w:tc>
              <w:tc>
                <w:tcPr>
                  <w:tcW w:w="0" w:type="auto"/>
                  <w:hideMark/>
                </w:tcPr>
                <w:p w14:paraId="3E2BAC23" w14:textId="77777777" w:rsidR="0032213E" w:rsidRDefault="0032213E" w:rsidP="00B13BCE">
                  <w:r>
                    <w:t>Quand je rentre dans une des salles de logistique, il y a un petit panneau indiquant que cette pièce est réserver au personnel</w:t>
                  </w:r>
                </w:p>
              </w:tc>
            </w:tr>
            <w:tr w:rsidR="0032213E" w14:paraId="77A5CE51" w14:textId="77777777" w:rsidTr="00B13BCE">
              <w:tc>
                <w:tcPr>
                  <w:tcW w:w="0" w:type="auto"/>
                  <w:hideMark/>
                </w:tcPr>
                <w:p w14:paraId="02515FD9" w14:textId="77777777" w:rsidR="0032213E" w:rsidRDefault="0032213E" w:rsidP="00B13BCE">
                  <w:r>
                    <w:t>Armoire de stockage cadeau</w:t>
                  </w:r>
                </w:p>
              </w:tc>
              <w:tc>
                <w:tcPr>
                  <w:tcW w:w="0" w:type="auto"/>
                  <w:hideMark/>
                </w:tcPr>
                <w:p w14:paraId="06D6C08E" w14:textId="77777777" w:rsidR="0032213E" w:rsidRDefault="0032213E" w:rsidP="00B13BCE">
                  <w:r>
                    <w:t>Quand je rentre dans la salle il y a une armoire et un frigo contenant les cadeau offert au usager de la chambre, c'est-à-dire une bouteille d'eau fraiche(donc dans le frigo), des  chocolats emballés, des sachets de thé de différents goûts dont les préférés des utilisateurs et des capsules de cafés de différentes sortes dont les préférés des utilisateurs.</w:t>
                  </w:r>
                </w:p>
              </w:tc>
            </w:tr>
            <w:tr w:rsidR="0032213E" w14:paraId="1507C203" w14:textId="77777777" w:rsidTr="00B13BCE">
              <w:tc>
                <w:tcPr>
                  <w:tcW w:w="0" w:type="auto"/>
                  <w:hideMark/>
                </w:tcPr>
                <w:p w14:paraId="2EE8FC3E" w14:textId="77777777" w:rsidR="0032213E" w:rsidRDefault="0032213E" w:rsidP="00B13BCE">
                  <w:r>
                    <w:t>lumière</w:t>
                  </w:r>
                </w:p>
              </w:tc>
              <w:tc>
                <w:tcPr>
                  <w:tcW w:w="0" w:type="auto"/>
                  <w:hideMark/>
                </w:tcPr>
                <w:p w14:paraId="3B21A6C6" w14:textId="77777777" w:rsidR="0032213E" w:rsidRDefault="0032213E" w:rsidP="00B13BCE">
                  <w:r>
                    <w:t>La salle est éclairer par des néant situer sur le plafond de la salle de sorte à que les néant éclaire chaque partie de la salle pour aider les employer à voir ce qu'ils font.</w:t>
                  </w:r>
                </w:p>
              </w:tc>
            </w:tr>
            <w:tr w:rsidR="0032213E" w14:paraId="167F0665" w14:textId="77777777" w:rsidTr="00B13BCE">
              <w:tc>
                <w:tcPr>
                  <w:tcW w:w="0" w:type="auto"/>
                  <w:hideMark/>
                </w:tcPr>
                <w:p w14:paraId="65AABCE3" w14:textId="77777777" w:rsidR="0032213E" w:rsidRDefault="0032213E" w:rsidP="00B13BCE">
                  <w:r>
                    <w:t>lavabo</w:t>
                  </w:r>
                </w:p>
              </w:tc>
              <w:tc>
                <w:tcPr>
                  <w:tcW w:w="0" w:type="auto"/>
                  <w:hideMark/>
                </w:tcPr>
                <w:p w14:paraId="621D3B76" w14:textId="77777777" w:rsidR="0032213E" w:rsidRDefault="0032213E" w:rsidP="00B13BCE">
                  <w:r>
                    <w:t xml:space="preserve">Dans la salle il y a à côté des </w:t>
                  </w:r>
                  <w:proofErr w:type="spellStart"/>
                  <w:r>
                    <w:t>des</w:t>
                  </w:r>
                  <w:proofErr w:type="spellEnd"/>
                  <w:r>
                    <w:t xml:space="preserve"> machines à laver un lavabo professionnel</w:t>
                  </w:r>
                </w:p>
              </w:tc>
            </w:tr>
            <w:tr w:rsidR="0032213E" w14:paraId="24C9E1E1" w14:textId="77777777" w:rsidTr="00B13BCE">
              <w:tc>
                <w:tcPr>
                  <w:tcW w:w="0" w:type="auto"/>
                  <w:hideMark/>
                </w:tcPr>
                <w:p w14:paraId="22251314" w14:textId="77777777" w:rsidR="0032213E" w:rsidRDefault="0032213E" w:rsidP="00B13BCE">
                  <w:r>
                    <w:t>étagère produits de nettoyage</w:t>
                  </w:r>
                </w:p>
              </w:tc>
              <w:tc>
                <w:tcPr>
                  <w:tcW w:w="0" w:type="auto"/>
                  <w:hideMark/>
                </w:tcPr>
                <w:p w14:paraId="0359BD90" w14:textId="77777777" w:rsidR="0032213E" w:rsidRDefault="0032213E" w:rsidP="00B13BCE">
                  <w:r>
                    <w:t>Contre l'un des mures de la salle à côté de balais, aspirateur, et autre outils de nettoyage il y a une étagère contenant plusieurs fois chaque produits nécessaire au nettoyage et à l'entretien de l'étage.</w:t>
                  </w:r>
                </w:p>
              </w:tc>
            </w:tr>
            <w:tr w:rsidR="0032213E" w14:paraId="30686759" w14:textId="77777777" w:rsidTr="00B13BCE">
              <w:tc>
                <w:tcPr>
                  <w:tcW w:w="0" w:type="auto"/>
                  <w:hideMark/>
                </w:tcPr>
                <w:p w14:paraId="6FEB40CA" w14:textId="77777777" w:rsidR="0032213E" w:rsidRDefault="0032213E" w:rsidP="00B13BCE">
                  <w:r>
                    <w:t>Placement de la salle à l'étage</w:t>
                  </w:r>
                </w:p>
              </w:tc>
              <w:tc>
                <w:tcPr>
                  <w:tcW w:w="0" w:type="auto"/>
                  <w:hideMark/>
                </w:tcPr>
                <w:p w14:paraId="2F216D3C" w14:textId="77777777" w:rsidR="0032213E" w:rsidRDefault="0032213E" w:rsidP="00B13BCE">
                  <w:r>
                    <w:t>La salle de logistique est placé comme sur les images jointe sachant que la salle de logistique est la même à l'étage 1 à 5</w:t>
                  </w:r>
                </w:p>
              </w:tc>
            </w:tr>
          </w:tbl>
          <w:p w14:paraId="30517EED" w14:textId="77777777" w:rsidR="0032213E" w:rsidRDefault="0032213E" w:rsidP="00B13BCE">
            <w:pPr>
              <w:rPr>
                <w:rFonts w:ascii="Calibri" w:eastAsia="Calibri" w:hAnsi="Calibri" w:cs="Calibri"/>
              </w:rPr>
            </w:pPr>
          </w:p>
        </w:tc>
      </w:tr>
    </w:tbl>
    <w:p w14:paraId="59EA2AA6" w14:textId="77777777" w:rsidR="00A400FD" w:rsidRDefault="00A400FD" w:rsidP="00A400FD">
      <w:pPr>
        <w:pStyle w:val="Retraitcorpsdetexte"/>
      </w:pPr>
    </w:p>
    <w:p w14:paraId="3661D37B" w14:textId="77777777" w:rsidR="0032213E" w:rsidRDefault="0032213E" w:rsidP="0032213E">
      <w:pPr>
        <w:pStyle w:val="Titre3"/>
      </w:pPr>
      <w:bookmarkStart w:id="20" w:name="_Toc161434715"/>
      <w:r>
        <w:t>SPA</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6E9C293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1FAD3CC" w14:textId="77777777" w:rsidR="0032213E" w:rsidRDefault="0032213E" w:rsidP="00B13BCE">
            <w:r>
              <w:t>En tant que visiteur je veux pouvoir accéder à des bains à remous, un hammam et autres dans l'hôtel pour profiter de mon séjour dans cet hôtel.</w:t>
            </w:r>
          </w:p>
        </w:tc>
      </w:tr>
      <w:tr w:rsidR="0032213E" w14:paraId="66FA7E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7E57F89" w14:textId="77777777" w:rsidR="0032213E" w:rsidRDefault="0032213E" w:rsidP="00B13BCE">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167"/>
              <w:gridCol w:w="7873"/>
            </w:tblGrid>
            <w:tr w:rsidR="0032213E" w14:paraId="7822B26F" w14:textId="77777777" w:rsidTr="00B13BCE">
              <w:tc>
                <w:tcPr>
                  <w:tcW w:w="0" w:type="auto"/>
                  <w:hideMark/>
                </w:tcPr>
                <w:p w14:paraId="3A5AAE45" w14:textId="77777777" w:rsidR="0032213E" w:rsidRDefault="0032213E" w:rsidP="00B13BCE">
                  <w:r>
                    <w:t xml:space="preserve">Bains à </w:t>
                  </w:r>
                  <w:proofErr w:type="spellStart"/>
                  <w:r>
                    <w:t>remou</w:t>
                  </w:r>
                  <w:proofErr w:type="spellEnd"/>
                </w:p>
              </w:tc>
              <w:tc>
                <w:tcPr>
                  <w:tcW w:w="0" w:type="auto"/>
                  <w:hideMark/>
                </w:tcPr>
                <w:p w14:paraId="43DC5E83" w14:textId="77777777" w:rsidR="0032213E" w:rsidRDefault="0032213E" w:rsidP="00B13BCE">
                  <w:r>
                    <w:t>Quand je veux me détendre il y a des bains chaud avec 10 sièges qui propulse des bulles pour faire des massages au utilisateurs.</w:t>
                  </w:r>
                </w:p>
              </w:tc>
            </w:tr>
            <w:tr w:rsidR="0032213E" w14:paraId="5F5050A5" w14:textId="77777777" w:rsidTr="00B13BCE">
              <w:tc>
                <w:tcPr>
                  <w:tcW w:w="0" w:type="auto"/>
                  <w:hideMark/>
                </w:tcPr>
                <w:p w14:paraId="66244D46" w14:textId="77777777" w:rsidR="0032213E" w:rsidRDefault="0032213E" w:rsidP="00B13BCE">
                  <w:r>
                    <w:t>vestiaires</w:t>
                  </w:r>
                </w:p>
              </w:tc>
              <w:tc>
                <w:tcPr>
                  <w:tcW w:w="0" w:type="auto"/>
                  <w:hideMark/>
                </w:tcPr>
                <w:p w14:paraId="19B56780" w14:textId="77777777" w:rsidR="0032213E" w:rsidRDefault="0032213E" w:rsidP="00B13BCE">
                  <w:r>
                    <w:t>Pour les utilisateurs, avant d'entrer dans le SPA  il y a un passage dans des vestiaires avec des casier sécurisé par une clé et des douches pour que les utilisateurs puissent se changer garder leurs affaires en sécurité et se doucher.</w:t>
                  </w:r>
                </w:p>
              </w:tc>
            </w:tr>
            <w:tr w:rsidR="0032213E" w14:paraId="3A8B666B" w14:textId="77777777" w:rsidTr="00B13BCE">
              <w:tc>
                <w:tcPr>
                  <w:tcW w:w="0" w:type="auto"/>
                  <w:hideMark/>
                </w:tcPr>
                <w:p w14:paraId="2732BE28" w14:textId="77777777" w:rsidR="0032213E" w:rsidRDefault="0032213E" w:rsidP="00B13BCE">
                  <w:r>
                    <w:t>Sécurité</w:t>
                  </w:r>
                </w:p>
              </w:tc>
              <w:tc>
                <w:tcPr>
                  <w:tcW w:w="0" w:type="auto"/>
                  <w:hideMark/>
                </w:tcPr>
                <w:p w14:paraId="60B5D3CE" w14:textId="77777777" w:rsidR="0032213E" w:rsidRDefault="0032213E" w:rsidP="00B13BCE">
                  <w:r>
                    <w:t>Sur le côté de chaque bassin du spa en cas d'accidents  il y a des bouées de sauvetage</w:t>
                  </w:r>
                </w:p>
              </w:tc>
            </w:tr>
            <w:tr w:rsidR="0032213E" w14:paraId="7E107439" w14:textId="77777777" w:rsidTr="00B13BCE">
              <w:tc>
                <w:tcPr>
                  <w:tcW w:w="0" w:type="auto"/>
                  <w:hideMark/>
                </w:tcPr>
                <w:p w14:paraId="10E4F5E2" w14:textId="77777777" w:rsidR="0032213E" w:rsidRDefault="0032213E" w:rsidP="00B13BCE">
                  <w:r>
                    <w:t>Bar (dans l'eau)</w:t>
                  </w:r>
                </w:p>
              </w:tc>
              <w:tc>
                <w:tcPr>
                  <w:tcW w:w="0" w:type="auto"/>
                  <w:hideMark/>
                </w:tcPr>
                <w:p w14:paraId="3AB99EDE" w14:textId="77777777" w:rsidR="0032213E" w:rsidRDefault="0032213E" w:rsidP="00B13BCE">
                  <w:r>
                    <w:t>Dans la piscine  Il y a un bar à des cocktails</w:t>
                  </w:r>
                </w:p>
              </w:tc>
            </w:tr>
            <w:tr w:rsidR="0032213E" w14:paraId="775B5DE9" w14:textId="77777777" w:rsidTr="00B13BCE">
              <w:tc>
                <w:tcPr>
                  <w:tcW w:w="0" w:type="auto"/>
                  <w:hideMark/>
                </w:tcPr>
                <w:p w14:paraId="5847BD25" w14:textId="77777777" w:rsidR="0032213E" w:rsidRDefault="0032213E" w:rsidP="00B13BCE">
                  <w:r>
                    <w:t>Lumières</w:t>
                  </w:r>
                </w:p>
              </w:tc>
              <w:tc>
                <w:tcPr>
                  <w:tcW w:w="0" w:type="auto"/>
                  <w:hideMark/>
                </w:tcPr>
                <w:p w14:paraId="533019D2" w14:textId="77777777" w:rsidR="0032213E" w:rsidRDefault="0032213E" w:rsidP="00B13BCE">
                  <w:r>
                    <w:t>Dans les piscines au fond il y a des lumières de plusieurs couleurs pour donner une ambiance spécifique au SPA</w:t>
                  </w:r>
                </w:p>
              </w:tc>
            </w:tr>
            <w:tr w:rsidR="0032213E" w14:paraId="0A135E2E" w14:textId="77777777" w:rsidTr="00B13BCE">
              <w:tc>
                <w:tcPr>
                  <w:tcW w:w="0" w:type="auto"/>
                  <w:hideMark/>
                </w:tcPr>
                <w:p w14:paraId="072E9E92" w14:textId="77777777" w:rsidR="0032213E" w:rsidRDefault="0032213E" w:rsidP="00B13BCE">
                  <w:r>
                    <w:t>toilettes</w:t>
                  </w:r>
                </w:p>
              </w:tc>
              <w:tc>
                <w:tcPr>
                  <w:tcW w:w="0" w:type="auto"/>
                  <w:hideMark/>
                </w:tcPr>
                <w:p w14:paraId="2286024F" w14:textId="77777777" w:rsidR="0032213E" w:rsidRDefault="0032213E" w:rsidP="00B13BCE">
                  <w:r>
                    <w:t>Sur les côtés du SPA  il y a des toilettes pour hommes et pour femmes séparés équipé de 3 lavabos et 3 toilettes chacun</w:t>
                  </w:r>
                </w:p>
              </w:tc>
            </w:tr>
            <w:tr w:rsidR="0032213E" w14:paraId="5B586ED6" w14:textId="77777777" w:rsidTr="00B13BCE">
              <w:tc>
                <w:tcPr>
                  <w:tcW w:w="0" w:type="auto"/>
                  <w:hideMark/>
                </w:tcPr>
                <w:p w14:paraId="2410B725" w14:textId="77777777" w:rsidR="0032213E" w:rsidRDefault="0032213E" w:rsidP="00B13BCE">
                  <w:r>
                    <w:t>SPA étage</w:t>
                  </w:r>
                </w:p>
              </w:tc>
              <w:tc>
                <w:tcPr>
                  <w:tcW w:w="0" w:type="auto"/>
                  <w:hideMark/>
                </w:tcPr>
                <w:p w14:paraId="304ED544" w14:textId="77777777" w:rsidR="0032213E" w:rsidRDefault="0032213E" w:rsidP="00B13BCE">
                  <w:r>
                    <w:t xml:space="preserve">Quand je veux aller au SPA, je dois me rendre au 1er étage de l'hôtel qui contient celui-ci, la salle de sport, les vestiaires et </w:t>
                  </w:r>
                  <w:proofErr w:type="spellStart"/>
                  <w:r>
                    <w:t>et</w:t>
                  </w:r>
                  <w:proofErr w:type="spellEnd"/>
                  <w:r>
                    <w:t xml:space="preserve"> la salle de jeu.</w:t>
                  </w:r>
                </w:p>
              </w:tc>
            </w:tr>
            <w:tr w:rsidR="0032213E" w14:paraId="6B9AB63C" w14:textId="77777777" w:rsidTr="00B13BCE">
              <w:tc>
                <w:tcPr>
                  <w:tcW w:w="0" w:type="auto"/>
                  <w:hideMark/>
                </w:tcPr>
                <w:p w14:paraId="6AA0FF7A" w14:textId="77777777" w:rsidR="0032213E" w:rsidRDefault="0032213E" w:rsidP="00B13BCE">
                  <w:r>
                    <w:t>Piscine</w:t>
                  </w:r>
                </w:p>
              </w:tc>
              <w:tc>
                <w:tcPr>
                  <w:tcW w:w="0" w:type="auto"/>
                  <w:hideMark/>
                </w:tcPr>
                <w:p w14:paraId="3D75CF33" w14:textId="77777777" w:rsidR="0032213E" w:rsidRDefault="0032213E" w:rsidP="00B13BCE">
                  <w:r>
                    <w:t>Au milieu du spa il y a un grand bassin contenant les bains à remous.</w:t>
                  </w:r>
                </w:p>
              </w:tc>
            </w:tr>
            <w:tr w:rsidR="0032213E" w14:paraId="39A15F7D" w14:textId="77777777" w:rsidTr="00B13BCE">
              <w:tc>
                <w:tcPr>
                  <w:tcW w:w="0" w:type="auto"/>
                  <w:hideMark/>
                </w:tcPr>
                <w:p w14:paraId="294E0C6A" w14:textId="77777777" w:rsidR="0032213E" w:rsidRDefault="0032213E" w:rsidP="00B13BCE">
                  <w:r>
                    <w:t>Hammam</w:t>
                  </w:r>
                </w:p>
              </w:tc>
              <w:tc>
                <w:tcPr>
                  <w:tcW w:w="0" w:type="auto"/>
                  <w:hideMark/>
                </w:tcPr>
                <w:p w14:paraId="323F18A6" w14:textId="77777777" w:rsidR="0032213E" w:rsidRDefault="0032213E" w:rsidP="00B13BCE">
                  <w:r>
                    <w:t>Sur le côté de la salle principale du SPA, il y a une porte menant dans un hammam. La salle est en forme de cercle contre les murer le sol qui est surélevé pour pouvoir s'assoir et une fontaine au centre.</w:t>
                  </w:r>
                </w:p>
              </w:tc>
            </w:tr>
          </w:tbl>
          <w:p w14:paraId="7ED90750" w14:textId="77777777" w:rsidR="0032213E" w:rsidRDefault="0032213E" w:rsidP="00B13BCE">
            <w:pPr>
              <w:rPr>
                <w:rFonts w:ascii="Calibri" w:eastAsia="Calibri" w:hAnsi="Calibri" w:cs="Calibri"/>
              </w:rPr>
            </w:pPr>
          </w:p>
        </w:tc>
      </w:tr>
    </w:tbl>
    <w:p w14:paraId="32C65BD6" w14:textId="77777777" w:rsidR="0032213E" w:rsidRDefault="0032213E" w:rsidP="0032213E">
      <w:pPr>
        <w:rPr>
          <w:rFonts w:ascii="Calibri" w:eastAsia="Calibri" w:hAnsi="Calibri" w:cs="Calibri"/>
        </w:rPr>
      </w:pPr>
    </w:p>
    <w:p w14:paraId="7EBDE705" w14:textId="77777777" w:rsidR="0032213E" w:rsidRDefault="0032213E" w:rsidP="0032213E">
      <w:pPr>
        <w:pStyle w:val="Titre3"/>
      </w:pPr>
      <w:bookmarkStart w:id="21" w:name="_Toc161434716"/>
      <w:r>
        <w:t>Restaurant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0B5F577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5654B98E" w14:textId="77777777" w:rsidR="0032213E" w:rsidRDefault="0032213E" w:rsidP="00B13BCE">
            <w:r>
              <w:t>en tant que consommateur je veux pouvoir manger sans aucun soucis pour me nourrir et passer un bon moment avec ma famille</w:t>
            </w:r>
          </w:p>
        </w:tc>
      </w:tr>
      <w:tr w:rsidR="0032213E" w14:paraId="612B6F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3ABA375" w14:textId="77777777" w:rsidR="0032213E" w:rsidRDefault="0032213E" w:rsidP="00B13BCE">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395"/>
              <w:gridCol w:w="7645"/>
            </w:tblGrid>
            <w:tr w:rsidR="0032213E" w14:paraId="5DDB7FDA" w14:textId="77777777" w:rsidTr="00B13BCE">
              <w:tc>
                <w:tcPr>
                  <w:tcW w:w="0" w:type="auto"/>
                  <w:hideMark/>
                </w:tcPr>
                <w:p w14:paraId="4AAAABED" w14:textId="77777777" w:rsidR="0032213E" w:rsidRDefault="0032213E" w:rsidP="00B13BCE">
                  <w:r>
                    <w:lastRenderedPageBreak/>
                    <w:t>entrée</w:t>
                  </w:r>
                </w:p>
              </w:tc>
              <w:tc>
                <w:tcPr>
                  <w:tcW w:w="0" w:type="auto"/>
                  <w:hideMark/>
                </w:tcPr>
                <w:p w14:paraId="10927692" w14:textId="77777777" w:rsidR="0032213E" w:rsidRDefault="0032213E" w:rsidP="00B13BCE">
                  <w:r>
                    <w:t>quand je rentre par la porte du restaurant il y a une petite réception avec une personne qui puisse m'amener auprès de ma table</w:t>
                  </w:r>
                </w:p>
              </w:tc>
            </w:tr>
            <w:tr w:rsidR="0032213E" w14:paraId="7AC95C44" w14:textId="77777777" w:rsidTr="00B13BCE">
              <w:tc>
                <w:tcPr>
                  <w:tcW w:w="0" w:type="auto"/>
                  <w:hideMark/>
                </w:tcPr>
                <w:p w14:paraId="48C4AC9B" w14:textId="77777777" w:rsidR="0032213E" w:rsidRDefault="0032213E" w:rsidP="00B13BCE">
                  <w:r>
                    <w:t>table</w:t>
                  </w:r>
                </w:p>
              </w:tc>
              <w:tc>
                <w:tcPr>
                  <w:tcW w:w="0" w:type="auto"/>
                  <w:hideMark/>
                </w:tcPr>
                <w:p w14:paraId="3C1E8B0E" w14:textId="77777777" w:rsidR="0032213E" w:rsidRDefault="0032213E" w:rsidP="00B13BCE">
                  <w:r>
                    <w:t>dans le restaurant il y a plusieurs tables rondes de différentes tailles dispersée tout autour de la salle</w:t>
                  </w:r>
                </w:p>
              </w:tc>
            </w:tr>
            <w:tr w:rsidR="0032213E" w14:paraId="6650F280" w14:textId="77777777" w:rsidTr="00B13BCE">
              <w:tc>
                <w:tcPr>
                  <w:tcW w:w="0" w:type="auto"/>
                  <w:hideMark/>
                </w:tcPr>
                <w:p w14:paraId="19E5A826" w14:textId="77777777" w:rsidR="0032213E" w:rsidRDefault="0032213E" w:rsidP="00B13BCE">
                  <w:r>
                    <w:t>chaises</w:t>
                  </w:r>
                </w:p>
              </w:tc>
              <w:tc>
                <w:tcPr>
                  <w:tcW w:w="0" w:type="auto"/>
                  <w:hideMark/>
                </w:tcPr>
                <w:p w14:paraId="1A706EA2" w14:textId="77777777" w:rsidR="0032213E" w:rsidRDefault="0032213E" w:rsidP="00B13BCE">
                  <w:r>
                    <w:t>auprès de chaque table  il y a un certain nombre de chaises</w:t>
                  </w:r>
                </w:p>
              </w:tc>
            </w:tr>
            <w:tr w:rsidR="0032213E" w14:paraId="7664A31E" w14:textId="77777777" w:rsidTr="00B13BCE">
              <w:tc>
                <w:tcPr>
                  <w:tcW w:w="0" w:type="auto"/>
                  <w:hideMark/>
                </w:tcPr>
                <w:p w14:paraId="4A73F470" w14:textId="77777777" w:rsidR="0032213E" w:rsidRDefault="0032213E" w:rsidP="00B13BCE">
                  <w:r>
                    <w:t>comptoir</w:t>
                  </w:r>
                </w:p>
              </w:tc>
              <w:tc>
                <w:tcPr>
                  <w:tcW w:w="0" w:type="auto"/>
                  <w:hideMark/>
                </w:tcPr>
                <w:p w14:paraId="5D7541A8" w14:textId="77777777" w:rsidR="0032213E" w:rsidRDefault="0032213E" w:rsidP="00B13BCE">
                  <w:r>
                    <w:t>au fond du restaurant il y a un comptoir et une caisse</w:t>
                  </w:r>
                </w:p>
              </w:tc>
            </w:tr>
            <w:tr w:rsidR="0032213E" w14:paraId="29FC84EE" w14:textId="77777777" w:rsidTr="00B13BCE">
              <w:tc>
                <w:tcPr>
                  <w:tcW w:w="0" w:type="auto"/>
                  <w:hideMark/>
                </w:tcPr>
                <w:p w14:paraId="0DD2B4FB" w14:textId="77777777" w:rsidR="0032213E" w:rsidRDefault="0032213E" w:rsidP="00B13BCE">
                  <w:r>
                    <w:t>prises murales</w:t>
                  </w:r>
                </w:p>
              </w:tc>
              <w:tc>
                <w:tcPr>
                  <w:tcW w:w="0" w:type="auto"/>
                  <w:hideMark/>
                </w:tcPr>
                <w:p w14:paraId="6775B70E" w14:textId="77777777" w:rsidR="0032213E" w:rsidRDefault="0032213E" w:rsidP="00B13BCE">
                  <w:r>
                    <w:t>à côté de certaines table il y a de prises murales</w:t>
                  </w:r>
                </w:p>
              </w:tc>
            </w:tr>
            <w:tr w:rsidR="0032213E" w14:paraId="08D7B77B" w14:textId="77777777" w:rsidTr="00B13BCE">
              <w:tc>
                <w:tcPr>
                  <w:tcW w:w="0" w:type="auto"/>
                  <w:hideMark/>
                </w:tcPr>
                <w:p w14:paraId="57846711" w14:textId="77777777" w:rsidR="0032213E" w:rsidRDefault="0032213E" w:rsidP="00B13BCE">
                  <w:r>
                    <w:t>toilettes</w:t>
                  </w:r>
                </w:p>
              </w:tc>
              <w:tc>
                <w:tcPr>
                  <w:tcW w:w="0" w:type="auto"/>
                  <w:hideMark/>
                </w:tcPr>
                <w:p w14:paraId="0D72D165" w14:textId="77777777" w:rsidR="0032213E" w:rsidRDefault="0032213E" w:rsidP="00B13BCE">
                  <w:r>
                    <w:t>dans le restaurent il y a des toilettes en bas du plan</w:t>
                  </w:r>
                </w:p>
              </w:tc>
            </w:tr>
            <w:tr w:rsidR="0032213E" w14:paraId="70CDC3CE" w14:textId="77777777" w:rsidTr="00B13BCE">
              <w:tc>
                <w:tcPr>
                  <w:tcW w:w="0" w:type="auto"/>
                  <w:hideMark/>
                </w:tcPr>
                <w:p w14:paraId="56A6AE77" w14:textId="77777777" w:rsidR="0032213E" w:rsidRDefault="0032213E" w:rsidP="00B13BCE">
                  <w:r>
                    <w:t>services</w:t>
                  </w:r>
                </w:p>
              </w:tc>
              <w:tc>
                <w:tcPr>
                  <w:tcW w:w="0" w:type="auto"/>
                  <w:hideMark/>
                </w:tcPr>
                <w:p w14:paraId="538001B1" w14:textId="77777777" w:rsidR="0032213E" w:rsidRDefault="0032213E" w:rsidP="00B13BCE">
                  <w:r>
                    <w:t>sur les tables il y a des services</w:t>
                  </w:r>
                </w:p>
              </w:tc>
            </w:tr>
            <w:tr w:rsidR="0032213E" w14:paraId="002CCF39" w14:textId="77777777" w:rsidTr="00B13BCE">
              <w:tc>
                <w:tcPr>
                  <w:tcW w:w="0" w:type="auto"/>
                  <w:hideMark/>
                </w:tcPr>
                <w:p w14:paraId="20DDB43E" w14:textId="77777777" w:rsidR="0032213E" w:rsidRDefault="0032213E" w:rsidP="00B13BCE">
                  <w:r>
                    <w:t>assiettes</w:t>
                  </w:r>
                </w:p>
              </w:tc>
              <w:tc>
                <w:tcPr>
                  <w:tcW w:w="0" w:type="auto"/>
                  <w:hideMark/>
                </w:tcPr>
                <w:p w14:paraId="7458727B" w14:textId="77777777" w:rsidR="0032213E" w:rsidRDefault="0032213E" w:rsidP="00B13BCE">
                  <w:r>
                    <w:t>sur le tables entre les services  il y a des assiettes</w:t>
                  </w:r>
                </w:p>
              </w:tc>
            </w:tr>
            <w:tr w:rsidR="0032213E" w14:paraId="7AB0480B" w14:textId="77777777" w:rsidTr="00B13BCE">
              <w:tc>
                <w:tcPr>
                  <w:tcW w:w="0" w:type="auto"/>
                  <w:hideMark/>
                </w:tcPr>
                <w:p w14:paraId="52167EF8" w14:textId="77777777" w:rsidR="0032213E" w:rsidRDefault="0032213E" w:rsidP="00B13BCE">
                  <w:r>
                    <w:t>Emplacement</w:t>
                  </w:r>
                </w:p>
              </w:tc>
              <w:tc>
                <w:tcPr>
                  <w:tcW w:w="0" w:type="auto"/>
                  <w:hideMark/>
                </w:tcPr>
                <w:p w14:paraId="4411D1F4" w14:textId="77777777" w:rsidR="0032213E" w:rsidRDefault="0032213E" w:rsidP="00B13BCE">
                  <w:r>
                    <w:t>!https://ibb.co/b60cjDG(emplacement restaurant)!l</w:t>
                  </w:r>
                </w:p>
              </w:tc>
            </w:tr>
            <w:tr w:rsidR="0032213E" w14:paraId="36EF7F3C" w14:textId="77777777" w:rsidTr="00B13BCE">
              <w:tc>
                <w:tcPr>
                  <w:tcW w:w="0" w:type="auto"/>
                  <w:hideMark/>
                </w:tcPr>
                <w:p w14:paraId="57C8B5FF" w14:textId="77777777" w:rsidR="0032213E" w:rsidRDefault="0032213E" w:rsidP="00B13BCE">
                  <w:r>
                    <w:t>Etage</w:t>
                  </w:r>
                </w:p>
              </w:tc>
              <w:tc>
                <w:tcPr>
                  <w:tcW w:w="0" w:type="auto"/>
                  <w:hideMark/>
                </w:tcPr>
                <w:p w14:paraId="49FAD5F9" w14:textId="77777777" w:rsidR="0032213E" w:rsidRDefault="0032213E" w:rsidP="00B13BCE">
                  <w:r>
                    <w:t xml:space="preserve">la pièce est au </w:t>
                  </w:r>
                  <w:proofErr w:type="spellStart"/>
                  <w:r>
                    <w:t>rez</w:t>
                  </w:r>
                  <w:proofErr w:type="spellEnd"/>
                </w:p>
              </w:tc>
            </w:tr>
          </w:tbl>
          <w:p w14:paraId="1CF0E91B" w14:textId="77777777" w:rsidR="0032213E" w:rsidRDefault="0032213E" w:rsidP="00B13BCE">
            <w:pPr>
              <w:rPr>
                <w:rFonts w:ascii="Calibri" w:eastAsia="Calibri" w:hAnsi="Calibri" w:cs="Calibri"/>
              </w:rPr>
            </w:pPr>
          </w:p>
        </w:tc>
      </w:tr>
    </w:tbl>
    <w:p w14:paraId="3F36DA4F" w14:textId="77777777" w:rsidR="0032213E" w:rsidRDefault="0032213E" w:rsidP="00A400FD">
      <w:pPr>
        <w:pStyle w:val="Retraitcorpsdetexte"/>
      </w:pPr>
    </w:p>
    <w:p w14:paraId="6C80F1A2" w14:textId="77777777" w:rsidR="0032213E" w:rsidRDefault="0032213E" w:rsidP="0032213E">
      <w:pPr>
        <w:pStyle w:val="Titre3"/>
      </w:pPr>
      <w:bookmarkStart w:id="22" w:name="_Toc161434713"/>
      <w:r>
        <w:t>Chambre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1A7365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29C2CFB6" w14:textId="77777777" w:rsidR="0032213E" w:rsidRDefault="0032213E" w:rsidP="00B13BCE">
            <w:r>
              <w:t>En tant que Client Je veux avoir une chambre confortable et lumineuse Pour dormir confortablement et profiter de mes vacances</w:t>
            </w:r>
          </w:p>
        </w:tc>
      </w:tr>
      <w:tr w:rsidR="0032213E" w14:paraId="7DEC9FA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6DC4413" w14:textId="77777777" w:rsidR="0032213E" w:rsidRDefault="0032213E" w:rsidP="00B13BCE">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403"/>
              <w:gridCol w:w="7637"/>
            </w:tblGrid>
            <w:tr w:rsidR="0032213E" w14:paraId="69711CB4" w14:textId="77777777" w:rsidTr="00B13BCE">
              <w:tc>
                <w:tcPr>
                  <w:tcW w:w="0" w:type="auto"/>
                  <w:hideMark/>
                </w:tcPr>
                <w:p w14:paraId="7B2C8E00" w14:textId="77777777" w:rsidR="0032213E" w:rsidRDefault="0032213E" w:rsidP="00B13BCE">
                  <w:r>
                    <w:t>Vue par la/les fenêtre(s)</w:t>
                  </w:r>
                </w:p>
              </w:tc>
              <w:tc>
                <w:tcPr>
                  <w:tcW w:w="0" w:type="auto"/>
                  <w:hideMark/>
                </w:tcPr>
                <w:p w14:paraId="77509500" w14:textId="77777777" w:rsidR="0032213E" w:rsidRDefault="0032213E" w:rsidP="00B13BCE">
                  <w:r>
                    <w:t>Dans la chambre quand je suis sur le lit je vois par la/les fenêtre une magnifique vue à travers une fenêtre de 3mètres sur 1mètre</w:t>
                  </w:r>
                </w:p>
              </w:tc>
            </w:tr>
            <w:tr w:rsidR="0032213E" w14:paraId="3D931F57" w14:textId="77777777" w:rsidTr="00B13BCE">
              <w:tc>
                <w:tcPr>
                  <w:tcW w:w="0" w:type="auto"/>
                  <w:hideMark/>
                </w:tcPr>
                <w:p w14:paraId="33672166" w14:textId="77777777" w:rsidR="0032213E" w:rsidRDefault="0032213E" w:rsidP="00B13BCE">
                  <w:r>
                    <w:t>Toilette</w:t>
                  </w:r>
                </w:p>
              </w:tc>
              <w:tc>
                <w:tcPr>
                  <w:tcW w:w="0" w:type="auto"/>
                  <w:hideMark/>
                </w:tcPr>
                <w:p w14:paraId="16791123" w14:textId="77777777" w:rsidR="0032213E" w:rsidRDefault="0032213E" w:rsidP="00B13BCE">
                  <w:r>
                    <w:t>Dans la chambre quand je dois aller dans la salle de bain elles sentent bon, sont luxueuses et sont bien équipé</w:t>
                  </w:r>
                </w:p>
              </w:tc>
            </w:tr>
            <w:tr w:rsidR="0032213E" w14:paraId="0266BFF7" w14:textId="77777777" w:rsidTr="00B13BCE">
              <w:tc>
                <w:tcPr>
                  <w:tcW w:w="0" w:type="auto"/>
                  <w:hideMark/>
                </w:tcPr>
                <w:p w14:paraId="50262C37" w14:textId="77777777" w:rsidR="0032213E" w:rsidRDefault="0032213E" w:rsidP="00B13BCE">
                  <w:r>
                    <w:t>Porte-manteau</w:t>
                  </w:r>
                </w:p>
              </w:tc>
              <w:tc>
                <w:tcPr>
                  <w:tcW w:w="0" w:type="auto"/>
                  <w:hideMark/>
                </w:tcPr>
                <w:p w14:paraId="637B0B20" w14:textId="77777777" w:rsidR="0032213E" w:rsidRDefault="0032213E" w:rsidP="00B13BCE">
                  <w:r>
                    <w:t>Quand je rentre dans la chambre (par la porte) Il y a à côté de la porte un porte-manteau pour accueillir les vestes de tous les utilisateurs de la chambre.</w:t>
                  </w:r>
                </w:p>
              </w:tc>
            </w:tr>
            <w:tr w:rsidR="0032213E" w14:paraId="6F277B57" w14:textId="77777777" w:rsidTr="00B13BCE">
              <w:tc>
                <w:tcPr>
                  <w:tcW w:w="0" w:type="auto"/>
                  <w:hideMark/>
                </w:tcPr>
                <w:p w14:paraId="3ADF2B71" w14:textId="77777777" w:rsidR="0032213E" w:rsidRDefault="0032213E" w:rsidP="00B13BCE">
                  <w:r>
                    <w:t>Douche</w:t>
                  </w:r>
                </w:p>
              </w:tc>
              <w:tc>
                <w:tcPr>
                  <w:tcW w:w="0" w:type="auto"/>
                  <w:hideMark/>
                </w:tcPr>
                <w:p w14:paraId="1E92572F" w14:textId="77777777" w:rsidR="0032213E" w:rsidRDefault="0032213E" w:rsidP="00B13BCE">
                  <w:r>
                    <w:t>Quand je rentre dans la salle de bain de la chambre il y a une douche à l'italienne équipée avec de l'eau froide et chaude</w:t>
                  </w:r>
                </w:p>
              </w:tc>
            </w:tr>
            <w:tr w:rsidR="0032213E" w14:paraId="7A934EAB" w14:textId="77777777" w:rsidTr="00B13BCE">
              <w:tc>
                <w:tcPr>
                  <w:tcW w:w="0" w:type="auto"/>
                  <w:hideMark/>
                </w:tcPr>
                <w:p w14:paraId="58B3AD91" w14:textId="77777777" w:rsidR="0032213E" w:rsidRDefault="0032213E" w:rsidP="00B13BCE">
                  <w:r>
                    <w:t>Table</w:t>
                  </w:r>
                </w:p>
              </w:tc>
              <w:tc>
                <w:tcPr>
                  <w:tcW w:w="0" w:type="auto"/>
                  <w:hideMark/>
                </w:tcPr>
                <w:p w14:paraId="00168259" w14:textId="77777777" w:rsidR="0032213E" w:rsidRDefault="0032213E" w:rsidP="00B13BCE">
                  <w:r>
                    <w:t>Dans la chambre Il y a une table accompagner de chaise (une pour chaque occupant de la chambre), d'une théière, d'une cafetière, de tasse(s) pour chacun des utilisateurs de la chambre, de cuillères, de sucre, de sachet de thé de différents goût et différentes capsules à café</w:t>
                  </w:r>
                </w:p>
              </w:tc>
            </w:tr>
            <w:tr w:rsidR="0032213E" w14:paraId="3FEBBC61" w14:textId="77777777" w:rsidTr="00B13BCE">
              <w:tc>
                <w:tcPr>
                  <w:tcW w:w="0" w:type="auto"/>
                  <w:hideMark/>
                </w:tcPr>
                <w:p w14:paraId="003DFB20" w14:textId="77777777" w:rsidR="0032213E" w:rsidRDefault="0032213E" w:rsidP="00B13BCE">
                  <w:r>
                    <w:t>Chargeur</w:t>
                  </w:r>
                </w:p>
              </w:tc>
              <w:tc>
                <w:tcPr>
                  <w:tcW w:w="0" w:type="auto"/>
                  <w:hideMark/>
                </w:tcPr>
                <w:p w14:paraId="64D7A542" w14:textId="77777777" w:rsidR="0032213E" w:rsidRDefault="0032213E" w:rsidP="00B13BCE">
                  <w:r>
                    <w:t xml:space="preserve">Sur chaque lit (pour chaque utilisateur de la chambre) dans la chambre il y a une prise UE à moins de 1 mètre pour permettre </w:t>
                  </w:r>
                  <w:proofErr w:type="spellStart"/>
                  <w:r>
                    <w:t>au</w:t>
                  </w:r>
                  <w:proofErr w:type="spellEnd"/>
                  <w:r>
                    <w:t xml:space="preserve"> utilisateurs de charger leurs appareils électroniques</w:t>
                  </w:r>
                </w:p>
              </w:tc>
            </w:tr>
            <w:tr w:rsidR="0032213E" w14:paraId="22620D64" w14:textId="77777777" w:rsidTr="00B13BCE">
              <w:tc>
                <w:tcPr>
                  <w:tcW w:w="0" w:type="auto"/>
                  <w:hideMark/>
                </w:tcPr>
                <w:p w14:paraId="51A6B093" w14:textId="77777777" w:rsidR="0032213E" w:rsidRDefault="0032213E" w:rsidP="00B13BCE">
                  <w:r>
                    <w:t>Chauffage</w:t>
                  </w:r>
                </w:p>
              </w:tc>
              <w:tc>
                <w:tcPr>
                  <w:tcW w:w="0" w:type="auto"/>
                  <w:hideMark/>
                </w:tcPr>
                <w:p w14:paraId="02D0E15B" w14:textId="77777777" w:rsidR="0032213E" w:rsidRDefault="0032213E" w:rsidP="00B13BCE">
                  <w:r>
                    <w:t>En hiver, quand il fait froid Il y a des radiateur que j'ai la possibilité de démarrer pour avoir chaud.</w:t>
                  </w:r>
                </w:p>
              </w:tc>
            </w:tr>
            <w:tr w:rsidR="0032213E" w14:paraId="1C466CF3" w14:textId="77777777" w:rsidTr="00B13BCE">
              <w:tc>
                <w:tcPr>
                  <w:tcW w:w="0" w:type="auto"/>
                  <w:hideMark/>
                </w:tcPr>
                <w:p w14:paraId="26A88B0D" w14:textId="77777777" w:rsidR="0032213E" w:rsidRDefault="0032213E" w:rsidP="00B13BCE">
                  <w:r>
                    <w:t>TV</w:t>
                  </w:r>
                </w:p>
              </w:tc>
              <w:tc>
                <w:tcPr>
                  <w:tcW w:w="0" w:type="auto"/>
                  <w:hideMark/>
                </w:tcPr>
                <w:p w14:paraId="2AEB3469" w14:textId="77777777" w:rsidR="0032213E" w:rsidRDefault="0032213E" w:rsidP="00B13BCE">
                  <w:r>
                    <w:t>Quand je suis dans n'importe lequel des lits  je vois au minimum une télévision (sachant qu'il y en a au maximum 2)</w:t>
                  </w:r>
                </w:p>
              </w:tc>
            </w:tr>
            <w:tr w:rsidR="0032213E" w14:paraId="0FAFFA3E" w14:textId="77777777" w:rsidTr="00B13BCE">
              <w:tc>
                <w:tcPr>
                  <w:tcW w:w="0" w:type="auto"/>
                  <w:hideMark/>
                </w:tcPr>
                <w:p w14:paraId="54CE60B8" w14:textId="77777777" w:rsidR="0032213E" w:rsidRDefault="0032213E" w:rsidP="00B13BCE">
                  <w:r>
                    <w:t>Salle de bain</w:t>
                  </w:r>
                </w:p>
              </w:tc>
              <w:tc>
                <w:tcPr>
                  <w:tcW w:w="0" w:type="auto"/>
                  <w:hideMark/>
                </w:tcPr>
                <w:p w14:paraId="0C6166C3" w14:textId="77777777" w:rsidR="0032213E" w:rsidRDefault="0032213E" w:rsidP="00B13BCE">
                  <w:r>
                    <w:t>Quand je rentre dans la salle de bain il y a un lavabo collé à un mur avec de l'eau chaude et froide avec un miroir fixé au mur.</w:t>
                  </w:r>
                </w:p>
              </w:tc>
            </w:tr>
            <w:tr w:rsidR="0032213E" w14:paraId="39A316FB" w14:textId="77777777" w:rsidTr="00B13BCE">
              <w:tc>
                <w:tcPr>
                  <w:tcW w:w="0" w:type="auto"/>
                  <w:hideMark/>
                </w:tcPr>
                <w:p w14:paraId="6D1FE739" w14:textId="77777777" w:rsidR="0032213E" w:rsidRDefault="0032213E" w:rsidP="00B13BCE">
                  <w:r>
                    <w:t>porte de la salle de bain</w:t>
                  </w:r>
                </w:p>
              </w:tc>
              <w:tc>
                <w:tcPr>
                  <w:tcW w:w="0" w:type="auto"/>
                  <w:hideMark/>
                </w:tcPr>
                <w:p w14:paraId="7BF67994" w14:textId="77777777" w:rsidR="0032213E" w:rsidRDefault="0032213E" w:rsidP="00B13BCE">
                  <w:r>
                    <w:t xml:space="preserve">Quand je rentre dans la salle de bain je passe par une porte en bois qui </w:t>
                  </w:r>
                  <w:proofErr w:type="spellStart"/>
                  <w:r>
                    <w:t>à</w:t>
                  </w:r>
                  <w:proofErr w:type="spellEnd"/>
                  <w:r>
                    <w:t xml:space="preserve"> la possibilité de se fermer à clé.</w:t>
                  </w:r>
                </w:p>
              </w:tc>
            </w:tr>
            <w:tr w:rsidR="0032213E" w14:paraId="3AAAF3E4" w14:textId="77777777" w:rsidTr="00B13BCE">
              <w:tc>
                <w:tcPr>
                  <w:tcW w:w="0" w:type="auto"/>
                  <w:hideMark/>
                </w:tcPr>
                <w:p w14:paraId="40B56A88" w14:textId="77777777" w:rsidR="0032213E" w:rsidRDefault="0032213E" w:rsidP="00B13BCE">
                  <w:r>
                    <w:t>draps lits</w:t>
                  </w:r>
                </w:p>
              </w:tc>
              <w:tc>
                <w:tcPr>
                  <w:tcW w:w="0" w:type="auto"/>
                  <w:hideMark/>
                </w:tcPr>
                <w:p w14:paraId="0AC4CAF6" w14:textId="77777777" w:rsidR="0032213E" w:rsidRDefault="0032213E" w:rsidP="00B13BCE">
                  <w:r>
                    <w:t>Quand je m'allonge dans le lit de la chambre, il y a les draps nécessaire au confort des utilisateurs.</w:t>
                  </w:r>
                </w:p>
              </w:tc>
            </w:tr>
            <w:tr w:rsidR="0032213E" w14:paraId="7F711CA7" w14:textId="77777777" w:rsidTr="00B13BCE">
              <w:tc>
                <w:tcPr>
                  <w:tcW w:w="0" w:type="auto"/>
                  <w:hideMark/>
                </w:tcPr>
                <w:p w14:paraId="4B5B5854" w14:textId="77777777" w:rsidR="0032213E" w:rsidRDefault="0032213E" w:rsidP="00B13BCE">
                  <w:r>
                    <w:t>Linge</w:t>
                  </w:r>
                </w:p>
              </w:tc>
              <w:tc>
                <w:tcPr>
                  <w:tcW w:w="0" w:type="auto"/>
                  <w:hideMark/>
                </w:tcPr>
                <w:p w14:paraId="0A587AF1" w14:textId="77777777" w:rsidR="0032213E" w:rsidRDefault="0032213E" w:rsidP="00B13BCE">
                  <w:r>
                    <w:t>Quand je rentre dans la salle de bain, à côté de la douche il y a un support pour sécher les linges avec des linges propres pour chacun des utilisateurs de la chambre.</w:t>
                  </w:r>
                </w:p>
              </w:tc>
            </w:tr>
            <w:tr w:rsidR="0032213E" w14:paraId="5131A15F" w14:textId="77777777" w:rsidTr="00B13BCE">
              <w:tc>
                <w:tcPr>
                  <w:tcW w:w="0" w:type="auto"/>
                  <w:hideMark/>
                </w:tcPr>
                <w:p w14:paraId="31654035" w14:textId="77777777" w:rsidR="0032213E" w:rsidRDefault="0032213E" w:rsidP="00B13BCE">
                  <w:r>
                    <w:t>Etage</w:t>
                  </w:r>
                </w:p>
              </w:tc>
              <w:tc>
                <w:tcPr>
                  <w:tcW w:w="0" w:type="auto"/>
                  <w:hideMark/>
                </w:tcPr>
                <w:p w14:paraId="145D0FBE" w14:textId="77777777" w:rsidR="0032213E" w:rsidRDefault="0032213E" w:rsidP="00B13BCE">
                  <w:r>
                    <w:t>Les chambres sont situé au 2e, 3e et 4e étage selon le plan joint sachant que les salles sont situés de la même manière à l'étage 2, 3 et 4.</w:t>
                  </w:r>
                </w:p>
              </w:tc>
            </w:tr>
          </w:tbl>
          <w:p w14:paraId="78089FF0" w14:textId="77777777" w:rsidR="0032213E" w:rsidRDefault="0032213E" w:rsidP="00B13BCE">
            <w:pPr>
              <w:rPr>
                <w:rFonts w:ascii="Calibri" w:eastAsia="Calibri" w:hAnsi="Calibri" w:cs="Calibri"/>
              </w:rPr>
            </w:pPr>
          </w:p>
        </w:tc>
      </w:tr>
    </w:tbl>
    <w:p w14:paraId="27B91E93" w14:textId="77777777" w:rsidR="0032213E" w:rsidRDefault="0032213E" w:rsidP="00A400FD">
      <w:pPr>
        <w:pStyle w:val="Retraitcorpsdetexte"/>
      </w:pPr>
    </w:p>
    <w:p w14:paraId="60A97293" w14:textId="77777777" w:rsidR="0032213E" w:rsidRDefault="0032213E" w:rsidP="00A400FD">
      <w:pPr>
        <w:pStyle w:val="Retraitcorpsdetexte"/>
      </w:pPr>
    </w:p>
    <w:p w14:paraId="032E8680" w14:textId="77777777" w:rsidR="00FE69C4" w:rsidRDefault="00FE69C4" w:rsidP="00FE69C4">
      <w:pPr>
        <w:pStyle w:val="Titre3"/>
      </w:pPr>
      <w:bookmarkStart w:id="23" w:name="_Toc161434712"/>
      <w:r>
        <w:t>Cuisine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0DF1B5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AEA7D8C" w14:textId="77777777" w:rsidR="00FE69C4" w:rsidRDefault="00FE69C4">
            <w:r>
              <w:t>En tant que cuisinier Je veux avoir un espace de travail complet Afin de pour cuisiner pour le restaurant</w:t>
            </w:r>
          </w:p>
        </w:tc>
      </w:tr>
      <w:tr w:rsidR="00FE69C4" w14:paraId="0B0A6E4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A278011"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552"/>
              <w:gridCol w:w="7488"/>
            </w:tblGrid>
            <w:tr w:rsidR="00FE69C4" w14:paraId="1423F6DE" w14:textId="77777777">
              <w:tc>
                <w:tcPr>
                  <w:tcW w:w="0" w:type="auto"/>
                  <w:hideMark/>
                </w:tcPr>
                <w:p w14:paraId="2868C1E7" w14:textId="77777777" w:rsidR="00FE69C4" w:rsidRDefault="00FE69C4">
                  <w:r>
                    <w:lastRenderedPageBreak/>
                    <w:t>Interrupteur</w:t>
                  </w:r>
                </w:p>
              </w:tc>
              <w:tc>
                <w:tcPr>
                  <w:tcW w:w="0" w:type="auto"/>
                  <w:hideMark/>
                </w:tcPr>
                <w:p w14:paraId="55E382F6" w14:textId="77777777" w:rsidR="00FE69C4" w:rsidRDefault="00FE69C4">
                  <w:r>
                    <w:t>Quand je rentre dans la cuisine, sur le mur à ma gauche, Il y a un interrupteur pour la lumière de la cuisine</w:t>
                  </w:r>
                </w:p>
              </w:tc>
            </w:tr>
            <w:tr w:rsidR="00FE69C4" w14:paraId="0A2635E5" w14:textId="77777777">
              <w:tc>
                <w:tcPr>
                  <w:tcW w:w="0" w:type="auto"/>
                  <w:hideMark/>
                </w:tcPr>
                <w:p w14:paraId="42C25633" w14:textId="77777777" w:rsidR="00FE69C4" w:rsidRDefault="00FE69C4">
                  <w:r>
                    <w:t>Plan de travail</w:t>
                  </w:r>
                </w:p>
              </w:tc>
              <w:tc>
                <w:tcPr>
                  <w:tcW w:w="0" w:type="auto"/>
                  <w:hideMark/>
                </w:tcPr>
                <w:p w14:paraId="3471BB2B" w14:textId="77777777" w:rsidR="00FE69C4" w:rsidRDefault="00FE69C4">
                  <w:r>
                    <w:t>Dans toute la pièce Il y a des plans de travaille collés au mur sauf où il y a une porte, il y en a aussi un au milieu de la cuisine.</w:t>
                  </w:r>
                </w:p>
              </w:tc>
            </w:tr>
            <w:tr w:rsidR="00FE69C4" w14:paraId="54AB7389" w14:textId="77777777">
              <w:tc>
                <w:tcPr>
                  <w:tcW w:w="0" w:type="auto"/>
                  <w:hideMark/>
                </w:tcPr>
                <w:p w14:paraId="76EE3A6D" w14:textId="77777777" w:rsidR="00FE69C4" w:rsidRDefault="00FE69C4">
                  <w:r>
                    <w:t>Plan de cuisson</w:t>
                  </w:r>
                </w:p>
              </w:tc>
              <w:tc>
                <w:tcPr>
                  <w:tcW w:w="0" w:type="auto"/>
                  <w:hideMark/>
                </w:tcPr>
                <w:p w14:paraId="2C445631" w14:textId="77777777" w:rsidR="00FE69C4" w:rsidRDefault="00FE69C4">
                  <w:r>
                    <w:t>Collé à chaque plan de travail Il y a un plan de cuisson à 4 plaques à gaz</w:t>
                  </w:r>
                </w:p>
              </w:tc>
            </w:tr>
            <w:tr w:rsidR="00FE69C4" w14:paraId="4C6AD459" w14:textId="77777777">
              <w:tc>
                <w:tcPr>
                  <w:tcW w:w="0" w:type="auto"/>
                  <w:hideMark/>
                </w:tcPr>
                <w:p w14:paraId="507C3186" w14:textId="77777777" w:rsidR="00FE69C4" w:rsidRDefault="00FE69C4">
                  <w:r>
                    <w:t>Vaisselle</w:t>
                  </w:r>
                </w:p>
              </w:tc>
              <w:tc>
                <w:tcPr>
                  <w:tcW w:w="0" w:type="auto"/>
                  <w:hideMark/>
                </w:tcPr>
                <w:p w14:paraId="4784CAF4" w14:textId="77777777" w:rsidR="00FE69C4" w:rsidRDefault="00FE69C4">
                  <w:r>
                    <w:t>Au coin de la pièce Il y a un large plan avec évier, séchoir pour faire la vaisselle</w:t>
                  </w:r>
                </w:p>
              </w:tc>
            </w:tr>
            <w:tr w:rsidR="00FE69C4" w14:paraId="6BB1374A" w14:textId="77777777">
              <w:tc>
                <w:tcPr>
                  <w:tcW w:w="0" w:type="auto"/>
                  <w:hideMark/>
                </w:tcPr>
                <w:p w14:paraId="39612EC7" w14:textId="77777777" w:rsidR="00FE69C4" w:rsidRDefault="00FE69C4">
                  <w:r>
                    <w:t>Lumière</w:t>
                  </w:r>
                </w:p>
              </w:tc>
              <w:tc>
                <w:tcPr>
                  <w:tcW w:w="0" w:type="auto"/>
                  <w:hideMark/>
                </w:tcPr>
                <w:p w14:paraId="604C56F7" w14:textId="77777777" w:rsidR="00FE69C4" w:rsidRDefault="00FE69C4">
                  <w:r>
                    <w:t>Au milieu du plafond Il y a deux grandes lumières qui éclairent bien toute la pièce</w:t>
                  </w:r>
                </w:p>
              </w:tc>
            </w:tr>
            <w:tr w:rsidR="00FE69C4" w14:paraId="23CEC07A" w14:textId="77777777">
              <w:tc>
                <w:tcPr>
                  <w:tcW w:w="0" w:type="auto"/>
                  <w:hideMark/>
                </w:tcPr>
                <w:p w14:paraId="08A311DD" w14:textId="77777777" w:rsidR="00FE69C4" w:rsidRDefault="00FE69C4">
                  <w:r>
                    <w:t>Porte de service</w:t>
                  </w:r>
                </w:p>
              </w:tc>
              <w:tc>
                <w:tcPr>
                  <w:tcW w:w="0" w:type="auto"/>
                  <w:hideMark/>
                </w:tcPr>
                <w:p w14:paraId="72F1080D" w14:textId="77777777" w:rsidR="00FE69C4" w:rsidRDefault="00FE69C4">
                  <w:r>
                    <w:t>Sur le mur de la pièce Il y a deux portes battantes avec fenêtres rondes qui mènent sur le restaurant pour servir</w:t>
                  </w:r>
                </w:p>
              </w:tc>
            </w:tr>
            <w:tr w:rsidR="00FE69C4" w14:paraId="01E9E670" w14:textId="77777777">
              <w:tc>
                <w:tcPr>
                  <w:tcW w:w="0" w:type="auto"/>
                  <w:hideMark/>
                </w:tcPr>
                <w:p w14:paraId="4DBAD592" w14:textId="77777777" w:rsidR="00FE69C4" w:rsidRDefault="00FE69C4">
                  <w:r>
                    <w:t>Porte du personnel</w:t>
                  </w:r>
                </w:p>
              </w:tc>
              <w:tc>
                <w:tcPr>
                  <w:tcW w:w="0" w:type="auto"/>
                  <w:hideMark/>
                </w:tcPr>
                <w:p w14:paraId="13A0264C" w14:textId="77777777" w:rsidR="00FE69C4" w:rsidRDefault="00FE69C4">
                  <w:r>
                    <w:t>Sur un mur de la pièce Il y a une porte simple qui vient de l'extérieur pour le personnel de la cuisine</w:t>
                  </w:r>
                </w:p>
              </w:tc>
            </w:tr>
            <w:tr w:rsidR="00FE69C4" w14:paraId="2F379FAD" w14:textId="77777777">
              <w:tc>
                <w:tcPr>
                  <w:tcW w:w="0" w:type="auto"/>
                  <w:hideMark/>
                </w:tcPr>
                <w:p w14:paraId="053A0C57" w14:textId="77777777" w:rsidR="00FE69C4" w:rsidRDefault="00FE69C4">
                  <w:r>
                    <w:t>Fourneaux</w:t>
                  </w:r>
                </w:p>
              </w:tc>
              <w:tc>
                <w:tcPr>
                  <w:tcW w:w="0" w:type="auto"/>
                  <w:hideMark/>
                </w:tcPr>
                <w:p w14:paraId="1EF81B2F" w14:textId="77777777" w:rsidR="00FE69C4" w:rsidRDefault="00FE69C4">
                  <w:r>
                    <w:t>Sur un mur de la pièce Il y a quatre fours</w:t>
                  </w:r>
                </w:p>
              </w:tc>
            </w:tr>
            <w:tr w:rsidR="00FE69C4" w14:paraId="4B933BA2" w14:textId="77777777">
              <w:tc>
                <w:tcPr>
                  <w:tcW w:w="0" w:type="auto"/>
                  <w:hideMark/>
                </w:tcPr>
                <w:p w14:paraId="03F570A1" w14:textId="77777777" w:rsidR="00FE69C4" w:rsidRDefault="00FE69C4">
                  <w:r>
                    <w:t>Etage</w:t>
                  </w:r>
                </w:p>
              </w:tc>
              <w:tc>
                <w:tcPr>
                  <w:tcW w:w="0" w:type="auto"/>
                  <w:hideMark/>
                </w:tcPr>
                <w:p w14:paraId="79EE71DE" w14:textId="77777777" w:rsidR="00FE69C4" w:rsidRDefault="00FE69C4">
                  <w:r>
                    <w:t xml:space="preserve">La pièce est au </w:t>
                  </w:r>
                  <w:proofErr w:type="spellStart"/>
                  <w:r>
                    <w:t>rez</w:t>
                  </w:r>
                  <w:proofErr w:type="spellEnd"/>
                </w:p>
              </w:tc>
            </w:tr>
          </w:tbl>
          <w:p w14:paraId="6A63A053" w14:textId="77777777" w:rsidR="00FE69C4" w:rsidRDefault="00FE69C4">
            <w:pPr>
              <w:rPr>
                <w:rFonts w:ascii="Calibri" w:eastAsia="Calibri" w:hAnsi="Calibri" w:cs="Calibri"/>
              </w:rPr>
            </w:pPr>
          </w:p>
        </w:tc>
      </w:tr>
    </w:tbl>
    <w:p w14:paraId="2A34DF93" w14:textId="77777777" w:rsidR="00FE69C4" w:rsidRDefault="00FE69C4" w:rsidP="00FE69C4">
      <w:pPr>
        <w:rPr>
          <w:rFonts w:ascii="Calibri" w:eastAsia="Calibri" w:hAnsi="Calibri" w:cs="Calibri"/>
        </w:rPr>
      </w:pPr>
    </w:p>
    <w:p w14:paraId="04166E0A" w14:textId="77777777" w:rsidR="00FE69C4" w:rsidRDefault="00FE69C4" w:rsidP="00FE69C4">
      <w:pPr>
        <w:rPr>
          <w:rFonts w:ascii="Calibri" w:eastAsia="Calibri" w:hAnsi="Calibri" w:cs="Calibri"/>
        </w:rPr>
      </w:pPr>
    </w:p>
    <w:p w14:paraId="6B8823B6" w14:textId="77777777" w:rsidR="00FE69C4" w:rsidRDefault="00FE69C4" w:rsidP="00FE69C4">
      <w:pPr>
        <w:pStyle w:val="Titre3"/>
      </w:pPr>
      <w:bookmarkStart w:id="24" w:name="_Toc161434714"/>
      <w:r>
        <w:t>Salle de sport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2CB7E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60CEF227" w14:textId="77777777" w:rsidR="00FE69C4" w:rsidRDefault="00FE69C4">
            <w:r>
              <w:t>En tant que sportif Je veux pouvoir m'entraîner avec dans le calme Pour pouvoir me concentrer dans mes séances</w:t>
            </w:r>
          </w:p>
        </w:tc>
      </w:tr>
      <w:tr w:rsidR="00FE69C4" w14:paraId="03051DF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4971A4B"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834"/>
              <w:gridCol w:w="7206"/>
            </w:tblGrid>
            <w:tr w:rsidR="00FE69C4" w14:paraId="450A4361" w14:textId="77777777">
              <w:tc>
                <w:tcPr>
                  <w:tcW w:w="0" w:type="auto"/>
                  <w:hideMark/>
                </w:tcPr>
                <w:p w14:paraId="03D863ED" w14:textId="77777777" w:rsidR="00FE69C4" w:rsidRDefault="00FE69C4">
                  <w:r>
                    <w:t>Interrupteur</w:t>
                  </w:r>
                </w:p>
              </w:tc>
              <w:tc>
                <w:tcPr>
                  <w:tcW w:w="0" w:type="auto"/>
                  <w:hideMark/>
                </w:tcPr>
                <w:p w14:paraId="1F7E22D0" w14:textId="77777777" w:rsidR="00FE69C4" w:rsidRDefault="00FE69C4">
                  <w:r>
                    <w:t>Quand je rentre dans la salle, A droite de la porte Il y a un interrupteur</w:t>
                  </w:r>
                </w:p>
              </w:tc>
            </w:tr>
            <w:tr w:rsidR="00FE69C4" w14:paraId="6E5164C6" w14:textId="77777777">
              <w:tc>
                <w:tcPr>
                  <w:tcW w:w="0" w:type="auto"/>
                  <w:hideMark/>
                </w:tcPr>
                <w:p w14:paraId="35C7B475" w14:textId="77777777" w:rsidR="00FE69C4" w:rsidRDefault="00FE69C4">
                  <w:r>
                    <w:t>Réservoir d'eau</w:t>
                  </w:r>
                </w:p>
              </w:tc>
              <w:tc>
                <w:tcPr>
                  <w:tcW w:w="0" w:type="auto"/>
                  <w:hideMark/>
                </w:tcPr>
                <w:p w14:paraId="4962CCA3" w14:textId="77777777" w:rsidR="00FE69C4" w:rsidRDefault="00FE69C4">
                  <w:r>
                    <w:t>Quand je veux boire Dans le coin à droite de la porte Il y a un réservoir et des gobelets à disposition</w:t>
                  </w:r>
                </w:p>
              </w:tc>
            </w:tr>
            <w:tr w:rsidR="00FE69C4" w14:paraId="2B8F2F69" w14:textId="77777777">
              <w:tc>
                <w:tcPr>
                  <w:tcW w:w="0" w:type="auto"/>
                  <w:hideMark/>
                </w:tcPr>
                <w:p w14:paraId="4393FEC9" w14:textId="77777777" w:rsidR="00FE69C4" w:rsidRDefault="00FE69C4">
                  <w:r>
                    <w:t>Serviettes</w:t>
                  </w:r>
                </w:p>
              </w:tc>
              <w:tc>
                <w:tcPr>
                  <w:tcW w:w="0" w:type="auto"/>
                  <w:hideMark/>
                </w:tcPr>
                <w:p w14:paraId="1FA22C6E" w14:textId="77777777" w:rsidR="00FE69C4" w:rsidRDefault="00FE69C4">
                  <w:r>
                    <w:t>Quand je veux m'essuyer le visage, A gauche du réservoir d'eau, Il y a des serviettes à disposition</w:t>
                  </w:r>
                </w:p>
              </w:tc>
            </w:tr>
            <w:tr w:rsidR="00FE69C4" w14:paraId="46052F89" w14:textId="77777777">
              <w:tc>
                <w:tcPr>
                  <w:tcW w:w="0" w:type="auto"/>
                  <w:hideMark/>
                </w:tcPr>
                <w:p w14:paraId="2F1A9282" w14:textId="77777777" w:rsidR="00FE69C4" w:rsidRDefault="00FE69C4">
                  <w:r>
                    <w:t>Bac à serviettes</w:t>
                  </w:r>
                </w:p>
              </w:tc>
              <w:tc>
                <w:tcPr>
                  <w:tcW w:w="0" w:type="auto"/>
                  <w:hideMark/>
                </w:tcPr>
                <w:p w14:paraId="29734405" w14:textId="77777777" w:rsidR="00FE69C4" w:rsidRDefault="00FE69C4">
                  <w:r>
                    <w:t>Quand j'ai fini ma séance, A côté des serviettes, Il y a un bac pour jeter ma serviette</w:t>
                  </w:r>
                </w:p>
              </w:tc>
            </w:tr>
            <w:tr w:rsidR="00FE69C4" w14:paraId="0C950E5F" w14:textId="77777777">
              <w:tc>
                <w:tcPr>
                  <w:tcW w:w="0" w:type="auto"/>
                  <w:hideMark/>
                </w:tcPr>
                <w:p w14:paraId="4FFD6BB1" w14:textId="77777777" w:rsidR="00FE69C4" w:rsidRDefault="00FE69C4">
                  <w:r>
                    <w:t>Vestiaire</w:t>
                  </w:r>
                </w:p>
              </w:tc>
              <w:tc>
                <w:tcPr>
                  <w:tcW w:w="0" w:type="auto"/>
                  <w:hideMark/>
                </w:tcPr>
                <w:p w14:paraId="481945BC" w14:textId="77777777" w:rsidR="00FE69C4" w:rsidRDefault="00FE69C4">
                  <w:r>
                    <w:t>Quand je rentre dans la salle, Au coin en face à gauche, Il y a un vestiaire pour se changer</w:t>
                  </w:r>
                </w:p>
              </w:tc>
            </w:tr>
            <w:tr w:rsidR="00FE69C4" w14:paraId="43225F8F" w14:textId="77777777">
              <w:tc>
                <w:tcPr>
                  <w:tcW w:w="0" w:type="auto"/>
                  <w:hideMark/>
                </w:tcPr>
                <w:p w14:paraId="4D551A84" w14:textId="77777777" w:rsidR="00FE69C4" w:rsidRDefault="00FE69C4">
                  <w:r>
                    <w:t>Casiers</w:t>
                  </w:r>
                </w:p>
              </w:tc>
              <w:tc>
                <w:tcPr>
                  <w:tcW w:w="0" w:type="auto"/>
                  <w:hideMark/>
                </w:tcPr>
                <w:p w14:paraId="54E72925" w14:textId="77777777" w:rsidR="00FE69C4" w:rsidRDefault="00FE69C4">
                  <w:r>
                    <w:t>Quand je rentre dans le vestiaire Il y a des casiers pour que l'on ne me vole pas mes affaires</w:t>
                  </w:r>
                </w:p>
              </w:tc>
            </w:tr>
            <w:tr w:rsidR="00FE69C4" w14:paraId="31E1E898" w14:textId="77777777">
              <w:tc>
                <w:tcPr>
                  <w:tcW w:w="0" w:type="auto"/>
                  <w:hideMark/>
                </w:tcPr>
                <w:p w14:paraId="18B8D91A" w14:textId="77777777" w:rsidR="00FE69C4" w:rsidRDefault="00FE69C4">
                  <w:r>
                    <w:t>Poubelle</w:t>
                  </w:r>
                </w:p>
              </w:tc>
              <w:tc>
                <w:tcPr>
                  <w:tcW w:w="0" w:type="auto"/>
                  <w:hideMark/>
                </w:tcPr>
                <w:p w14:paraId="066D805B" w14:textId="77777777" w:rsidR="00FE69C4" w:rsidRDefault="00FE69C4">
                  <w:r>
                    <w:t>Quand je sors du vestiaire Il y a une poubelle pour jeter mes déchets</w:t>
                  </w:r>
                </w:p>
              </w:tc>
            </w:tr>
            <w:tr w:rsidR="00FE69C4" w14:paraId="18F3F525" w14:textId="77777777">
              <w:tc>
                <w:tcPr>
                  <w:tcW w:w="0" w:type="auto"/>
                  <w:hideMark/>
                </w:tcPr>
                <w:p w14:paraId="42A4D846" w14:textId="77777777" w:rsidR="00FE69C4" w:rsidRDefault="00FE69C4">
                  <w:r>
                    <w:t>Prise</w:t>
                  </w:r>
                </w:p>
              </w:tc>
              <w:tc>
                <w:tcPr>
                  <w:tcW w:w="0" w:type="auto"/>
                  <w:hideMark/>
                </w:tcPr>
                <w:p w14:paraId="4909D317" w14:textId="77777777" w:rsidR="00FE69C4" w:rsidRDefault="00FE69C4">
                  <w:r>
                    <w:t>Quand je rentre dans la salle et dans le vestiaire, En bas du mur à côté du réservoir d'eau, Il y a des prises murales pour charger mon téléphone</w:t>
                  </w:r>
                </w:p>
              </w:tc>
            </w:tr>
            <w:tr w:rsidR="00FE69C4" w14:paraId="08E630DA" w14:textId="77777777">
              <w:tc>
                <w:tcPr>
                  <w:tcW w:w="0" w:type="auto"/>
                  <w:hideMark/>
                </w:tcPr>
                <w:p w14:paraId="62105379" w14:textId="77777777" w:rsidR="00FE69C4" w:rsidRDefault="00FE69C4">
                  <w:r>
                    <w:t>Etage</w:t>
                  </w:r>
                </w:p>
              </w:tc>
              <w:tc>
                <w:tcPr>
                  <w:tcW w:w="0" w:type="auto"/>
                  <w:hideMark/>
                </w:tcPr>
                <w:p w14:paraId="275F2A4A" w14:textId="77777777" w:rsidR="00FE69C4" w:rsidRDefault="00FE69C4">
                  <w:r>
                    <w:t>La salle de sport se trouve au 1er étage de l'</w:t>
                  </w:r>
                  <w:proofErr w:type="spellStart"/>
                  <w:r>
                    <w:t>hotel</w:t>
                  </w:r>
                  <w:proofErr w:type="spellEnd"/>
                </w:p>
              </w:tc>
            </w:tr>
            <w:tr w:rsidR="00FE69C4" w14:paraId="0253EC27" w14:textId="77777777">
              <w:tc>
                <w:tcPr>
                  <w:tcW w:w="0" w:type="auto"/>
                  <w:hideMark/>
                </w:tcPr>
                <w:p w14:paraId="01ECD81E" w14:textId="77777777" w:rsidR="00FE69C4" w:rsidRDefault="00FE69C4">
                  <w:r>
                    <w:t>Tapis de course</w:t>
                  </w:r>
                </w:p>
              </w:tc>
              <w:tc>
                <w:tcPr>
                  <w:tcW w:w="0" w:type="auto"/>
                  <w:hideMark/>
                </w:tcPr>
                <w:p w14:paraId="762B9DDC" w14:textId="77777777" w:rsidR="00FE69C4" w:rsidRDefault="00FE69C4">
                  <w:r>
                    <w:t>Dans le coin en haut à droite il y a trois tapis de course</w:t>
                  </w:r>
                </w:p>
              </w:tc>
            </w:tr>
            <w:tr w:rsidR="00FE69C4" w14:paraId="130B9BE4" w14:textId="77777777">
              <w:tc>
                <w:tcPr>
                  <w:tcW w:w="0" w:type="auto"/>
                  <w:hideMark/>
                </w:tcPr>
                <w:p w14:paraId="68973582" w14:textId="77777777" w:rsidR="00FE69C4" w:rsidRDefault="00FE69C4">
                  <w:r>
                    <w:t>Haltères</w:t>
                  </w:r>
                </w:p>
              </w:tc>
              <w:tc>
                <w:tcPr>
                  <w:tcW w:w="0" w:type="auto"/>
                  <w:hideMark/>
                </w:tcPr>
                <w:p w14:paraId="0BECB5EA" w14:textId="77777777" w:rsidR="00FE69C4" w:rsidRDefault="00FE69C4">
                  <w:r>
                    <w:t>Sur le mur de gauche en entrant par la porte, Il y a une série d'haltères</w:t>
                  </w:r>
                </w:p>
              </w:tc>
            </w:tr>
            <w:tr w:rsidR="00FE69C4" w14:paraId="650563A6" w14:textId="77777777">
              <w:tc>
                <w:tcPr>
                  <w:tcW w:w="0" w:type="auto"/>
                  <w:hideMark/>
                </w:tcPr>
                <w:p w14:paraId="3F68310D" w14:textId="77777777" w:rsidR="00FE69C4" w:rsidRDefault="00FE69C4">
                  <w:r>
                    <w:t>Bancs</w:t>
                  </w:r>
                </w:p>
              </w:tc>
              <w:tc>
                <w:tcPr>
                  <w:tcW w:w="0" w:type="auto"/>
                  <w:hideMark/>
                </w:tcPr>
                <w:p w14:paraId="1B2E948B" w14:textId="77777777" w:rsidR="00FE69C4" w:rsidRDefault="00FE69C4">
                  <w:r>
                    <w:t>A côté des haltères  il y a 3 bancs de musculation</w:t>
                  </w:r>
                </w:p>
              </w:tc>
            </w:tr>
            <w:tr w:rsidR="00FE69C4" w14:paraId="4F103F89" w14:textId="77777777">
              <w:tc>
                <w:tcPr>
                  <w:tcW w:w="0" w:type="auto"/>
                  <w:hideMark/>
                </w:tcPr>
                <w:p w14:paraId="1ACCB844" w14:textId="77777777" w:rsidR="00FE69C4" w:rsidRDefault="00FE69C4">
                  <w:r>
                    <w:t>Leg extension</w:t>
                  </w:r>
                </w:p>
              </w:tc>
              <w:tc>
                <w:tcPr>
                  <w:tcW w:w="0" w:type="auto"/>
                  <w:hideMark/>
                </w:tcPr>
                <w:p w14:paraId="3AC5BDD4" w14:textId="77777777" w:rsidR="00FE69C4" w:rsidRDefault="00FE69C4">
                  <w:r>
                    <w:t>En bas des haltères, Il y a une leg extension.</w:t>
                  </w:r>
                </w:p>
              </w:tc>
            </w:tr>
            <w:tr w:rsidR="00FE69C4" w14:paraId="290BF45F" w14:textId="77777777">
              <w:tc>
                <w:tcPr>
                  <w:tcW w:w="0" w:type="auto"/>
                  <w:hideMark/>
                </w:tcPr>
                <w:p w14:paraId="3D625C96" w14:textId="77777777" w:rsidR="00FE69C4" w:rsidRDefault="00FE69C4">
                  <w:r>
                    <w:t xml:space="preserve">Leg </w:t>
                  </w:r>
                  <w:proofErr w:type="spellStart"/>
                  <w:r>
                    <w:t>press</w:t>
                  </w:r>
                  <w:proofErr w:type="spellEnd"/>
                </w:p>
              </w:tc>
              <w:tc>
                <w:tcPr>
                  <w:tcW w:w="0" w:type="auto"/>
                  <w:hideMark/>
                </w:tcPr>
                <w:p w14:paraId="0186BCF7" w14:textId="77777777" w:rsidR="00FE69C4" w:rsidRDefault="00FE69C4">
                  <w:r>
                    <w:t xml:space="preserve">A côté de la Leg extension, Il y a une leg </w:t>
                  </w:r>
                  <w:proofErr w:type="spellStart"/>
                  <w:r>
                    <w:t>press</w:t>
                  </w:r>
                  <w:proofErr w:type="spellEnd"/>
                </w:p>
              </w:tc>
            </w:tr>
            <w:tr w:rsidR="00FE69C4" w14:paraId="1B4CE7AD" w14:textId="77777777">
              <w:tc>
                <w:tcPr>
                  <w:tcW w:w="0" w:type="auto"/>
                  <w:hideMark/>
                </w:tcPr>
                <w:p w14:paraId="4AAAB388" w14:textId="77777777" w:rsidR="00FE69C4" w:rsidRDefault="00FE69C4">
                  <w:r>
                    <w:t>Machine de tirage vertical</w:t>
                  </w:r>
                </w:p>
              </w:tc>
              <w:tc>
                <w:tcPr>
                  <w:tcW w:w="0" w:type="auto"/>
                  <w:hideMark/>
                </w:tcPr>
                <w:p w14:paraId="11B657A4" w14:textId="77777777" w:rsidR="00FE69C4" w:rsidRDefault="00FE69C4">
                  <w:r>
                    <w:t>en bas à gauche, Il y a une machine de tirage vertical</w:t>
                  </w:r>
                </w:p>
              </w:tc>
            </w:tr>
            <w:tr w:rsidR="00FE69C4" w14:paraId="602E1514" w14:textId="77777777">
              <w:tc>
                <w:tcPr>
                  <w:tcW w:w="0" w:type="auto"/>
                  <w:hideMark/>
                </w:tcPr>
                <w:p w14:paraId="70609B0E" w14:textId="77777777" w:rsidR="00FE69C4" w:rsidRDefault="00FE69C4">
                  <w:r>
                    <w:t>Smith Machine</w:t>
                  </w:r>
                </w:p>
              </w:tc>
              <w:tc>
                <w:tcPr>
                  <w:tcW w:w="0" w:type="auto"/>
                  <w:hideMark/>
                </w:tcPr>
                <w:p w14:paraId="452965AA" w14:textId="77777777" w:rsidR="00FE69C4" w:rsidRDefault="00FE69C4">
                  <w:r>
                    <w:t xml:space="preserve">En bas de la salle (sur le plan), à côté de la machine de tirage vertical, il y a une </w:t>
                  </w:r>
                  <w:proofErr w:type="spellStart"/>
                  <w:r>
                    <w:t>smith</w:t>
                  </w:r>
                  <w:proofErr w:type="spellEnd"/>
                  <w:r>
                    <w:t xml:space="preserve"> machine avec un banc à côté</w:t>
                  </w:r>
                </w:p>
              </w:tc>
            </w:tr>
          </w:tbl>
          <w:p w14:paraId="62EB96CD" w14:textId="77777777" w:rsidR="00FE69C4" w:rsidRDefault="00FE69C4">
            <w:pPr>
              <w:rPr>
                <w:rFonts w:ascii="Calibri" w:eastAsia="Calibri" w:hAnsi="Calibri" w:cs="Calibri"/>
              </w:rPr>
            </w:pPr>
          </w:p>
        </w:tc>
      </w:tr>
    </w:tbl>
    <w:p w14:paraId="765AC732" w14:textId="77777777" w:rsidR="00FE69C4" w:rsidRDefault="00FE69C4" w:rsidP="00FE69C4">
      <w:pPr>
        <w:rPr>
          <w:rFonts w:ascii="Calibri" w:eastAsia="Calibri" w:hAnsi="Calibri" w:cs="Calibri"/>
        </w:rPr>
      </w:pPr>
    </w:p>
    <w:p w14:paraId="6A470D0B" w14:textId="77777777" w:rsidR="00FE69C4" w:rsidRDefault="00FE69C4" w:rsidP="00FE69C4">
      <w:pPr>
        <w:rPr>
          <w:rFonts w:ascii="Calibri" w:eastAsia="Calibri" w:hAnsi="Calibri" w:cs="Calibri"/>
        </w:rPr>
      </w:pPr>
    </w:p>
    <w:p w14:paraId="42CC53BC" w14:textId="77777777" w:rsidR="00FE69C4" w:rsidRDefault="00FE69C4" w:rsidP="00FE69C4">
      <w:pPr>
        <w:pStyle w:val="Titre3"/>
      </w:pPr>
      <w:bookmarkStart w:id="25" w:name="_Toc161434717"/>
      <w:r>
        <w:t>Salle de jeu</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26"/>
      </w:tblGrid>
      <w:tr w:rsidR="00FE69C4" w14:paraId="488BA9A5"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3B52CFD" w14:textId="77777777" w:rsidR="00FE69C4" w:rsidRDefault="00FE69C4">
            <w:r>
              <w:t>en tant qu'utilisateur je veux pouvoir m'amuser pour passer du bon temps avec ma famille</w:t>
            </w:r>
          </w:p>
        </w:tc>
      </w:tr>
      <w:tr w:rsidR="00FE69C4" w14:paraId="5E3BE6A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F80093"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418"/>
              <w:gridCol w:w="5993"/>
            </w:tblGrid>
            <w:tr w:rsidR="00FE69C4" w14:paraId="4939EC98" w14:textId="77777777">
              <w:tc>
                <w:tcPr>
                  <w:tcW w:w="0" w:type="auto"/>
                  <w:hideMark/>
                </w:tcPr>
                <w:p w14:paraId="353AD4E1" w14:textId="77777777" w:rsidR="00FE69C4" w:rsidRDefault="00FE69C4">
                  <w:r>
                    <w:t>billard</w:t>
                  </w:r>
                </w:p>
              </w:tc>
              <w:tc>
                <w:tcPr>
                  <w:tcW w:w="0" w:type="auto"/>
                  <w:hideMark/>
                </w:tcPr>
                <w:p w14:paraId="2D058E89" w14:textId="77777777" w:rsidR="00FE69C4" w:rsidRDefault="00FE69C4">
                  <w:r>
                    <w:t>dans la salle vers le milieu il y a une table de billard</w:t>
                  </w:r>
                </w:p>
              </w:tc>
            </w:tr>
            <w:tr w:rsidR="00FE69C4" w14:paraId="0E82E3D8" w14:textId="77777777">
              <w:tc>
                <w:tcPr>
                  <w:tcW w:w="0" w:type="auto"/>
                  <w:hideMark/>
                </w:tcPr>
                <w:p w14:paraId="4E36605B" w14:textId="77777777" w:rsidR="00FE69C4" w:rsidRDefault="00FE69C4">
                  <w:r>
                    <w:t xml:space="preserve">ping </w:t>
                  </w:r>
                  <w:proofErr w:type="spellStart"/>
                  <w:r>
                    <w:t>pong</w:t>
                  </w:r>
                  <w:proofErr w:type="spellEnd"/>
                </w:p>
              </w:tc>
              <w:tc>
                <w:tcPr>
                  <w:tcW w:w="0" w:type="auto"/>
                  <w:hideMark/>
                </w:tcPr>
                <w:p w14:paraId="171B546F" w14:textId="77777777" w:rsidR="00FE69C4" w:rsidRDefault="00FE69C4">
                  <w:proofErr w:type="spellStart"/>
                  <w:r>
                    <w:t>a</w:t>
                  </w:r>
                  <w:proofErr w:type="spellEnd"/>
                  <w:r>
                    <w:t xml:space="preserve"> côté de la table de billard il y a une table de ping </w:t>
                  </w:r>
                  <w:proofErr w:type="spellStart"/>
                  <w:r>
                    <w:t>pong</w:t>
                  </w:r>
                  <w:proofErr w:type="spellEnd"/>
                </w:p>
              </w:tc>
            </w:tr>
            <w:tr w:rsidR="00FE69C4" w14:paraId="32CC9FC7" w14:textId="77777777">
              <w:tc>
                <w:tcPr>
                  <w:tcW w:w="0" w:type="auto"/>
                  <w:hideMark/>
                </w:tcPr>
                <w:p w14:paraId="4E6B8DD0" w14:textId="77777777" w:rsidR="00FE69C4" w:rsidRDefault="00FE69C4">
                  <w:r>
                    <w:t>fléchettes</w:t>
                  </w:r>
                </w:p>
              </w:tc>
              <w:tc>
                <w:tcPr>
                  <w:tcW w:w="0" w:type="auto"/>
                  <w:hideMark/>
                </w:tcPr>
                <w:p w14:paraId="0F2C552F" w14:textId="77777777" w:rsidR="00FE69C4" w:rsidRDefault="00FE69C4">
                  <w:r>
                    <w:t>coller au mur au fond de la salle il y a un jeu de fléchettes</w:t>
                  </w:r>
                </w:p>
              </w:tc>
            </w:tr>
            <w:tr w:rsidR="00FE69C4" w14:paraId="57EE71F6" w14:textId="77777777">
              <w:tc>
                <w:tcPr>
                  <w:tcW w:w="0" w:type="auto"/>
                  <w:hideMark/>
                </w:tcPr>
                <w:p w14:paraId="6F1A5581" w14:textId="77777777" w:rsidR="00FE69C4" w:rsidRDefault="00FE69C4">
                  <w:r>
                    <w:t>air hockey</w:t>
                  </w:r>
                </w:p>
              </w:tc>
              <w:tc>
                <w:tcPr>
                  <w:tcW w:w="0" w:type="auto"/>
                  <w:hideMark/>
                </w:tcPr>
                <w:p w14:paraId="604F2940" w14:textId="77777777" w:rsidR="00FE69C4" w:rsidRDefault="00FE69C4">
                  <w:proofErr w:type="spellStart"/>
                  <w:r>
                    <w:t>a</w:t>
                  </w:r>
                  <w:proofErr w:type="spellEnd"/>
                  <w:r>
                    <w:t xml:space="preserve"> côté des fléchettes il y a une table pour jouer au air hockey</w:t>
                  </w:r>
                </w:p>
              </w:tc>
            </w:tr>
            <w:tr w:rsidR="00FE69C4" w14:paraId="14F06D8E" w14:textId="77777777">
              <w:tc>
                <w:tcPr>
                  <w:tcW w:w="0" w:type="auto"/>
                  <w:hideMark/>
                </w:tcPr>
                <w:p w14:paraId="7196D1EA" w14:textId="77777777" w:rsidR="00FE69C4" w:rsidRDefault="00FE69C4">
                  <w:r>
                    <w:lastRenderedPageBreak/>
                    <w:t>prises murales</w:t>
                  </w:r>
                </w:p>
              </w:tc>
              <w:tc>
                <w:tcPr>
                  <w:tcW w:w="0" w:type="auto"/>
                  <w:hideMark/>
                </w:tcPr>
                <w:p w14:paraId="41FFFF42" w14:textId="77777777" w:rsidR="00FE69C4" w:rsidRDefault="00FE69C4">
                  <w:r>
                    <w:t>vers chaque coin de la salle  il y a plusieurs prises murales</w:t>
                  </w:r>
                </w:p>
              </w:tc>
            </w:tr>
            <w:tr w:rsidR="00FE69C4" w14:paraId="5372AA27" w14:textId="77777777">
              <w:tc>
                <w:tcPr>
                  <w:tcW w:w="0" w:type="auto"/>
                  <w:hideMark/>
                </w:tcPr>
                <w:p w14:paraId="66A7AD9C" w14:textId="77777777" w:rsidR="00FE69C4" w:rsidRDefault="00FE69C4">
                  <w:r>
                    <w:t>poufs</w:t>
                  </w:r>
                </w:p>
              </w:tc>
              <w:tc>
                <w:tcPr>
                  <w:tcW w:w="0" w:type="auto"/>
                  <w:hideMark/>
                </w:tcPr>
                <w:p w14:paraId="49BC2F62" w14:textId="77777777" w:rsidR="00FE69C4" w:rsidRDefault="00FE69C4">
                  <w:r>
                    <w:t>dans un coin vide il y a plusieurs poufs</w:t>
                  </w:r>
                </w:p>
              </w:tc>
            </w:tr>
            <w:tr w:rsidR="00FE69C4" w14:paraId="1A52E6EB" w14:textId="77777777">
              <w:tc>
                <w:tcPr>
                  <w:tcW w:w="0" w:type="auto"/>
                  <w:hideMark/>
                </w:tcPr>
                <w:p w14:paraId="70F6750E" w14:textId="77777777" w:rsidR="00FE69C4" w:rsidRDefault="00FE69C4">
                  <w:r>
                    <w:t>bibliothèque</w:t>
                  </w:r>
                </w:p>
              </w:tc>
              <w:tc>
                <w:tcPr>
                  <w:tcW w:w="0" w:type="auto"/>
                  <w:hideMark/>
                </w:tcPr>
                <w:p w14:paraId="39F58097" w14:textId="77777777" w:rsidR="00FE69C4" w:rsidRDefault="00FE69C4">
                  <w:r>
                    <w:t>vers les poufs  il y a une bibliothèque avec des livres dedans</w:t>
                  </w:r>
                </w:p>
              </w:tc>
            </w:tr>
            <w:tr w:rsidR="00FE69C4" w14:paraId="3FAA7B9F" w14:textId="77777777">
              <w:tc>
                <w:tcPr>
                  <w:tcW w:w="0" w:type="auto"/>
                  <w:hideMark/>
                </w:tcPr>
                <w:p w14:paraId="7971727A" w14:textId="77777777" w:rsidR="00FE69C4" w:rsidRDefault="00FE69C4">
                  <w:r>
                    <w:t>sélecta</w:t>
                  </w:r>
                </w:p>
              </w:tc>
              <w:tc>
                <w:tcPr>
                  <w:tcW w:w="0" w:type="auto"/>
                  <w:hideMark/>
                </w:tcPr>
                <w:p w14:paraId="10419980" w14:textId="77777777" w:rsidR="00FE69C4" w:rsidRDefault="00FE69C4">
                  <w:r>
                    <w:t xml:space="preserve">à l'entrée </w:t>
                  </w:r>
                  <w:proofErr w:type="spellStart"/>
                  <w:r>
                    <w:t>a</w:t>
                  </w:r>
                  <w:proofErr w:type="spellEnd"/>
                  <w:r>
                    <w:t xml:space="preserve"> droite il y a un sélecta</w:t>
                  </w:r>
                </w:p>
              </w:tc>
            </w:tr>
            <w:tr w:rsidR="00FE69C4" w14:paraId="55FE4B0E" w14:textId="77777777">
              <w:tc>
                <w:tcPr>
                  <w:tcW w:w="0" w:type="auto"/>
                  <w:hideMark/>
                </w:tcPr>
                <w:p w14:paraId="0A555E7A" w14:textId="77777777" w:rsidR="00FE69C4" w:rsidRDefault="00FE69C4">
                  <w:r>
                    <w:t>emplacement</w:t>
                  </w:r>
                </w:p>
              </w:tc>
              <w:tc>
                <w:tcPr>
                  <w:tcW w:w="0" w:type="auto"/>
                  <w:hideMark/>
                </w:tcPr>
                <w:p w14:paraId="08162E63" w14:textId="77777777" w:rsidR="00FE69C4" w:rsidRDefault="00FE69C4">
                  <w:r>
                    <w:t>dans un coin du 1er étage il y a une salle de jeu</w:t>
                  </w:r>
                </w:p>
              </w:tc>
            </w:tr>
          </w:tbl>
          <w:p w14:paraId="17922FAE" w14:textId="77777777" w:rsidR="00FE69C4" w:rsidRDefault="00FE69C4">
            <w:pPr>
              <w:rPr>
                <w:rFonts w:ascii="Calibri" w:eastAsia="Calibri" w:hAnsi="Calibri" w:cs="Calibri"/>
              </w:rPr>
            </w:pPr>
          </w:p>
        </w:tc>
      </w:tr>
    </w:tbl>
    <w:p w14:paraId="3B0C503D" w14:textId="77777777" w:rsidR="00FE69C4" w:rsidRDefault="00FE69C4" w:rsidP="00FE69C4">
      <w:pPr>
        <w:rPr>
          <w:rFonts w:ascii="Calibri" w:eastAsia="Calibri" w:hAnsi="Calibri" w:cs="Calibri"/>
        </w:rPr>
      </w:pPr>
    </w:p>
    <w:p w14:paraId="131CE7C0" w14:textId="77777777" w:rsidR="00FE69C4" w:rsidRDefault="00FE69C4" w:rsidP="00FE69C4">
      <w:pPr>
        <w:rPr>
          <w:rFonts w:ascii="Calibri" w:eastAsia="Calibri" w:hAnsi="Calibri" w:cs="Calibri"/>
        </w:rPr>
      </w:pPr>
    </w:p>
    <w:p w14:paraId="56F35E75" w14:textId="77777777" w:rsidR="00FE69C4" w:rsidRDefault="00FE69C4" w:rsidP="00FE69C4">
      <w:pPr>
        <w:pStyle w:val="Titre3"/>
      </w:pPr>
      <w:bookmarkStart w:id="26" w:name="_Toc161434719"/>
      <w:r>
        <w:t>Piscine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A0536D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517B80B3" w14:textId="77777777" w:rsidR="00FE69C4" w:rsidRDefault="00FE69C4">
            <w:r>
              <w:t>en tant qu'utilisateur je peux me baigner pour avoir moins chaud et m'amuser</w:t>
            </w:r>
          </w:p>
        </w:tc>
      </w:tr>
      <w:tr w:rsidR="00FE69C4" w14:paraId="08E9A007"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5156120"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325"/>
              <w:gridCol w:w="7715"/>
            </w:tblGrid>
            <w:tr w:rsidR="00FE69C4" w14:paraId="2FEB2605" w14:textId="77777777">
              <w:tc>
                <w:tcPr>
                  <w:tcW w:w="0" w:type="auto"/>
                  <w:hideMark/>
                </w:tcPr>
                <w:p w14:paraId="203BB0A4" w14:textId="77777777" w:rsidR="00FE69C4" w:rsidRDefault="00FE69C4">
                  <w:r>
                    <w:t>piscine</w:t>
                  </w:r>
                </w:p>
              </w:tc>
              <w:tc>
                <w:tcPr>
                  <w:tcW w:w="0" w:type="auto"/>
                  <w:hideMark/>
                </w:tcPr>
                <w:p w14:paraId="2CF436E8" w14:textId="77777777" w:rsidR="00FE69C4" w:rsidRDefault="00FE69C4">
                  <w:r>
                    <w:t xml:space="preserve">quand je regarde derrière le bâtiment j'y vois une piscine, le </w:t>
                  </w:r>
                  <w:proofErr w:type="spellStart"/>
                  <w:r>
                    <w:t>coté</w:t>
                  </w:r>
                  <w:proofErr w:type="spellEnd"/>
                  <w:r>
                    <w:t xml:space="preserve"> gauche est profond de 1m et le droit de 3m il y a une pente entre les deux</w:t>
                  </w:r>
                </w:p>
              </w:tc>
            </w:tr>
            <w:tr w:rsidR="00FE69C4" w14:paraId="415A348A" w14:textId="77777777">
              <w:tc>
                <w:tcPr>
                  <w:tcW w:w="0" w:type="auto"/>
                  <w:hideMark/>
                </w:tcPr>
                <w:p w14:paraId="6B1E4915" w14:textId="77777777" w:rsidR="00FE69C4" w:rsidRDefault="00FE69C4">
                  <w:r>
                    <w:t>eau</w:t>
                  </w:r>
                </w:p>
              </w:tc>
              <w:tc>
                <w:tcPr>
                  <w:tcW w:w="0" w:type="auto"/>
                  <w:hideMark/>
                </w:tcPr>
                <w:p w14:paraId="03E69E79" w14:textId="77777777" w:rsidR="00FE69C4" w:rsidRDefault="00FE69C4">
                  <w:r>
                    <w:t>quand je regarde dans la piscine je vois qu'elle est rempli d'eau</w:t>
                  </w:r>
                </w:p>
              </w:tc>
            </w:tr>
            <w:tr w:rsidR="00FE69C4" w14:paraId="1C6F4A1E" w14:textId="77777777">
              <w:tc>
                <w:tcPr>
                  <w:tcW w:w="0" w:type="auto"/>
                  <w:hideMark/>
                </w:tcPr>
                <w:p w14:paraId="3C9E6EE5" w14:textId="77777777" w:rsidR="00FE69C4" w:rsidRDefault="00FE69C4">
                  <w:proofErr w:type="spellStart"/>
                  <w:r>
                    <w:t>plongeoire</w:t>
                  </w:r>
                  <w:proofErr w:type="spellEnd"/>
                </w:p>
              </w:tc>
              <w:tc>
                <w:tcPr>
                  <w:tcW w:w="0" w:type="auto"/>
                  <w:hideMark/>
                </w:tcPr>
                <w:p w14:paraId="25111C16" w14:textId="77777777" w:rsidR="00FE69C4" w:rsidRDefault="00FE69C4">
                  <w:r>
                    <w:t>quand je regarde a côté de la piscine j'y vois plusieurs plongeoirs de différentes tailles</w:t>
                  </w:r>
                </w:p>
              </w:tc>
            </w:tr>
            <w:tr w:rsidR="00FE69C4" w14:paraId="7722F806" w14:textId="77777777">
              <w:tc>
                <w:tcPr>
                  <w:tcW w:w="0" w:type="auto"/>
                  <w:hideMark/>
                </w:tcPr>
                <w:p w14:paraId="747B175E" w14:textId="77777777" w:rsidR="00FE69C4" w:rsidRDefault="00FE69C4">
                  <w:r>
                    <w:t>chaises longues</w:t>
                  </w:r>
                </w:p>
              </w:tc>
              <w:tc>
                <w:tcPr>
                  <w:tcW w:w="0" w:type="auto"/>
                  <w:hideMark/>
                </w:tcPr>
                <w:p w14:paraId="313C7360" w14:textId="77777777" w:rsidR="00FE69C4" w:rsidRDefault="00FE69C4">
                  <w:r>
                    <w:t>à côté de la piscine il y a des chaises longues disposées en ligne</w:t>
                  </w:r>
                </w:p>
              </w:tc>
            </w:tr>
            <w:tr w:rsidR="00FE69C4" w14:paraId="261D2649" w14:textId="77777777">
              <w:tc>
                <w:tcPr>
                  <w:tcW w:w="0" w:type="auto"/>
                  <w:hideMark/>
                </w:tcPr>
                <w:p w14:paraId="1391E955" w14:textId="77777777" w:rsidR="00FE69C4" w:rsidRDefault="00FE69C4">
                  <w:r>
                    <w:t>trousse de soin</w:t>
                  </w:r>
                </w:p>
              </w:tc>
              <w:tc>
                <w:tcPr>
                  <w:tcW w:w="0" w:type="auto"/>
                  <w:hideMark/>
                </w:tcPr>
                <w:p w14:paraId="5FB10BC3" w14:textId="77777777" w:rsidR="00FE69C4" w:rsidRDefault="00FE69C4">
                  <w:r>
                    <w:t>sur le mur du bâtiment a côté de la piscine il y a une trousse de soin</w:t>
                  </w:r>
                </w:p>
              </w:tc>
            </w:tr>
            <w:tr w:rsidR="00FE69C4" w14:paraId="0FF2ABC3" w14:textId="77777777">
              <w:tc>
                <w:tcPr>
                  <w:tcW w:w="0" w:type="auto"/>
                  <w:hideMark/>
                </w:tcPr>
                <w:p w14:paraId="47528E51" w14:textId="77777777" w:rsidR="00FE69C4" w:rsidRDefault="00FE69C4">
                  <w:r>
                    <w:t>douches</w:t>
                  </w:r>
                </w:p>
              </w:tc>
              <w:tc>
                <w:tcPr>
                  <w:tcW w:w="0" w:type="auto"/>
                  <w:hideMark/>
                </w:tcPr>
                <w:p w14:paraId="452AA46C" w14:textId="77777777" w:rsidR="00FE69C4" w:rsidRDefault="00FE69C4">
                  <w:r>
                    <w:t>juste avant l'entrée au bâtiment il y a 2 douches</w:t>
                  </w:r>
                </w:p>
              </w:tc>
            </w:tr>
            <w:tr w:rsidR="00FE69C4" w14:paraId="11B78CCB" w14:textId="77777777">
              <w:tc>
                <w:tcPr>
                  <w:tcW w:w="0" w:type="auto"/>
                  <w:hideMark/>
                </w:tcPr>
                <w:p w14:paraId="6BB41A39" w14:textId="77777777" w:rsidR="00FE69C4" w:rsidRDefault="00FE69C4">
                  <w:r>
                    <w:t>parasoles</w:t>
                  </w:r>
                </w:p>
              </w:tc>
              <w:tc>
                <w:tcPr>
                  <w:tcW w:w="0" w:type="auto"/>
                  <w:hideMark/>
                </w:tcPr>
                <w:p w14:paraId="775EFA5C" w14:textId="77777777" w:rsidR="00FE69C4" w:rsidRDefault="00FE69C4">
                  <w:r>
                    <w:t xml:space="preserve">à côté des chaises longues il y a des parasoles disposées de façon </w:t>
                  </w:r>
                  <w:proofErr w:type="spellStart"/>
                  <w:r>
                    <w:t>a</w:t>
                  </w:r>
                  <w:proofErr w:type="spellEnd"/>
                  <w:r>
                    <w:t xml:space="preserve"> la libre utilisation</w:t>
                  </w:r>
                </w:p>
              </w:tc>
            </w:tr>
            <w:tr w:rsidR="00FE69C4" w14:paraId="4678A778" w14:textId="77777777">
              <w:tc>
                <w:tcPr>
                  <w:tcW w:w="0" w:type="auto"/>
                  <w:hideMark/>
                </w:tcPr>
                <w:p w14:paraId="49A0F47A" w14:textId="77777777" w:rsidR="00FE69C4" w:rsidRDefault="00FE69C4">
                  <w:r>
                    <w:t>gazon</w:t>
                  </w:r>
                </w:p>
              </w:tc>
              <w:tc>
                <w:tcPr>
                  <w:tcW w:w="0" w:type="auto"/>
                  <w:hideMark/>
                </w:tcPr>
                <w:p w14:paraId="3ECFD705" w14:textId="77777777" w:rsidR="00FE69C4" w:rsidRDefault="00FE69C4">
                  <w:r>
                    <w:t>à côté de la piscine  il y a une petite zone de gazon</w:t>
                  </w:r>
                </w:p>
              </w:tc>
            </w:tr>
          </w:tbl>
          <w:p w14:paraId="1DBD7978" w14:textId="77777777" w:rsidR="00FE69C4" w:rsidRDefault="00FE69C4">
            <w:pPr>
              <w:rPr>
                <w:rFonts w:ascii="Calibri" w:eastAsia="Calibri" w:hAnsi="Calibri" w:cs="Calibri"/>
              </w:rPr>
            </w:pPr>
          </w:p>
        </w:tc>
      </w:tr>
    </w:tbl>
    <w:p w14:paraId="05ACDF33" w14:textId="77777777" w:rsidR="00FE69C4" w:rsidRDefault="00FE69C4" w:rsidP="00FE69C4">
      <w:pPr>
        <w:rPr>
          <w:rFonts w:ascii="Calibri" w:eastAsia="Calibri" w:hAnsi="Calibri" w:cs="Calibri"/>
        </w:rPr>
      </w:pPr>
    </w:p>
    <w:p w14:paraId="3CD53108" w14:textId="77777777" w:rsidR="00FE69C4" w:rsidRDefault="00FE69C4" w:rsidP="00FE69C4">
      <w:pPr>
        <w:rPr>
          <w:rFonts w:ascii="Calibri" w:eastAsia="Calibri" w:hAnsi="Calibri" w:cs="Calibri"/>
        </w:rPr>
      </w:pPr>
    </w:p>
    <w:p w14:paraId="59C6E19D" w14:textId="3C597848" w:rsidR="00FE69C4" w:rsidRDefault="00FE69C4" w:rsidP="00FE69C4">
      <w:pPr>
        <w:pStyle w:val="Titre3"/>
      </w:pPr>
      <w:r>
        <w:t xml:space="preserve"> </w:t>
      </w:r>
      <w:bookmarkStart w:id="27" w:name="_Toc161434720"/>
      <w:r>
        <w:t>Réception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D19F55D"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DCA187B" w14:textId="77777777" w:rsidR="00FE69C4" w:rsidRDefault="00FE69C4">
            <w:r>
              <w:t>en tant que réceptionniste je veux pouvoir inscrire des client, imprimé, faire des appels pour pouvoir faire mon travail</w:t>
            </w:r>
          </w:p>
        </w:tc>
      </w:tr>
      <w:tr w:rsidR="00FE69C4" w14:paraId="70B43D08"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7E6999F"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433"/>
              <w:gridCol w:w="7607"/>
            </w:tblGrid>
            <w:tr w:rsidR="00FE69C4" w14:paraId="50E74C1D" w14:textId="77777777">
              <w:tc>
                <w:tcPr>
                  <w:tcW w:w="0" w:type="auto"/>
                  <w:hideMark/>
                </w:tcPr>
                <w:p w14:paraId="24A04261" w14:textId="77777777" w:rsidR="00FE69C4" w:rsidRDefault="00FE69C4">
                  <w:r>
                    <w:t>bureau distance</w:t>
                  </w:r>
                </w:p>
              </w:tc>
              <w:tc>
                <w:tcPr>
                  <w:tcW w:w="0" w:type="auto"/>
                  <w:hideMark/>
                </w:tcPr>
                <w:p w14:paraId="331F4002" w14:textId="77777777" w:rsidR="00FE69C4" w:rsidRDefault="00FE69C4">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r>
            <w:tr w:rsidR="00FE69C4" w14:paraId="7C1BECDA" w14:textId="77777777">
              <w:tc>
                <w:tcPr>
                  <w:tcW w:w="0" w:type="auto"/>
                  <w:hideMark/>
                </w:tcPr>
                <w:p w14:paraId="545FE800" w14:textId="77777777" w:rsidR="00FE69C4" w:rsidRDefault="00FE69C4">
                  <w:r>
                    <w:t>téléphone</w:t>
                  </w:r>
                </w:p>
              </w:tc>
              <w:tc>
                <w:tcPr>
                  <w:tcW w:w="0" w:type="auto"/>
                  <w:hideMark/>
                </w:tcPr>
                <w:p w14:paraId="7E541E50" w14:textId="77777777" w:rsidR="00FE69C4" w:rsidRDefault="00FE69C4">
                  <w:r>
                    <w:t>Sur le côté des bureaux, il y a un téléphone de bureau.</w:t>
                  </w:r>
                </w:p>
              </w:tc>
            </w:tr>
            <w:tr w:rsidR="00FE69C4" w14:paraId="21C32FA5" w14:textId="77777777">
              <w:tc>
                <w:tcPr>
                  <w:tcW w:w="0" w:type="auto"/>
                  <w:hideMark/>
                </w:tcPr>
                <w:p w14:paraId="565A68E5" w14:textId="77777777" w:rsidR="00FE69C4" w:rsidRDefault="00FE69C4">
                  <w:r>
                    <w:t>ordinateur</w:t>
                  </w:r>
                </w:p>
              </w:tc>
              <w:tc>
                <w:tcPr>
                  <w:tcW w:w="0" w:type="auto"/>
                  <w:hideMark/>
                </w:tcPr>
                <w:p w14:paraId="65770337" w14:textId="77777777" w:rsidR="00FE69C4" w:rsidRDefault="00FE69C4">
                  <w:r>
                    <w:t>en dessous des bureaux il y a un ordinateur assez puissant pour faire de la bureautique</w:t>
                  </w:r>
                </w:p>
              </w:tc>
            </w:tr>
            <w:tr w:rsidR="00FE69C4" w14:paraId="0EEEA7EF" w14:textId="77777777">
              <w:tc>
                <w:tcPr>
                  <w:tcW w:w="0" w:type="auto"/>
                  <w:hideMark/>
                </w:tcPr>
                <w:p w14:paraId="58079E8A" w14:textId="77777777" w:rsidR="00FE69C4" w:rsidRDefault="00FE69C4">
                  <w:r>
                    <w:t>imprimante</w:t>
                  </w:r>
                </w:p>
              </w:tc>
              <w:tc>
                <w:tcPr>
                  <w:tcW w:w="0" w:type="auto"/>
                  <w:hideMark/>
                </w:tcPr>
                <w:p w14:paraId="3759E68E" w14:textId="77777777" w:rsidR="00FE69C4" w:rsidRDefault="00FE69C4">
                  <w:r>
                    <w:t xml:space="preserve">collé au </w:t>
                  </w:r>
                  <w:proofErr w:type="spellStart"/>
                  <w:r>
                    <w:t>mûr</w:t>
                  </w:r>
                  <w:proofErr w:type="spellEnd"/>
                  <w:r>
                    <w:t xml:space="preserve"> en face de celui qui contient la porte il y a une imprimante mesurant 1.2 m de hauteur.</w:t>
                  </w:r>
                </w:p>
              </w:tc>
            </w:tr>
            <w:tr w:rsidR="00FE69C4" w14:paraId="02EB7C88" w14:textId="77777777">
              <w:tc>
                <w:tcPr>
                  <w:tcW w:w="0" w:type="auto"/>
                  <w:hideMark/>
                </w:tcPr>
                <w:p w14:paraId="74AD4733" w14:textId="77777777" w:rsidR="00FE69C4" w:rsidRDefault="00FE69C4">
                  <w:r>
                    <w:t>chaise</w:t>
                  </w:r>
                </w:p>
              </w:tc>
              <w:tc>
                <w:tcPr>
                  <w:tcW w:w="0" w:type="auto"/>
                  <w:hideMark/>
                </w:tcPr>
                <w:p w14:paraId="36916564" w14:textId="77777777" w:rsidR="00FE69C4" w:rsidRDefault="00FE69C4">
                  <w:r>
                    <w:t>Quand je rentre par la porte d'entrée principale de l'hôtel je vois en face un mur qui mesure 0.9m de hauteur (depuis le sol) puis un bureau qui est collé au mur et derrière celui-ci il y a une chaise puis un mur plus loin.</w:t>
                  </w:r>
                </w:p>
              </w:tc>
            </w:tr>
            <w:tr w:rsidR="00FE69C4" w14:paraId="7E7D11A6" w14:textId="77777777">
              <w:tc>
                <w:tcPr>
                  <w:tcW w:w="0" w:type="auto"/>
                  <w:hideMark/>
                </w:tcPr>
                <w:p w14:paraId="1F1520A9" w14:textId="77777777" w:rsidR="00FE69C4" w:rsidRDefault="00FE69C4">
                  <w:r>
                    <w:t>périphériques</w:t>
                  </w:r>
                </w:p>
              </w:tc>
              <w:tc>
                <w:tcPr>
                  <w:tcW w:w="0" w:type="auto"/>
                  <w:hideMark/>
                </w:tcPr>
                <w:p w14:paraId="0892B02B" w14:textId="77777777" w:rsidR="00FE69C4" w:rsidRDefault="00FE69C4">
                  <w:r>
                    <w:t>sur la table quand j'y regarde j'y vois un clavier et une souris et un écran branché à l'ordinateur</w:t>
                  </w:r>
                </w:p>
              </w:tc>
            </w:tr>
            <w:tr w:rsidR="00FE69C4" w14:paraId="7EFEC3C2" w14:textId="77777777">
              <w:tc>
                <w:tcPr>
                  <w:tcW w:w="0" w:type="auto"/>
                  <w:hideMark/>
                </w:tcPr>
                <w:p w14:paraId="1F1AF7B5" w14:textId="77777777" w:rsidR="00FE69C4" w:rsidRDefault="00FE69C4">
                  <w:r>
                    <w:t>corbeille</w:t>
                  </w:r>
                </w:p>
              </w:tc>
              <w:tc>
                <w:tcPr>
                  <w:tcW w:w="0" w:type="auto"/>
                  <w:hideMark/>
                </w:tcPr>
                <w:p w14:paraId="689D8B88" w14:textId="77777777" w:rsidR="00FE69C4" w:rsidRDefault="00FE69C4">
                  <w:r>
                    <w:t>sous la table il y a une corbeille</w:t>
                  </w:r>
                </w:p>
              </w:tc>
            </w:tr>
            <w:tr w:rsidR="00FE69C4" w14:paraId="6B73C073" w14:textId="77777777">
              <w:tc>
                <w:tcPr>
                  <w:tcW w:w="0" w:type="auto"/>
                  <w:hideMark/>
                </w:tcPr>
                <w:p w14:paraId="0EA8E423" w14:textId="77777777" w:rsidR="00FE69C4" w:rsidRDefault="00FE69C4">
                  <w:r>
                    <w:t>porte</w:t>
                  </w:r>
                </w:p>
              </w:tc>
              <w:tc>
                <w:tcPr>
                  <w:tcW w:w="0" w:type="auto"/>
                  <w:hideMark/>
                </w:tcPr>
                <w:p w14:paraId="0044D388" w14:textId="77777777" w:rsidR="00FE69C4" w:rsidRDefault="00FE69C4">
                  <w:r>
                    <w:t>Quand je suis dans la réception et que je sors par la porte de celle-ci, à ma droit il y a une porte d'ascenseur.</w:t>
                  </w:r>
                </w:p>
              </w:tc>
            </w:tr>
            <w:tr w:rsidR="00FE69C4" w14:paraId="18D85A6D" w14:textId="77777777">
              <w:tc>
                <w:tcPr>
                  <w:tcW w:w="0" w:type="auto"/>
                  <w:hideMark/>
                </w:tcPr>
                <w:p w14:paraId="52AAF6E3" w14:textId="77777777" w:rsidR="00FE69C4" w:rsidRDefault="00FE69C4">
                  <w:r>
                    <w:t>Etage</w:t>
                  </w:r>
                </w:p>
              </w:tc>
              <w:tc>
                <w:tcPr>
                  <w:tcW w:w="0" w:type="auto"/>
                  <w:hideMark/>
                </w:tcPr>
                <w:p w14:paraId="03CE351D" w14:textId="77777777" w:rsidR="00FE69C4" w:rsidRDefault="00FE69C4">
                  <w:r>
                    <w:t xml:space="preserve">la réception est au </w:t>
                  </w:r>
                  <w:proofErr w:type="spellStart"/>
                  <w:r>
                    <w:t>rez</w:t>
                  </w:r>
                  <w:proofErr w:type="spellEnd"/>
                </w:p>
              </w:tc>
            </w:tr>
            <w:tr w:rsidR="00FE69C4" w14:paraId="3A6628F4" w14:textId="77777777">
              <w:tc>
                <w:tcPr>
                  <w:tcW w:w="0" w:type="auto"/>
                  <w:hideMark/>
                </w:tcPr>
                <w:p w14:paraId="3F11C69D" w14:textId="77777777" w:rsidR="00FE69C4" w:rsidRDefault="00FE69C4">
                  <w:r>
                    <w:t>porte d'entrée</w:t>
                  </w:r>
                </w:p>
              </w:tc>
              <w:tc>
                <w:tcPr>
                  <w:tcW w:w="0" w:type="auto"/>
                  <w:hideMark/>
                </w:tcPr>
                <w:p w14:paraId="27FD45A9" w14:textId="77777777" w:rsidR="00FE69C4" w:rsidRDefault="00FE69C4">
                  <w:r>
                    <w:t>Il y a 2 grandes portes principales de chaque côtés du pilier en face de réception</w:t>
                  </w:r>
                </w:p>
              </w:tc>
            </w:tr>
          </w:tbl>
          <w:p w14:paraId="7C3DFA32" w14:textId="77777777" w:rsidR="00FE69C4" w:rsidRDefault="00FE69C4">
            <w:pPr>
              <w:rPr>
                <w:rFonts w:ascii="Calibri" w:eastAsia="Calibri" w:hAnsi="Calibri" w:cs="Calibri"/>
              </w:rPr>
            </w:pPr>
          </w:p>
        </w:tc>
      </w:tr>
    </w:tbl>
    <w:p w14:paraId="4D965943" w14:textId="77777777" w:rsidR="00FE69C4" w:rsidRDefault="00FE69C4" w:rsidP="00FE69C4">
      <w:pPr>
        <w:rPr>
          <w:rFonts w:ascii="Calibri" w:eastAsia="Calibri" w:hAnsi="Calibri" w:cs="Calibri"/>
        </w:rPr>
      </w:pPr>
    </w:p>
    <w:p w14:paraId="1BEB34D6" w14:textId="08F50F52" w:rsidR="00FE69C4" w:rsidRDefault="00FE69C4" w:rsidP="00FE69C4">
      <w:pPr>
        <w:pStyle w:val="Titre3"/>
      </w:pPr>
      <w:r>
        <w:t xml:space="preserve"> </w:t>
      </w:r>
      <w:bookmarkStart w:id="28" w:name="_Toc161434721"/>
      <w:r>
        <w:t>Couloirs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196A5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956B2E3" w14:textId="77777777" w:rsidR="00FE69C4" w:rsidRDefault="00FE69C4">
            <w:r>
              <w:t>En tant que client de l'hôtel Je veux pouvoir naviguer dans le couloir Pour pouvoir accéder aux différentes pièces</w:t>
            </w:r>
          </w:p>
        </w:tc>
      </w:tr>
      <w:tr w:rsidR="00FE69C4" w14:paraId="551F658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111DBD" w14:textId="77777777" w:rsidR="00FE69C4" w:rsidRDefault="00FE69C4">
            <w:pPr>
              <w:jc w:val="center"/>
            </w:pPr>
            <w:r>
              <w:lastRenderedPageBreak/>
              <w:t xml:space="preserve">Tests d'acceptance: </w:t>
            </w:r>
          </w:p>
          <w:tbl>
            <w:tblPr>
              <w:tblW w:w="0" w:type="auto"/>
              <w:tblCellMar>
                <w:left w:w="10" w:type="dxa"/>
                <w:right w:w="10" w:type="dxa"/>
              </w:tblCellMar>
              <w:tblLook w:val="04A0" w:firstRow="1" w:lastRow="0" w:firstColumn="1" w:lastColumn="0" w:noHBand="0" w:noVBand="1"/>
            </w:tblPr>
            <w:tblGrid>
              <w:gridCol w:w="1308"/>
              <w:gridCol w:w="7732"/>
            </w:tblGrid>
            <w:tr w:rsidR="00FE69C4" w14:paraId="5B00488F" w14:textId="77777777">
              <w:tc>
                <w:tcPr>
                  <w:tcW w:w="0" w:type="auto"/>
                  <w:hideMark/>
                </w:tcPr>
                <w:p w14:paraId="1BAEB401" w14:textId="77777777" w:rsidR="00FE69C4" w:rsidRDefault="00FE69C4">
                  <w:r>
                    <w:t>Etage 1-5</w:t>
                  </w:r>
                </w:p>
              </w:tc>
              <w:tc>
                <w:tcPr>
                  <w:tcW w:w="0" w:type="auto"/>
                  <w:hideMark/>
                </w:tcPr>
                <w:p w14:paraId="183C43C3" w14:textId="77777777" w:rsidR="00FE69C4" w:rsidRDefault="00FE69C4">
                  <w:r>
                    <w:t>Les couloirs de l'étages un à cinq sont les mêmes, ils sont situées comme sur le plan joint.</w:t>
                  </w:r>
                </w:p>
              </w:tc>
            </w:tr>
            <w:tr w:rsidR="00FE69C4" w14:paraId="0066C261" w14:textId="77777777">
              <w:tc>
                <w:tcPr>
                  <w:tcW w:w="0" w:type="auto"/>
                  <w:hideMark/>
                </w:tcPr>
                <w:p w14:paraId="34EC830C" w14:textId="77777777" w:rsidR="00FE69C4" w:rsidRDefault="00FE69C4">
                  <w:r>
                    <w:t>Disposition</w:t>
                  </w:r>
                </w:p>
              </w:tc>
              <w:tc>
                <w:tcPr>
                  <w:tcW w:w="0" w:type="auto"/>
                  <w:hideMark/>
                </w:tcPr>
                <w:p w14:paraId="706C28D1" w14:textId="77777777" w:rsidR="00FE69C4" w:rsidRDefault="00FE69C4">
                  <w:r>
                    <w:t>Un couloir part de chaque cage d'ascenseur/escalier Et se rejoint autour du trou de lumière</w:t>
                  </w:r>
                </w:p>
              </w:tc>
            </w:tr>
            <w:tr w:rsidR="00FE69C4" w14:paraId="4ED9D81F" w14:textId="77777777">
              <w:tc>
                <w:tcPr>
                  <w:tcW w:w="0" w:type="auto"/>
                  <w:hideMark/>
                </w:tcPr>
                <w:p w14:paraId="013BBECF" w14:textId="77777777" w:rsidR="00FE69C4" w:rsidRDefault="00FE69C4">
                  <w:r>
                    <w:t>Dimensions</w:t>
                  </w:r>
                </w:p>
              </w:tc>
              <w:tc>
                <w:tcPr>
                  <w:tcW w:w="0" w:type="auto"/>
                  <w:hideMark/>
                </w:tcPr>
                <w:p w14:paraId="6C13CE2F" w14:textId="77777777" w:rsidR="00FE69C4" w:rsidRDefault="00FE69C4">
                  <w:r>
                    <w:t>Du nord au sud, le couloir qui se rejoint de l'ascenseur à l'escalier fait 2m de large (la largeur de la cage) Entre le mur extérieur du couloir et le trou de lumière, il y a 2m de chaque côté.</w:t>
                  </w:r>
                </w:p>
              </w:tc>
            </w:tr>
            <w:tr w:rsidR="00FE69C4" w14:paraId="559113B3" w14:textId="77777777">
              <w:tc>
                <w:tcPr>
                  <w:tcW w:w="0" w:type="auto"/>
                  <w:hideMark/>
                </w:tcPr>
                <w:p w14:paraId="164503D7" w14:textId="77777777" w:rsidR="00FE69C4" w:rsidRDefault="00FE69C4">
                  <w:r>
                    <w:t>Rez-de-chaussée</w:t>
                  </w:r>
                </w:p>
              </w:tc>
              <w:tc>
                <w:tcPr>
                  <w:tcW w:w="0" w:type="auto"/>
                  <w:hideMark/>
                </w:tcPr>
                <w:p w14:paraId="70B11C21" w14:textId="77777777" w:rsidR="00FE69C4" w:rsidRDefault="00FE69C4">
                  <w:r>
                    <w:t>Au rez-de-chaussée, il y a des couloirs former comme sur l'image jointe(hachurée en vert sur l'image).</w:t>
                  </w:r>
                </w:p>
              </w:tc>
            </w:tr>
          </w:tbl>
          <w:p w14:paraId="39ADA1A7" w14:textId="77777777" w:rsidR="00FE69C4" w:rsidRDefault="00FE69C4">
            <w:pPr>
              <w:rPr>
                <w:rFonts w:ascii="Calibri" w:eastAsia="Calibri" w:hAnsi="Calibri" w:cs="Calibri"/>
              </w:rPr>
            </w:pPr>
          </w:p>
        </w:tc>
      </w:tr>
    </w:tbl>
    <w:p w14:paraId="3086A810" w14:textId="77777777" w:rsidR="00FE69C4" w:rsidRDefault="00FE69C4" w:rsidP="00FE69C4">
      <w:pPr>
        <w:rPr>
          <w:rFonts w:ascii="Calibri" w:eastAsia="Calibri" w:hAnsi="Calibri" w:cs="Calibri"/>
        </w:rPr>
      </w:pPr>
    </w:p>
    <w:p w14:paraId="38EA343F" w14:textId="5F02C965" w:rsidR="00FE69C4" w:rsidRDefault="00FE69C4" w:rsidP="00FE69C4">
      <w:pPr>
        <w:pStyle w:val="Titre3"/>
      </w:pPr>
      <w:r>
        <w:t xml:space="preserve"> </w:t>
      </w:r>
      <w:bookmarkStart w:id="29" w:name="_Toc161434722"/>
      <w:r>
        <w:t>Toilettes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408F851"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BE324D7" w14:textId="77777777" w:rsidR="00FE69C4" w:rsidRDefault="00FE69C4">
            <w:r>
              <w:t xml:space="preserve">En tant que client de l'hôtel Je veux pouvoir aller </w:t>
            </w:r>
            <w:proofErr w:type="spellStart"/>
            <w:r>
              <w:t>au</w:t>
            </w:r>
            <w:proofErr w:type="spellEnd"/>
            <w:r>
              <w:t xml:space="preserve"> toilettes Afin de pouvoir faire mes besoins</w:t>
            </w:r>
          </w:p>
        </w:tc>
      </w:tr>
      <w:tr w:rsidR="00FE69C4" w14:paraId="7F60005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72AF559"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143"/>
              <w:gridCol w:w="7897"/>
            </w:tblGrid>
            <w:tr w:rsidR="00FE69C4" w14:paraId="5CB04F8C" w14:textId="77777777">
              <w:tc>
                <w:tcPr>
                  <w:tcW w:w="0" w:type="auto"/>
                  <w:hideMark/>
                </w:tcPr>
                <w:p w14:paraId="16131A78" w14:textId="77777777" w:rsidR="00FE69C4" w:rsidRDefault="00FE69C4">
                  <w:r>
                    <w:t>Etage</w:t>
                  </w:r>
                </w:p>
              </w:tc>
              <w:tc>
                <w:tcPr>
                  <w:tcW w:w="0" w:type="auto"/>
                  <w:hideMark/>
                </w:tcPr>
                <w:p w14:paraId="75EB3DD7" w14:textId="77777777" w:rsidR="00FE69C4" w:rsidRDefault="00FE69C4">
                  <w:r>
                    <w:t>Les toilettes se situent au premier étage</w:t>
                  </w:r>
                </w:p>
              </w:tc>
            </w:tr>
            <w:tr w:rsidR="00FE69C4" w14:paraId="28A86E05" w14:textId="77777777">
              <w:tc>
                <w:tcPr>
                  <w:tcW w:w="0" w:type="auto"/>
                  <w:hideMark/>
                </w:tcPr>
                <w:p w14:paraId="72E8A42B" w14:textId="77777777" w:rsidR="00FE69C4" w:rsidRDefault="00FE69C4">
                  <w:r>
                    <w:t>Interrupteur</w:t>
                  </w:r>
                </w:p>
              </w:tc>
              <w:tc>
                <w:tcPr>
                  <w:tcW w:w="0" w:type="auto"/>
                  <w:hideMark/>
                </w:tcPr>
                <w:p w14:paraId="61EEFE8E" w14:textId="77777777" w:rsidR="00FE69C4" w:rsidRDefault="00FE69C4">
                  <w:r>
                    <w:t>Quand je rentre dans la pièce A droite de la porte Il  y a un interrupteur</w:t>
                  </w:r>
                </w:p>
              </w:tc>
            </w:tr>
            <w:tr w:rsidR="00FE69C4" w14:paraId="2F56FA93" w14:textId="77777777">
              <w:tc>
                <w:tcPr>
                  <w:tcW w:w="0" w:type="auto"/>
                  <w:hideMark/>
                </w:tcPr>
                <w:p w14:paraId="609186E3" w14:textId="77777777" w:rsidR="00FE69C4" w:rsidRDefault="00FE69C4">
                  <w:r>
                    <w:t>Lumière</w:t>
                  </w:r>
                </w:p>
              </w:tc>
              <w:tc>
                <w:tcPr>
                  <w:tcW w:w="0" w:type="auto"/>
                  <w:hideMark/>
                </w:tcPr>
                <w:p w14:paraId="49F0A0D5" w14:textId="77777777" w:rsidR="00FE69C4" w:rsidRDefault="00FE69C4">
                  <w:r>
                    <w:t>Quand j'entre dans la pièce, Au milieu du plafond Il y a une lumière</w:t>
                  </w:r>
                </w:p>
              </w:tc>
            </w:tr>
            <w:tr w:rsidR="00FE69C4" w14:paraId="5F10BF7B" w14:textId="77777777">
              <w:tc>
                <w:tcPr>
                  <w:tcW w:w="0" w:type="auto"/>
                  <w:hideMark/>
                </w:tcPr>
                <w:p w14:paraId="36D7A229" w14:textId="77777777" w:rsidR="00FE69C4" w:rsidRDefault="00FE69C4">
                  <w:r>
                    <w:t>Urinoir</w:t>
                  </w:r>
                </w:p>
              </w:tc>
              <w:tc>
                <w:tcPr>
                  <w:tcW w:w="0" w:type="auto"/>
                  <w:hideMark/>
                </w:tcPr>
                <w:p w14:paraId="0974C0AF" w14:textId="77777777" w:rsidR="00FE69C4" w:rsidRDefault="00FE69C4">
                  <w:r>
                    <w:t>Quand j'entre dans la pièce, Sur les murs, Il y a des urinoirs</w:t>
                  </w:r>
                </w:p>
              </w:tc>
            </w:tr>
            <w:tr w:rsidR="00FE69C4" w14:paraId="21BED6BD" w14:textId="77777777">
              <w:tc>
                <w:tcPr>
                  <w:tcW w:w="0" w:type="auto"/>
                  <w:hideMark/>
                </w:tcPr>
                <w:p w14:paraId="208EBD95" w14:textId="77777777" w:rsidR="00FE69C4" w:rsidRDefault="00FE69C4">
                  <w:r>
                    <w:t>Cabines</w:t>
                  </w:r>
                </w:p>
              </w:tc>
              <w:tc>
                <w:tcPr>
                  <w:tcW w:w="0" w:type="auto"/>
                  <w:hideMark/>
                </w:tcPr>
                <w:p w14:paraId="1F0BC630" w14:textId="77777777" w:rsidR="00FE69C4" w:rsidRDefault="00FE69C4">
                  <w:r>
                    <w:t>Quand je rentre dans la pièce, Sur le mur à droite Il y a des cabines de WC</w:t>
                  </w:r>
                </w:p>
              </w:tc>
            </w:tr>
            <w:tr w:rsidR="00FE69C4" w14:paraId="0AC02484" w14:textId="77777777">
              <w:tc>
                <w:tcPr>
                  <w:tcW w:w="0" w:type="auto"/>
                  <w:hideMark/>
                </w:tcPr>
                <w:p w14:paraId="3140C616" w14:textId="77777777" w:rsidR="00FE69C4" w:rsidRDefault="00FE69C4">
                  <w:r>
                    <w:t>Robinet</w:t>
                  </w:r>
                </w:p>
              </w:tc>
              <w:tc>
                <w:tcPr>
                  <w:tcW w:w="0" w:type="auto"/>
                  <w:hideMark/>
                </w:tcPr>
                <w:p w14:paraId="1CFC0107" w14:textId="77777777" w:rsidR="00FE69C4" w:rsidRDefault="00FE69C4">
                  <w:r>
                    <w:t>Quand j'entre dans la pièce, A gauche des urinoirs, Il y a un robinet</w:t>
                  </w:r>
                </w:p>
              </w:tc>
            </w:tr>
            <w:tr w:rsidR="00FE69C4" w14:paraId="138808FA" w14:textId="77777777">
              <w:tc>
                <w:tcPr>
                  <w:tcW w:w="0" w:type="auto"/>
                  <w:hideMark/>
                </w:tcPr>
                <w:p w14:paraId="08458D8F" w14:textId="77777777" w:rsidR="00FE69C4" w:rsidRDefault="00FE69C4">
                  <w:r>
                    <w:t>Papier</w:t>
                  </w:r>
                </w:p>
              </w:tc>
              <w:tc>
                <w:tcPr>
                  <w:tcW w:w="0" w:type="auto"/>
                  <w:hideMark/>
                </w:tcPr>
                <w:p w14:paraId="6F5463DD" w14:textId="77777777" w:rsidR="00FE69C4" w:rsidRDefault="00FE69C4">
                  <w:r>
                    <w:t>Quand j'ai fini de me laver les mains, Au-dessus du lavabo, Il y a du papier pour s'essuyer</w:t>
                  </w:r>
                </w:p>
              </w:tc>
            </w:tr>
            <w:tr w:rsidR="00FE69C4" w14:paraId="73DDFD2D" w14:textId="77777777">
              <w:tc>
                <w:tcPr>
                  <w:tcW w:w="0" w:type="auto"/>
                  <w:hideMark/>
                </w:tcPr>
                <w:p w14:paraId="64CD23AD" w14:textId="77777777" w:rsidR="00FE69C4" w:rsidRDefault="00FE69C4">
                  <w:r>
                    <w:t>Savon</w:t>
                  </w:r>
                </w:p>
              </w:tc>
              <w:tc>
                <w:tcPr>
                  <w:tcW w:w="0" w:type="auto"/>
                  <w:hideMark/>
                </w:tcPr>
                <w:p w14:paraId="2CDEA147" w14:textId="77777777" w:rsidR="00FE69C4" w:rsidRDefault="00FE69C4">
                  <w:r>
                    <w:t>Quand je veux me laver les mains, Au-dessus du lavabo, Il y a un savon</w:t>
                  </w:r>
                </w:p>
              </w:tc>
            </w:tr>
          </w:tbl>
          <w:p w14:paraId="2646A621" w14:textId="77777777" w:rsidR="00FE69C4" w:rsidRDefault="00FE69C4">
            <w:pPr>
              <w:rPr>
                <w:rFonts w:ascii="Calibri" w:eastAsia="Calibri" w:hAnsi="Calibri" w:cs="Calibri"/>
              </w:rPr>
            </w:pPr>
          </w:p>
        </w:tc>
      </w:tr>
    </w:tbl>
    <w:p w14:paraId="20FA57A9" w14:textId="77777777" w:rsidR="00FE69C4" w:rsidRDefault="00FE69C4" w:rsidP="00FE69C4">
      <w:pPr>
        <w:rPr>
          <w:rFonts w:ascii="Calibri" w:eastAsia="Calibri" w:hAnsi="Calibri" w:cs="Calibri"/>
        </w:rPr>
      </w:pPr>
    </w:p>
    <w:p w14:paraId="3857990F" w14:textId="5048C7A0" w:rsidR="00DE491B" w:rsidRDefault="00DE491B" w:rsidP="00DE491B">
      <w:pPr>
        <w:pStyle w:val="Titre2"/>
        <w:rPr>
          <w:rFonts w:eastAsia="Calibri"/>
        </w:rPr>
      </w:pPr>
      <w:r>
        <w:rPr>
          <w:rFonts w:eastAsia="Calibri"/>
        </w:rPr>
        <w:t>Proposition</w:t>
      </w:r>
    </w:p>
    <w:p w14:paraId="3F01B5A7" w14:textId="471B9655" w:rsidR="00FE69C4" w:rsidRDefault="00FE69C4" w:rsidP="00FE69C4">
      <w:pPr>
        <w:pStyle w:val="Titre3"/>
      </w:pPr>
      <w:r>
        <w:t xml:space="preserve"> </w:t>
      </w:r>
      <w:bookmarkStart w:id="30" w:name="_Toc161434723"/>
      <w:r>
        <w:t>Vestiaires Client</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5B9C7B1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FA2978B" w14:textId="77777777" w:rsidR="00FE69C4" w:rsidRDefault="00FE69C4">
            <w:r>
              <w:t>En tant que client, je veux pouvoir me changer dans de bonnes conditions pour être habiller et propre en rentrant ou sortant du sport ou du spa</w:t>
            </w:r>
          </w:p>
        </w:tc>
      </w:tr>
      <w:tr w:rsidR="00FE69C4" w14:paraId="46CA0F7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D2B527D"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2197"/>
              <w:gridCol w:w="6843"/>
            </w:tblGrid>
            <w:tr w:rsidR="00FE69C4" w14:paraId="60C22FCC" w14:textId="77777777">
              <w:tc>
                <w:tcPr>
                  <w:tcW w:w="0" w:type="auto"/>
                  <w:hideMark/>
                </w:tcPr>
                <w:p w14:paraId="2208482C" w14:textId="77777777" w:rsidR="00FE69C4" w:rsidRDefault="00FE69C4">
                  <w:r>
                    <w:t>croquis joint</w:t>
                  </w:r>
                </w:p>
              </w:tc>
              <w:tc>
                <w:tcPr>
                  <w:tcW w:w="0" w:type="auto"/>
                  <w:hideMark/>
                </w:tcPr>
                <w:p w14:paraId="32C593C1" w14:textId="77777777" w:rsidR="00FE69C4" w:rsidRDefault="00FE69C4">
                  <w:r>
                    <w:t>Les placements des objets doivent correspondre au fichier joint. (pas les dimensions uniquement le placement des objets)</w:t>
                  </w:r>
                </w:p>
              </w:tc>
            </w:tr>
            <w:tr w:rsidR="00FE69C4" w14:paraId="6786A412" w14:textId="77777777">
              <w:tc>
                <w:tcPr>
                  <w:tcW w:w="0" w:type="auto"/>
                  <w:hideMark/>
                </w:tcPr>
                <w:p w14:paraId="14B09967" w14:textId="77777777" w:rsidR="00FE69C4" w:rsidRDefault="00FE69C4">
                  <w:r>
                    <w:t>Porte des vestiaires</w:t>
                  </w:r>
                </w:p>
              </w:tc>
              <w:tc>
                <w:tcPr>
                  <w:tcW w:w="0" w:type="auto"/>
                  <w:hideMark/>
                </w:tcPr>
                <w:p w14:paraId="55F9B44C" w14:textId="77777777" w:rsidR="00FE69C4" w:rsidRDefault="00FE69C4">
                  <w:r>
                    <w:t>Quand je sors de l'ascenseur au 1er étage, il y a 2 portes d'entrées menant à deux vestiaires identiques. Sur l'une des deux portes il y a un symbole représentant les personnes d'un sexe masculin et sur l'autre les personnes d'un sexe féminin.</w:t>
                  </w:r>
                </w:p>
              </w:tc>
            </w:tr>
            <w:tr w:rsidR="00FE69C4" w14:paraId="732831F1" w14:textId="77777777">
              <w:tc>
                <w:tcPr>
                  <w:tcW w:w="0" w:type="auto"/>
                  <w:hideMark/>
                </w:tcPr>
                <w:p w14:paraId="335125ED" w14:textId="77777777" w:rsidR="00FE69C4" w:rsidRDefault="00FE69C4">
                  <w:r>
                    <w:t>Cabine de changement</w:t>
                  </w:r>
                </w:p>
              </w:tc>
              <w:tc>
                <w:tcPr>
                  <w:tcW w:w="0" w:type="auto"/>
                  <w:hideMark/>
                </w:tcPr>
                <w:p w14:paraId="4B28B157" w14:textId="77777777" w:rsidR="00FE69C4" w:rsidRDefault="00FE69C4">
                  <w:r>
                    <w:t>Quand je rentre dans un vestiaire par la porte d'entrée de celui-ci, il y a collé au même murs que la porte d'entrée donc sur ma gauche et ma droite des cabines  sur toute la longueur du mur qui peuvent se verrouiller de l'intérieur pour que les clients puissent se changer.</w:t>
                  </w:r>
                </w:p>
              </w:tc>
            </w:tr>
            <w:tr w:rsidR="00FE69C4" w14:paraId="03C141A1" w14:textId="77777777">
              <w:tc>
                <w:tcPr>
                  <w:tcW w:w="0" w:type="auto"/>
                  <w:hideMark/>
                </w:tcPr>
                <w:p w14:paraId="6810D47F" w14:textId="77777777" w:rsidR="00FE69C4" w:rsidRDefault="00FE69C4">
                  <w:r>
                    <w:t>casiers</w:t>
                  </w:r>
                </w:p>
              </w:tc>
              <w:tc>
                <w:tcPr>
                  <w:tcW w:w="0" w:type="auto"/>
                  <w:hideMark/>
                </w:tcPr>
                <w:p w14:paraId="68B50658" w14:textId="77777777" w:rsidR="00FE69C4" w:rsidRDefault="00FE69C4">
                  <w:r>
                    <w:t>Dans les vestiaires il y a des ranger de casiers qui comporte au total (en comptant toutes les ranger) au minimum 30 casiers qui peuvent se verrouiller à l'aide d'un cadenas.</w:t>
                  </w:r>
                </w:p>
              </w:tc>
            </w:tr>
            <w:tr w:rsidR="00FE69C4" w14:paraId="40371535" w14:textId="77777777">
              <w:tc>
                <w:tcPr>
                  <w:tcW w:w="0" w:type="auto"/>
                  <w:hideMark/>
                </w:tcPr>
                <w:p w14:paraId="27FF60EE" w14:textId="77777777" w:rsidR="00FE69C4" w:rsidRDefault="00FE69C4">
                  <w:r>
                    <w:t>placement des objets entre la porte de sortie et d'entrée</w:t>
                  </w:r>
                </w:p>
              </w:tc>
              <w:tc>
                <w:tcPr>
                  <w:tcW w:w="0" w:type="auto"/>
                  <w:hideMark/>
                </w:tcPr>
                <w:p w14:paraId="0B366115" w14:textId="77777777" w:rsidR="00FE69C4" w:rsidRDefault="00FE69C4">
                  <w:r>
                    <w:t>Quand je rentre par la porte d'entrée dans un vestiaire en face de moi une ranger de casier puis derrière cette rangé il y a un espace pour passer puis une autre ranger de casier et derrière les casiers il y a une porte de sortie.</w:t>
                  </w:r>
                </w:p>
              </w:tc>
            </w:tr>
            <w:tr w:rsidR="00FE69C4" w14:paraId="7532FFB1" w14:textId="77777777">
              <w:tc>
                <w:tcPr>
                  <w:tcW w:w="0" w:type="auto"/>
                  <w:hideMark/>
                </w:tcPr>
                <w:p w14:paraId="1C355D09" w14:textId="77777777" w:rsidR="00FE69C4" w:rsidRDefault="00FE69C4">
                  <w:r>
                    <w:t>Derrière la porte de sortie</w:t>
                  </w:r>
                </w:p>
              </w:tc>
              <w:tc>
                <w:tcPr>
                  <w:tcW w:w="0" w:type="auto"/>
                  <w:hideMark/>
                </w:tcPr>
                <w:p w14:paraId="463EE063" w14:textId="77777777" w:rsidR="00FE69C4" w:rsidRDefault="00FE69C4">
                  <w:r>
                    <w:t>Quand je passe par la porte de sortie j'arrive dans un couloir. Ce couloir relis la porte de sortie des 2 vestiaires, la porte des douches, la porte d'</w:t>
                  </w:r>
                  <w:proofErr w:type="spellStart"/>
                  <w:r>
                    <w:t>entée</w:t>
                  </w:r>
                  <w:proofErr w:type="spellEnd"/>
                  <w:r>
                    <w:t xml:space="preserve"> du fitness et la porte d'entrée du SPA.</w:t>
                  </w:r>
                </w:p>
              </w:tc>
            </w:tr>
            <w:tr w:rsidR="00FE69C4" w14:paraId="6E3AFEE6" w14:textId="77777777">
              <w:tc>
                <w:tcPr>
                  <w:tcW w:w="0" w:type="auto"/>
                  <w:hideMark/>
                </w:tcPr>
                <w:p w14:paraId="40881F50" w14:textId="77777777" w:rsidR="00FE69C4" w:rsidRDefault="00FE69C4">
                  <w:r>
                    <w:t>Douches</w:t>
                  </w:r>
                </w:p>
              </w:tc>
              <w:tc>
                <w:tcPr>
                  <w:tcW w:w="0" w:type="auto"/>
                  <w:hideMark/>
                </w:tcPr>
                <w:p w14:paraId="41261D33" w14:textId="77777777" w:rsidR="00FE69C4" w:rsidRDefault="00FE69C4">
                  <w:r>
                    <w:t>En face des portes de sortie des vestiaires il y a une porte qui mène à une salle avec des cabines pour se doucher.</w:t>
                  </w:r>
                </w:p>
              </w:tc>
            </w:tr>
            <w:tr w:rsidR="00FE69C4" w14:paraId="20E34965" w14:textId="77777777">
              <w:tc>
                <w:tcPr>
                  <w:tcW w:w="0" w:type="auto"/>
                  <w:hideMark/>
                </w:tcPr>
                <w:p w14:paraId="6851A16F" w14:textId="77777777" w:rsidR="00FE69C4" w:rsidRDefault="00FE69C4">
                  <w:r>
                    <w:lastRenderedPageBreak/>
                    <w:t>Cabines de douches</w:t>
                  </w:r>
                </w:p>
              </w:tc>
              <w:tc>
                <w:tcPr>
                  <w:tcW w:w="0" w:type="auto"/>
                  <w:hideMark/>
                </w:tcPr>
                <w:p w14:paraId="1EAAFE1C" w14:textId="77777777" w:rsidR="00FE69C4" w:rsidRDefault="00FE69C4">
                  <w:r>
                    <w:t>Dans la salle des cabines de douches, il y a au minimum 10 cabines qui peuvent se verrouiller de l'intérieur collées au murs de la salle avec de l'espace pour entrer et sortir des cabines.</w:t>
                  </w:r>
                </w:p>
              </w:tc>
            </w:tr>
            <w:tr w:rsidR="00FE69C4" w14:paraId="53E12657" w14:textId="77777777">
              <w:tc>
                <w:tcPr>
                  <w:tcW w:w="0" w:type="auto"/>
                  <w:hideMark/>
                </w:tcPr>
                <w:p w14:paraId="4A837DA2" w14:textId="77777777" w:rsidR="00FE69C4" w:rsidRDefault="00FE69C4">
                  <w:r>
                    <w:t>casier mur de la porte de sortie</w:t>
                  </w:r>
                </w:p>
              </w:tc>
              <w:tc>
                <w:tcPr>
                  <w:tcW w:w="0" w:type="auto"/>
                  <w:hideMark/>
                </w:tcPr>
                <w:p w14:paraId="317796CE" w14:textId="77777777" w:rsidR="00FE69C4" w:rsidRDefault="00FE69C4">
                  <w:r>
                    <w:t xml:space="preserve">A côté de la porte de sortie, collé au même mur il y a des casiers recouvrant </w:t>
                  </w:r>
                  <w:proofErr w:type="spellStart"/>
                  <w:r>
                    <w:t>tous</w:t>
                  </w:r>
                  <w:proofErr w:type="spellEnd"/>
                  <w:r>
                    <w:t xml:space="preserve"> le reste du mur horizontalement.</w:t>
                  </w:r>
                </w:p>
              </w:tc>
            </w:tr>
            <w:tr w:rsidR="00FE69C4" w14:paraId="49E528DA" w14:textId="77777777">
              <w:tc>
                <w:tcPr>
                  <w:tcW w:w="0" w:type="auto"/>
                  <w:hideMark/>
                </w:tcPr>
                <w:p w14:paraId="7F88B8B5" w14:textId="77777777" w:rsidR="00FE69C4" w:rsidRDefault="00FE69C4">
                  <w:r>
                    <w:t>Bancs</w:t>
                  </w:r>
                </w:p>
              </w:tc>
              <w:tc>
                <w:tcPr>
                  <w:tcW w:w="0" w:type="auto"/>
                  <w:hideMark/>
                </w:tcPr>
                <w:p w14:paraId="3B23078B" w14:textId="77777777" w:rsidR="00FE69C4" w:rsidRDefault="00FE69C4">
                  <w:r>
                    <w:t>Dans les vestiaires, contre les 2 murs contenant aucune portes il y a des bancs recouvrant toute la longueur horizontale de ces deux murs.</w:t>
                  </w:r>
                </w:p>
              </w:tc>
            </w:tr>
          </w:tbl>
          <w:p w14:paraId="775D065D" w14:textId="77777777" w:rsidR="00FE69C4" w:rsidRDefault="00FE69C4">
            <w:pPr>
              <w:rPr>
                <w:rFonts w:ascii="Calibri" w:eastAsia="Calibri" w:hAnsi="Calibri" w:cs="Calibri"/>
              </w:rPr>
            </w:pPr>
          </w:p>
        </w:tc>
      </w:tr>
    </w:tbl>
    <w:p w14:paraId="50BF9DBF" w14:textId="77777777" w:rsidR="00FE69C4" w:rsidRDefault="00FE69C4" w:rsidP="00FE69C4">
      <w:pPr>
        <w:rPr>
          <w:rFonts w:ascii="Calibri" w:eastAsia="Calibri" w:hAnsi="Calibri" w:cs="Calibri"/>
        </w:rPr>
      </w:pPr>
    </w:p>
    <w:p w14:paraId="62138299" w14:textId="08630E47" w:rsidR="00FE69C4" w:rsidRDefault="00FE69C4" w:rsidP="00141D17">
      <w:pPr>
        <w:pStyle w:val="Titre2"/>
      </w:pPr>
      <w:r>
        <w:t xml:space="preserve"> </w:t>
      </w:r>
      <w:bookmarkStart w:id="31" w:name="_Toc161434724"/>
      <w:r>
        <w:t>Bar</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30F0AFDE"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1861C19" w14:textId="31347E9A" w:rsidR="00FE69C4" w:rsidRDefault="00FE69C4">
            <w:r>
              <w:t>En tant que client</w:t>
            </w:r>
            <w:r w:rsidR="002762F2">
              <w:t>,</w:t>
            </w:r>
            <w:r>
              <w:t xml:space="preserve"> </w:t>
            </w:r>
            <w:r w:rsidR="002762F2">
              <w:t>j</w:t>
            </w:r>
            <w:r>
              <w:t xml:space="preserve">e veux pouvoir boire m'asseoir afin d'être confortable et passer un bon </w:t>
            </w:r>
            <w:r w:rsidR="002762F2">
              <w:t>moment Pour</w:t>
            </w:r>
            <w:r>
              <w:t xml:space="preserve"> me reposer</w:t>
            </w:r>
          </w:p>
        </w:tc>
      </w:tr>
      <w:tr w:rsidR="00FE69C4" w14:paraId="66B7427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C97A7C0" w14:textId="77777777" w:rsidR="00FE69C4" w:rsidRDefault="00FE69C4">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400"/>
              <w:gridCol w:w="7226"/>
            </w:tblGrid>
            <w:tr w:rsidR="00FE69C4" w14:paraId="6113A0AE" w14:textId="77777777">
              <w:tc>
                <w:tcPr>
                  <w:tcW w:w="0" w:type="auto"/>
                  <w:hideMark/>
                </w:tcPr>
                <w:p w14:paraId="010B2AE6" w14:textId="77777777" w:rsidR="00FE69C4" w:rsidRDefault="00FE69C4">
                  <w:r>
                    <w:t>Porte d'entrée</w:t>
                  </w:r>
                </w:p>
              </w:tc>
              <w:tc>
                <w:tcPr>
                  <w:tcW w:w="0" w:type="auto"/>
                  <w:hideMark/>
                </w:tcPr>
                <w:p w14:paraId="24796B3C" w14:textId="77777777" w:rsidR="00FE69C4" w:rsidRDefault="00FE69C4">
                  <w:r>
                    <w:t>Sur le mur qui longe le couloir Il y a deux portes espacées de 15m</w:t>
                  </w:r>
                </w:p>
              </w:tc>
            </w:tr>
            <w:tr w:rsidR="00FE69C4" w14:paraId="277A4787" w14:textId="77777777">
              <w:tc>
                <w:tcPr>
                  <w:tcW w:w="0" w:type="auto"/>
                  <w:hideMark/>
                </w:tcPr>
                <w:p w14:paraId="49082E48" w14:textId="77777777" w:rsidR="00FE69C4" w:rsidRDefault="00FE69C4">
                  <w:r>
                    <w:t>Interrupteur</w:t>
                  </w:r>
                </w:p>
              </w:tc>
              <w:tc>
                <w:tcPr>
                  <w:tcW w:w="0" w:type="auto"/>
                  <w:hideMark/>
                </w:tcPr>
                <w:p w14:paraId="59E45413" w14:textId="77777777" w:rsidR="00FE69C4" w:rsidRDefault="00FE69C4">
                  <w:r>
                    <w:t>A côté de la porte la plus au nord, Il y a un interrupteur à 1m30 de hauteur</w:t>
                  </w:r>
                </w:p>
              </w:tc>
            </w:tr>
            <w:tr w:rsidR="00FE69C4" w14:paraId="7FB4EABA" w14:textId="77777777">
              <w:tc>
                <w:tcPr>
                  <w:tcW w:w="0" w:type="auto"/>
                  <w:hideMark/>
                </w:tcPr>
                <w:p w14:paraId="1916CBBB" w14:textId="77777777" w:rsidR="00FE69C4" w:rsidRDefault="00FE69C4">
                  <w:r>
                    <w:t>Lumières</w:t>
                  </w:r>
                </w:p>
              </w:tc>
              <w:tc>
                <w:tcPr>
                  <w:tcW w:w="0" w:type="auto"/>
                  <w:hideMark/>
                </w:tcPr>
                <w:p w14:paraId="1A927591" w14:textId="77777777" w:rsidR="00FE69C4" w:rsidRDefault="00FE69C4">
                  <w:r>
                    <w:t xml:space="preserve">Au plafond Il y a des longs </w:t>
                  </w:r>
                  <w:proofErr w:type="spellStart"/>
                  <w:r>
                    <w:t>LEDs</w:t>
                  </w:r>
                  <w:proofErr w:type="spellEnd"/>
                </w:p>
              </w:tc>
            </w:tr>
            <w:tr w:rsidR="00FE69C4" w14:paraId="5E1DC345" w14:textId="77777777">
              <w:tc>
                <w:tcPr>
                  <w:tcW w:w="0" w:type="auto"/>
                  <w:hideMark/>
                </w:tcPr>
                <w:p w14:paraId="5A9DE478" w14:textId="77777777" w:rsidR="00FE69C4" w:rsidRDefault="00FE69C4">
                  <w:r>
                    <w:t>Comptoir</w:t>
                  </w:r>
                </w:p>
              </w:tc>
              <w:tc>
                <w:tcPr>
                  <w:tcW w:w="0" w:type="auto"/>
                  <w:hideMark/>
                </w:tcPr>
                <w:p w14:paraId="7652B605" w14:textId="77777777" w:rsidR="00FE69C4" w:rsidRDefault="00FE69C4">
                  <w:r>
                    <w:t>Entre les deux portes Il y a un comptoir avec 5 verres</w:t>
                  </w:r>
                </w:p>
              </w:tc>
            </w:tr>
            <w:tr w:rsidR="00FE69C4" w14:paraId="7F767517" w14:textId="77777777">
              <w:tc>
                <w:tcPr>
                  <w:tcW w:w="0" w:type="auto"/>
                  <w:hideMark/>
                </w:tcPr>
                <w:p w14:paraId="36D905CF" w14:textId="77777777" w:rsidR="00FE69C4" w:rsidRDefault="00FE69C4">
                  <w:r>
                    <w:t>Sièges</w:t>
                  </w:r>
                </w:p>
              </w:tc>
              <w:tc>
                <w:tcPr>
                  <w:tcW w:w="0" w:type="auto"/>
                  <w:hideMark/>
                </w:tcPr>
                <w:p w14:paraId="3EC0A493" w14:textId="77777777" w:rsidR="00FE69C4" w:rsidRDefault="00FE69C4">
                  <w:r>
                    <w:t>Au comptoir, Il y a des sièges hauts</w:t>
                  </w:r>
                </w:p>
              </w:tc>
            </w:tr>
            <w:tr w:rsidR="00FE69C4" w14:paraId="6297557B" w14:textId="77777777">
              <w:tc>
                <w:tcPr>
                  <w:tcW w:w="0" w:type="auto"/>
                  <w:hideMark/>
                </w:tcPr>
                <w:p w14:paraId="7E76DD73" w14:textId="77777777" w:rsidR="00FE69C4" w:rsidRDefault="00FE69C4">
                  <w:r>
                    <w:t>Tables</w:t>
                  </w:r>
                </w:p>
              </w:tc>
              <w:tc>
                <w:tcPr>
                  <w:tcW w:w="0" w:type="auto"/>
                  <w:hideMark/>
                </w:tcPr>
                <w:p w14:paraId="311A8CC6" w14:textId="77777777" w:rsidR="00FE69C4" w:rsidRDefault="00FE69C4">
                  <w:r>
                    <w:t>Dispersées autour de la pièce, Il y a 6 tables basses d'apéro</w:t>
                  </w:r>
                </w:p>
              </w:tc>
            </w:tr>
            <w:tr w:rsidR="00FE69C4" w14:paraId="3BFFAB32" w14:textId="77777777">
              <w:tc>
                <w:tcPr>
                  <w:tcW w:w="0" w:type="auto"/>
                  <w:hideMark/>
                </w:tcPr>
                <w:p w14:paraId="62B72972" w14:textId="77777777" w:rsidR="00FE69C4" w:rsidRDefault="00FE69C4">
                  <w:r>
                    <w:t>Chaises</w:t>
                  </w:r>
                </w:p>
              </w:tc>
              <w:tc>
                <w:tcPr>
                  <w:tcW w:w="0" w:type="auto"/>
                  <w:hideMark/>
                </w:tcPr>
                <w:p w14:paraId="27BDEB7C" w14:textId="77777777" w:rsidR="00FE69C4" w:rsidRDefault="00FE69C4">
                  <w:r>
                    <w:t>Autour de chaque table  il y a entre 3 et 6 chaises</w:t>
                  </w:r>
                </w:p>
              </w:tc>
            </w:tr>
            <w:tr w:rsidR="00FE69C4" w14:paraId="3A198B27" w14:textId="77777777">
              <w:tc>
                <w:tcPr>
                  <w:tcW w:w="0" w:type="auto"/>
                  <w:hideMark/>
                </w:tcPr>
                <w:p w14:paraId="5A576B03" w14:textId="77777777" w:rsidR="00FE69C4" w:rsidRDefault="00FE69C4">
                  <w:r>
                    <w:t>Etage</w:t>
                  </w:r>
                </w:p>
              </w:tc>
              <w:tc>
                <w:tcPr>
                  <w:tcW w:w="0" w:type="auto"/>
                  <w:hideMark/>
                </w:tcPr>
                <w:p w14:paraId="66B147BA" w14:textId="77777777" w:rsidR="00FE69C4" w:rsidRDefault="00FE69C4">
                  <w:r>
                    <w:t xml:space="preserve">Le bar se situe au </w:t>
                  </w:r>
                  <w:proofErr w:type="spellStart"/>
                  <w:r>
                    <w:t>rez</w:t>
                  </w:r>
                  <w:proofErr w:type="spellEnd"/>
                </w:p>
              </w:tc>
            </w:tr>
          </w:tbl>
          <w:p w14:paraId="00FC362E" w14:textId="77777777" w:rsidR="00FE69C4" w:rsidRDefault="00FE69C4">
            <w:pPr>
              <w:rPr>
                <w:rFonts w:ascii="Calibri" w:eastAsia="Calibri" w:hAnsi="Calibri" w:cs="Calibri"/>
              </w:rPr>
            </w:pPr>
          </w:p>
        </w:tc>
      </w:tr>
    </w:tbl>
    <w:p w14:paraId="132FF467" w14:textId="01EB8356" w:rsidR="00487D89" w:rsidRDefault="00487D89" w:rsidP="00FE69C4">
      <w:pPr>
        <w:pStyle w:val="Titre3"/>
        <w:numPr>
          <w:ilvl w:val="0"/>
          <w:numId w:val="0"/>
        </w:numPr>
      </w:pPr>
    </w:p>
    <w:p w14:paraId="65B1C92C" w14:textId="55DB2CEA" w:rsidR="00141D17" w:rsidRDefault="00141D17" w:rsidP="00141D17">
      <w:pPr>
        <w:pStyle w:val="Titre2"/>
      </w:pPr>
      <w:bookmarkStart w:id="32" w:name="_Toc161434725"/>
      <w:r>
        <w:t>Proposition</w:t>
      </w:r>
    </w:p>
    <w:p w14:paraId="449E24D8" w14:textId="2B6F3E32" w:rsidR="00FE69C4" w:rsidRPr="00141D17" w:rsidRDefault="00FE69C4" w:rsidP="00141D17">
      <w:pPr>
        <w:rPr>
          <w:b/>
          <w:bCs/>
        </w:rPr>
      </w:pPr>
      <w:r w:rsidRPr="00141D17">
        <w:rPr>
          <w:b/>
          <w:bCs/>
        </w:rPr>
        <w:t>Vestiaire du personnel</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E6EBA8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01F85202" w14:textId="77777777" w:rsidR="00FE69C4" w:rsidRDefault="00FE69C4" w:rsidP="00B13BCE">
            <w:r>
              <w:t>En tant que membre du personnel Je veux pouvoir poser mes affaires et avoir accès à ma pièce de travail</w:t>
            </w:r>
          </w:p>
        </w:tc>
      </w:tr>
      <w:tr w:rsidR="00FE69C4" w14:paraId="01DF74A1"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8F73997" w14:textId="77777777" w:rsidR="00FE69C4" w:rsidRDefault="00FE69C4" w:rsidP="00B13BCE">
            <w:pPr>
              <w:jc w:val="center"/>
            </w:pPr>
            <w:r>
              <w:t xml:space="preserve">Tests d'acceptance: </w:t>
            </w:r>
          </w:p>
          <w:tbl>
            <w:tblPr>
              <w:tblW w:w="0" w:type="auto"/>
              <w:tblCellMar>
                <w:left w:w="10" w:type="dxa"/>
                <w:right w:w="10" w:type="dxa"/>
              </w:tblCellMar>
              <w:tblLook w:val="04A0" w:firstRow="1" w:lastRow="0" w:firstColumn="1" w:lastColumn="0" w:noHBand="0" w:noVBand="1"/>
            </w:tblPr>
            <w:tblGrid>
              <w:gridCol w:w="1694"/>
              <w:gridCol w:w="7346"/>
            </w:tblGrid>
            <w:tr w:rsidR="00FE69C4" w14:paraId="31C3779E" w14:textId="77777777" w:rsidTr="00B13BCE">
              <w:tc>
                <w:tcPr>
                  <w:tcW w:w="0" w:type="auto"/>
                  <w:hideMark/>
                </w:tcPr>
                <w:p w14:paraId="6F69578E" w14:textId="77777777" w:rsidR="00FE69C4" w:rsidRDefault="00FE69C4" w:rsidP="00B13BCE">
                  <w:r>
                    <w:t>Porte-manteaux</w:t>
                  </w:r>
                </w:p>
              </w:tc>
              <w:tc>
                <w:tcPr>
                  <w:tcW w:w="0" w:type="auto"/>
                  <w:hideMark/>
                </w:tcPr>
                <w:p w14:paraId="3750CC89" w14:textId="77777777" w:rsidR="00FE69C4" w:rsidRDefault="00FE69C4" w:rsidP="00B13BCE">
                  <w:r>
                    <w:t>Dans le vestiaire, A droite et à gauche en entrant, Il y a des porte-manteaux pour entreposer les vestes</w:t>
                  </w:r>
                </w:p>
              </w:tc>
            </w:tr>
            <w:tr w:rsidR="00FE69C4" w14:paraId="58DB7F6D" w14:textId="77777777" w:rsidTr="00B13BCE">
              <w:tc>
                <w:tcPr>
                  <w:tcW w:w="0" w:type="auto"/>
                  <w:hideMark/>
                </w:tcPr>
                <w:p w14:paraId="32D0A5B1" w14:textId="77777777" w:rsidR="00FE69C4" w:rsidRDefault="00FE69C4" w:rsidP="00B13BCE">
                  <w:r>
                    <w:t>Casiers</w:t>
                  </w:r>
                </w:p>
              </w:tc>
              <w:tc>
                <w:tcPr>
                  <w:tcW w:w="0" w:type="auto"/>
                  <w:hideMark/>
                </w:tcPr>
                <w:p w14:paraId="0971411C" w14:textId="77777777" w:rsidR="00FE69C4" w:rsidRDefault="00FE69C4" w:rsidP="00B13BCE">
                  <w:r>
                    <w:t>Dans le vestiaire, Sur chaque mur, Il y a des casiers pour ranger ses habits et ses affaires personnelles</w:t>
                  </w:r>
                </w:p>
              </w:tc>
            </w:tr>
            <w:tr w:rsidR="00FE69C4" w14:paraId="79890045" w14:textId="77777777" w:rsidTr="00B13BCE">
              <w:tc>
                <w:tcPr>
                  <w:tcW w:w="0" w:type="auto"/>
                  <w:hideMark/>
                </w:tcPr>
                <w:p w14:paraId="77B45189" w14:textId="77777777" w:rsidR="00FE69C4" w:rsidRDefault="00FE69C4" w:rsidP="00B13BCE">
                  <w:r>
                    <w:t>Interrupteur</w:t>
                  </w:r>
                </w:p>
              </w:tc>
              <w:tc>
                <w:tcPr>
                  <w:tcW w:w="0" w:type="auto"/>
                  <w:hideMark/>
                </w:tcPr>
                <w:p w14:paraId="5BA8E5E9" w14:textId="77777777" w:rsidR="00FE69C4" w:rsidRDefault="00FE69C4" w:rsidP="00B13BCE">
                  <w:r>
                    <w:t>A droite de la porte qui vient de l'extérieur de l'hôtel Il y a un interrupteur pour la lumière</w:t>
                  </w:r>
                </w:p>
              </w:tc>
            </w:tr>
            <w:tr w:rsidR="00FE69C4" w14:paraId="35C9C3F6" w14:textId="77777777" w:rsidTr="00B13BCE">
              <w:tc>
                <w:tcPr>
                  <w:tcW w:w="0" w:type="auto"/>
                  <w:hideMark/>
                </w:tcPr>
                <w:p w14:paraId="17DC5519" w14:textId="77777777" w:rsidR="00FE69C4" w:rsidRDefault="00FE69C4" w:rsidP="00B13BCE">
                  <w:r>
                    <w:t>Banc</w:t>
                  </w:r>
                </w:p>
              </w:tc>
              <w:tc>
                <w:tcPr>
                  <w:tcW w:w="0" w:type="auto"/>
                  <w:hideMark/>
                </w:tcPr>
                <w:p w14:paraId="7AB967A3" w14:textId="77777777" w:rsidR="00FE69C4" w:rsidRDefault="00FE69C4" w:rsidP="00B13BCE">
                  <w:r>
                    <w:t>Au milieu de la pièce, Il y a un long banc pour que le personnel puisse s'asseoir pour se changer</w:t>
                  </w:r>
                </w:p>
              </w:tc>
            </w:tr>
            <w:tr w:rsidR="00FE69C4" w14:paraId="508E5A1E" w14:textId="77777777" w:rsidTr="00B13BCE">
              <w:tc>
                <w:tcPr>
                  <w:tcW w:w="0" w:type="auto"/>
                  <w:hideMark/>
                </w:tcPr>
                <w:p w14:paraId="186F9600" w14:textId="77777777" w:rsidR="00FE69C4" w:rsidRDefault="00FE69C4" w:rsidP="00B13BCE">
                  <w:r>
                    <w:t>Lumière</w:t>
                  </w:r>
                </w:p>
              </w:tc>
              <w:tc>
                <w:tcPr>
                  <w:tcW w:w="0" w:type="auto"/>
                  <w:hideMark/>
                </w:tcPr>
                <w:p w14:paraId="0BDA4B7B" w14:textId="77777777" w:rsidR="00FE69C4" w:rsidRDefault="00FE69C4" w:rsidP="00B13BCE">
                  <w:r>
                    <w:t>Au milieu du plafond, Il y a un grande lampe qui traverse la pièce dans la longueur</w:t>
                  </w:r>
                </w:p>
              </w:tc>
            </w:tr>
            <w:tr w:rsidR="00FE69C4" w14:paraId="6FA2B657" w14:textId="77777777" w:rsidTr="00B13BCE">
              <w:tc>
                <w:tcPr>
                  <w:tcW w:w="0" w:type="auto"/>
                  <w:hideMark/>
                </w:tcPr>
                <w:p w14:paraId="0023FFBA" w14:textId="77777777" w:rsidR="00FE69C4" w:rsidRDefault="00FE69C4" w:rsidP="00B13BCE">
                  <w:r>
                    <w:t>Carrelage</w:t>
                  </w:r>
                </w:p>
              </w:tc>
              <w:tc>
                <w:tcPr>
                  <w:tcW w:w="0" w:type="auto"/>
                  <w:hideMark/>
                </w:tcPr>
                <w:p w14:paraId="00163959" w14:textId="77777777" w:rsidR="00FE69C4" w:rsidRDefault="00FE69C4" w:rsidP="00B13BCE">
                  <w:r>
                    <w:t>Sur tout le sol de la pièce, Il y a du carrelage</w:t>
                  </w:r>
                </w:p>
              </w:tc>
            </w:tr>
            <w:tr w:rsidR="00FE69C4" w14:paraId="4FFBE31E" w14:textId="77777777" w:rsidTr="00B13BCE">
              <w:tc>
                <w:tcPr>
                  <w:tcW w:w="0" w:type="auto"/>
                  <w:hideMark/>
                </w:tcPr>
                <w:p w14:paraId="503A19DC" w14:textId="77777777" w:rsidR="00FE69C4" w:rsidRDefault="00FE69C4" w:rsidP="00B13BCE">
                  <w:r>
                    <w:t>Porte</w:t>
                  </w:r>
                </w:p>
              </w:tc>
              <w:tc>
                <w:tcPr>
                  <w:tcW w:w="0" w:type="auto"/>
                  <w:hideMark/>
                </w:tcPr>
                <w:p w14:paraId="5FFEE09D" w14:textId="77777777" w:rsidR="00FE69C4" w:rsidRDefault="00FE69C4" w:rsidP="00B13BCE">
                  <w:r>
                    <w:t>A l'entrée de la pièce, Sur un mur, Il y a une porte qui donne sur l'extérieur de l'hôtel</w:t>
                  </w:r>
                </w:p>
              </w:tc>
            </w:tr>
            <w:tr w:rsidR="00FE69C4" w14:paraId="70A22CA3" w14:textId="77777777" w:rsidTr="00B13BCE">
              <w:tc>
                <w:tcPr>
                  <w:tcW w:w="0" w:type="auto"/>
                  <w:hideMark/>
                </w:tcPr>
                <w:p w14:paraId="0D44C7F3" w14:textId="77777777" w:rsidR="00FE69C4" w:rsidRDefault="00FE69C4" w:rsidP="00B13BCE">
                  <w:r>
                    <w:t>Portes conductrices</w:t>
                  </w:r>
                </w:p>
              </w:tc>
              <w:tc>
                <w:tcPr>
                  <w:tcW w:w="0" w:type="auto"/>
                  <w:hideMark/>
                </w:tcPr>
                <w:p w14:paraId="22B764C9" w14:textId="77777777" w:rsidR="00FE69C4" w:rsidRDefault="00FE69C4" w:rsidP="00B13BCE">
                  <w:r>
                    <w:t>Sur les tous les murs sauf celui où est la porte d'entrée, Il y a des portes qui mènent aux différentes pièces de l'hôtel</w:t>
                  </w:r>
                </w:p>
              </w:tc>
            </w:tr>
          </w:tbl>
          <w:p w14:paraId="18975D35" w14:textId="77777777" w:rsidR="00FE69C4" w:rsidRDefault="00FE69C4" w:rsidP="00B13BCE">
            <w:pPr>
              <w:rPr>
                <w:rFonts w:ascii="Calibri" w:eastAsia="Calibri" w:hAnsi="Calibri" w:cs="Calibri"/>
              </w:rPr>
            </w:pPr>
          </w:p>
        </w:tc>
      </w:tr>
    </w:tbl>
    <w:p w14:paraId="5DFCC1A8" w14:textId="77777777" w:rsidR="00FE69C4" w:rsidRPr="00FE69C4" w:rsidRDefault="00FE69C4" w:rsidP="00FE69C4">
      <w:pPr>
        <w:pStyle w:val="Retraitcorpsdetexte3"/>
      </w:pPr>
    </w:p>
    <w:p w14:paraId="41F8BDF0" w14:textId="77777777" w:rsidR="007F30AE" w:rsidRPr="007F30AE" w:rsidRDefault="007F30AE" w:rsidP="008E53F9">
      <w:pPr>
        <w:pStyle w:val="Titre1"/>
      </w:pPr>
      <w:bookmarkStart w:id="33" w:name="_Toc532179964"/>
      <w:bookmarkStart w:id="34" w:name="_Toc165969648"/>
      <w:bookmarkStart w:id="35" w:name="_Toc161434726"/>
      <w:bookmarkEnd w:id="18"/>
      <w:bookmarkEnd w:id="19"/>
      <w:r w:rsidRPr="007F30AE">
        <w:t>Réalisation</w:t>
      </w:r>
      <w:bookmarkEnd w:id="33"/>
      <w:bookmarkEnd w:id="34"/>
      <w:bookmarkEnd w:id="35"/>
    </w:p>
    <w:p w14:paraId="7E9B73BB" w14:textId="77777777" w:rsidR="007F30AE" w:rsidRDefault="00116F07" w:rsidP="008E53F9">
      <w:pPr>
        <w:pStyle w:val="Titre2"/>
      </w:pPr>
      <w:bookmarkStart w:id="36" w:name="_Toc161434727"/>
      <w:r>
        <w:t>Installation de l’e</w:t>
      </w:r>
      <w:r w:rsidR="005C1848">
        <w:t>nvironnement de travail</w:t>
      </w:r>
      <w:bookmarkEnd w:id="36"/>
    </w:p>
    <w:p w14:paraId="0748A835" w14:textId="77777777" w:rsidR="00B8017D" w:rsidRDefault="00B8017D" w:rsidP="00B8017D">
      <w:pPr>
        <w:pStyle w:val="Retraitcorpsdetexte"/>
      </w:pPr>
    </w:p>
    <w:p w14:paraId="35C3D73A" w14:textId="41A583A1" w:rsidR="00B8017D" w:rsidRDefault="00B8017D" w:rsidP="00B8017D">
      <w:pPr>
        <w:pStyle w:val="Retraitcorpsdetexte"/>
      </w:pPr>
      <w:r>
        <w:t xml:space="preserve">Ce projet a été réalisé </w:t>
      </w:r>
      <w:r w:rsidR="00DF75AB">
        <w:t>avec l’aide de</w:t>
      </w:r>
      <w:r>
        <w:t xml:space="preserve"> la version 7.2 de Sweet Home 3d</w:t>
      </w:r>
      <w:r w:rsidR="009D7876">
        <w:t xml:space="preserve"> sur Windows 10 22H2 19045.4046</w:t>
      </w:r>
      <w:r w:rsidR="00DF75AB">
        <w:t xml:space="preserve">. </w:t>
      </w:r>
    </w:p>
    <w:p w14:paraId="3C9F6EFD" w14:textId="510D9A81" w:rsidR="00DF75AB" w:rsidRDefault="00DF75AB" w:rsidP="00B8017D">
      <w:pPr>
        <w:pStyle w:val="Retraitcorpsdetexte"/>
      </w:pPr>
      <w:r>
        <w:t xml:space="preserve">Tous les fichiers produit ou nécessaire au projet ont été stocké dans un repository GitHub qui permet la gestion facile des modifications. </w:t>
      </w:r>
      <w:r w:rsidR="005738FE">
        <w:t>(</w:t>
      </w:r>
      <w:r>
        <w:t xml:space="preserve">Le repository </w:t>
      </w:r>
      <w:r w:rsidR="007238FC">
        <w:t>GitHub</w:t>
      </w:r>
      <w:r>
        <w:t xml:space="preserve"> est disponible </w:t>
      </w:r>
      <w:hyperlink r:id="rId13" w:history="1">
        <w:r w:rsidRPr="00DF75AB">
          <w:rPr>
            <w:rStyle w:val="Lienhypertexte"/>
          </w:rPr>
          <w:t>ici</w:t>
        </w:r>
      </w:hyperlink>
      <w:r>
        <w:t>)</w:t>
      </w:r>
    </w:p>
    <w:p w14:paraId="5A920FE8" w14:textId="77777777" w:rsidR="00DF75AB" w:rsidRPr="00B8017D" w:rsidRDefault="00DF75AB" w:rsidP="00B8017D">
      <w:pPr>
        <w:pStyle w:val="Retraitcorpsdetexte"/>
      </w:pPr>
    </w:p>
    <w:p w14:paraId="003D44B2" w14:textId="383674B7" w:rsidR="00116F07" w:rsidRDefault="00546B39" w:rsidP="00116F07">
      <w:pPr>
        <w:pStyle w:val="Titre2"/>
      </w:pPr>
      <w:bookmarkStart w:id="37" w:name="_Toc161434728"/>
      <w:r>
        <w:lastRenderedPageBreak/>
        <w:t>I</w:t>
      </w:r>
      <w:r w:rsidR="00116F07">
        <w:t>nstallation</w:t>
      </w:r>
      <w:bookmarkEnd w:id="37"/>
    </w:p>
    <w:p w14:paraId="6B26D934" w14:textId="5257CF6B" w:rsidR="009D7876" w:rsidRDefault="009D7876" w:rsidP="009D7876">
      <w:pPr>
        <w:pStyle w:val="Retraitcorpsdetexte"/>
      </w:pPr>
      <w:r>
        <w:t>Pour accéder au produit plusieurs possibilités sont possible :</w:t>
      </w:r>
    </w:p>
    <w:p w14:paraId="2966FF42" w14:textId="2C693BC4" w:rsidR="009D7876" w:rsidRDefault="009D7876" w:rsidP="009D7876">
      <w:pPr>
        <w:pStyle w:val="Retraitcorpsdetexte"/>
        <w:numPr>
          <w:ilvl w:val="0"/>
          <w:numId w:val="21"/>
        </w:numPr>
      </w:pPr>
      <w:r>
        <w:t>Télécharger uniquement le fichier du produit final :</w:t>
      </w:r>
    </w:p>
    <w:p w14:paraId="453301A8" w14:textId="662BCA57" w:rsidR="009D7876" w:rsidRDefault="009D7876" w:rsidP="009D7876">
      <w:pPr>
        <w:pStyle w:val="Paragraphedeliste"/>
        <w:numPr>
          <w:ilvl w:val="1"/>
          <w:numId w:val="21"/>
        </w:numPr>
      </w:pPr>
      <w:r>
        <w:t xml:space="preserve">Rendez-vous au lien suivant pour télécharger le produit final : </w:t>
      </w:r>
      <w:hyperlink r:id="rId14" w:history="1">
        <w:r>
          <w:rPr>
            <w:rStyle w:val="Lienhypertexte"/>
          </w:rPr>
          <w:t>Immeuble 306-Latruelle.sh3d</w:t>
        </w:r>
      </w:hyperlink>
    </w:p>
    <w:p w14:paraId="5C13D768" w14:textId="77777777" w:rsidR="008851CA" w:rsidRDefault="008851CA" w:rsidP="008851CA"/>
    <w:p w14:paraId="10E8BDBB" w14:textId="0AF5D7C7" w:rsidR="009D7876" w:rsidRDefault="009D7876" w:rsidP="009D7876">
      <w:pPr>
        <w:pStyle w:val="Retraitcorpsdetexte"/>
        <w:numPr>
          <w:ilvl w:val="0"/>
          <w:numId w:val="21"/>
        </w:numPr>
      </w:pPr>
      <w:r>
        <w:t>Télécharger l’archive complète contenant tout le projet final :</w:t>
      </w:r>
    </w:p>
    <w:p w14:paraId="4CBC9B81" w14:textId="0B52FC1E" w:rsidR="009D7876" w:rsidRDefault="008851CA" w:rsidP="009D7876">
      <w:pPr>
        <w:pStyle w:val="Paragraphedeliste"/>
        <w:numPr>
          <w:ilvl w:val="1"/>
          <w:numId w:val="21"/>
        </w:numPr>
      </w:pPr>
      <w:r>
        <w:t xml:space="preserve">Rendez-vous au lien suivant contenant la liste des release </w:t>
      </w:r>
      <w:proofErr w:type="spellStart"/>
      <w:r>
        <w:t>Github</w:t>
      </w:r>
      <w:proofErr w:type="spellEnd"/>
      <w:r>
        <w:t xml:space="preserve"> du projet puis cliquer sur : </w:t>
      </w:r>
      <w:hyperlink r:id="rId15" w:history="1">
        <w:r w:rsidR="00F948C0" w:rsidRPr="00F948C0">
          <w:rPr>
            <w:rStyle w:val="Lienhypertexte"/>
          </w:rPr>
          <w:t xml:space="preserve">Releases ICT-306 </w:t>
        </w:r>
        <w:proofErr w:type="spellStart"/>
        <w:r w:rsidR="00F948C0" w:rsidRPr="00F948C0">
          <w:rPr>
            <w:rStyle w:val="Lienhypertexte"/>
          </w:rPr>
          <w:t>TRichardVD</w:t>
        </w:r>
        <w:proofErr w:type="spellEnd"/>
      </w:hyperlink>
    </w:p>
    <w:p w14:paraId="7FAB222E" w14:textId="3C42CEB2" w:rsidR="008851CA" w:rsidRDefault="008851CA" w:rsidP="009D7876">
      <w:pPr>
        <w:pStyle w:val="Paragraphedeliste"/>
        <w:numPr>
          <w:ilvl w:val="1"/>
          <w:numId w:val="21"/>
        </w:numPr>
      </w:pPr>
      <w:r>
        <w:t>Sous « Livraison finale » cliquer sous « Assets » sur « Source code (zip) »</w:t>
      </w:r>
    </w:p>
    <w:p w14:paraId="097076E6" w14:textId="6F2890BB" w:rsidR="008851CA" w:rsidRDefault="008851CA" w:rsidP="008851CA">
      <w:pPr>
        <w:pStyle w:val="Paragraphedeliste"/>
        <w:numPr>
          <w:ilvl w:val="1"/>
          <w:numId w:val="21"/>
        </w:numPr>
      </w:pPr>
      <w:r>
        <w:t>Une fois télécharger, utilisez l’outil d’extraction d’archive de Windows pour tous extraire et accéder au dossier contenant les fichiers du projet terminé.</w:t>
      </w:r>
    </w:p>
    <w:p w14:paraId="3443854C" w14:textId="77777777" w:rsidR="008851CA" w:rsidRDefault="008851CA" w:rsidP="008851CA"/>
    <w:p w14:paraId="519C4495" w14:textId="5295D90E" w:rsidR="009D7876" w:rsidRDefault="009D7876" w:rsidP="009D7876">
      <w:pPr>
        <w:pStyle w:val="Retraitcorpsdetexte"/>
        <w:numPr>
          <w:ilvl w:val="0"/>
          <w:numId w:val="21"/>
        </w:numPr>
      </w:pPr>
      <w:r>
        <w:t>Cloner le repository complet :</w:t>
      </w:r>
    </w:p>
    <w:p w14:paraId="74B1CF6F" w14:textId="4EE8FED0" w:rsidR="009D7876" w:rsidRDefault="00F948C0" w:rsidP="009D7876">
      <w:pPr>
        <w:pStyle w:val="Retraitcorpsdetexte"/>
        <w:numPr>
          <w:ilvl w:val="1"/>
          <w:numId w:val="21"/>
        </w:numPr>
      </w:pPr>
      <w:r>
        <w:t xml:space="preserve">Après voir installé </w:t>
      </w:r>
      <w:hyperlink r:id="rId16" w:history="1">
        <w:proofErr w:type="spellStart"/>
        <w:r w:rsidRPr="00F948C0">
          <w:rPr>
            <w:rStyle w:val="Lienhypertexte"/>
          </w:rPr>
          <w:t>Github</w:t>
        </w:r>
        <w:proofErr w:type="spellEnd"/>
        <w:r w:rsidRPr="00F948C0">
          <w:rPr>
            <w:rStyle w:val="Lienhypertexte"/>
          </w:rPr>
          <w:t xml:space="preserve"> Desktop</w:t>
        </w:r>
      </w:hyperlink>
      <w:r>
        <w:t xml:space="preserve"> et s’être connecté à son compte </w:t>
      </w:r>
      <w:proofErr w:type="spellStart"/>
      <w:r>
        <w:t>Github</w:t>
      </w:r>
      <w:proofErr w:type="spellEnd"/>
      <w:r>
        <w:t xml:space="preserve">, Rendez-vous au lien suivant : </w:t>
      </w:r>
      <w:hyperlink r:id="rId17" w:history="1">
        <w:r w:rsidRPr="00F948C0">
          <w:rPr>
            <w:rStyle w:val="Lienhypertexte"/>
          </w:rPr>
          <w:t>Repository du projet ICT-306</w:t>
        </w:r>
      </w:hyperlink>
    </w:p>
    <w:p w14:paraId="342C8FE0" w14:textId="4C5CD56B" w:rsidR="00F948C0" w:rsidRDefault="00F948C0" w:rsidP="009D7876">
      <w:pPr>
        <w:pStyle w:val="Retraitcorpsdetexte"/>
        <w:numPr>
          <w:ilvl w:val="1"/>
          <w:numId w:val="21"/>
        </w:numPr>
      </w:pPr>
      <w:r>
        <w:t xml:space="preserve">Cliquer sur le bouton bleu « code » et « Open </w:t>
      </w:r>
      <w:proofErr w:type="spellStart"/>
      <w:r>
        <w:t>with</w:t>
      </w:r>
      <w:proofErr w:type="spellEnd"/>
      <w:r>
        <w:t xml:space="preserve"> </w:t>
      </w:r>
      <w:proofErr w:type="spellStart"/>
      <w:r>
        <w:t>Github</w:t>
      </w:r>
      <w:proofErr w:type="spellEnd"/>
      <w:r>
        <w:t xml:space="preserve"> Desktop »</w:t>
      </w:r>
    </w:p>
    <w:p w14:paraId="0F75D700" w14:textId="1202DF84" w:rsidR="00DA006F" w:rsidRDefault="00DA006F" w:rsidP="009D7876">
      <w:pPr>
        <w:pStyle w:val="Retraitcorpsdetexte"/>
        <w:numPr>
          <w:ilvl w:val="1"/>
          <w:numId w:val="21"/>
        </w:numPr>
      </w:pPr>
      <w:r>
        <w:t xml:space="preserve">Cliquez sur le bouton bleu « Clone » et sous le dossier </w:t>
      </w:r>
      <w:proofErr w:type="spellStart"/>
      <w:r>
        <w:t>Github</w:t>
      </w:r>
      <w:proofErr w:type="spellEnd"/>
      <w:r>
        <w:t xml:space="preserve"> vous trouverez </w:t>
      </w:r>
      <w:r w:rsidR="00546B39">
        <w:t>tous les documents utilisés</w:t>
      </w:r>
      <w:r>
        <w:t xml:space="preserve"> durant ce projet.</w:t>
      </w:r>
    </w:p>
    <w:p w14:paraId="6C049426" w14:textId="77777777" w:rsidR="00546B39" w:rsidRDefault="00546B39" w:rsidP="00546B39">
      <w:pPr>
        <w:pStyle w:val="Retraitcorpsdetexte"/>
      </w:pPr>
    </w:p>
    <w:p w14:paraId="50C76303" w14:textId="6A817458" w:rsidR="00546B39" w:rsidRDefault="00546B39" w:rsidP="00546B39">
      <w:pPr>
        <w:pStyle w:val="Retraitcorpsdetexte"/>
      </w:pPr>
      <w:r>
        <w:t xml:space="preserve">Après avoir récupérer le fichier, il faut pouvoir lancer le fichier de la construction dans le logiciel SweetHome3d pour ce faire il faut que le logiciel soit installé (si ce n’est pas le case rendez-vous </w:t>
      </w:r>
      <w:hyperlink r:id="rId18" w:history="1">
        <w:r w:rsidRPr="00546B39">
          <w:rPr>
            <w:rStyle w:val="Lienhypertexte"/>
          </w:rPr>
          <w:t>ici</w:t>
        </w:r>
      </w:hyperlink>
      <w:r>
        <w:t>).</w:t>
      </w:r>
    </w:p>
    <w:p w14:paraId="14E7EEB2" w14:textId="77777777" w:rsidR="00546B39" w:rsidRPr="00A94CF6" w:rsidRDefault="00546B39" w:rsidP="00546B39">
      <w:pPr>
        <w:pStyle w:val="Retraitcorpsdetexte"/>
      </w:pPr>
    </w:p>
    <w:p w14:paraId="422BC864" w14:textId="1D526111" w:rsidR="00A61D9D" w:rsidRDefault="004B58CB" w:rsidP="00546B39">
      <w:pPr>
        <w:pStyle w:val="Titre2"/>
      </w:pPr>
      <w:bookmarkStart w:id="38" w:name="_Ref161426786"/>
      <w:bookmarkStart w:id="39" w:name="_Ref161426836"/>
      <w:bookmarkStart w:id="40" w:name="_Ref161426855"/>
      <w:bookmarkStart w:id="41" w:name="_Toc161434729"/>
      <w:r>
        <w:t>Déroulement effectif</w:t>
      </w:r>
      <w:bookmarkEnd w:id="38"/>
      <w:bookmarkEnd w:id="39"/>
      <w:bookmarkEnd w:id="40"/>
      <w:bookmarkEnd w:id="41"/>
    </w:p>
    <w:p w14:paraId="16189C7E" w14:textId="3306FD05" w:rsidR="00A61D9D" w:rsidRDefault="00925EBE" w:rsidP="00925EBE">
      <w:pPr>
        <w:pStyle w:val="Retraitcorpsdetexte"/>
        <w:jc w:val="center"/>
      </w:pPr>
      <w:r>
        <w:rPr>
          <w:noProof/>
        </w:rPr>
        <w:drawing>
          <wp:inline distT="0" distB="0" distL="0" distR="0" wp14:anchorId="2E257DB6" wp14:editId="38A800F8">
            <wp:extent cx="5238965" cy="2750456"/>
            <wp:effectExtent l="19050" t="19050" r="19050"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965" cy="2750456"/>
                    </a:xfrm>
                    <a:prstGeom prst="rect">
                      <a:avLst/>
                    </a:prstGeom>
                    <a:ln>
                      <a:solidFill>
                        <a:schemeClr val="tx1"/>
                      </a:solidFill>
                    </a:ln>
                  </pic:spPr>
                </pic:pic>
              </a:graphicData>
            </a:graphic>
          </wp:inline>
        </w:drawing>
      </w:r>
    </w:p>
    <w:p w14:paraId="26D1143F" w14:textId="77777777" w:rsidR="00925EBE" w:rsidRDefault="00925EBE" w:rsidP="00A61D9D">
      <w:pPr>
        <w:pStyle w:val="Retraitcorpsdetexte"/>
      </w:pPr>
    </w:p>
    <w:p w14:paraId="5033E6F9" w14:textId="340488CF" w:rsidR="004B58CB" w:rsidRDefault="004B58CB" w:rsidP="00E17712">
      <w:pPr>
        <w:pStyle w:val="Retraitcorpsdetexte"/>
        <w:ind w:left="0"/>
      </w:pPr>
    </w:p>
    <w:p w14:paraId="3987F614" w14:textId="646F44D0" w:rsidR="00AB5B75" w:rsidRPr="003D299A" w:rsidRDefault="00AB5B75" w:rsidP="009F3BAF">
      <w:pPr>
        <w:pStyle w:val="Retraitcorpsdetexte"/>
        <w:rPr>
          <w:b/>
          <w:bCs/>
        </w:rPr>
      </w:pPr>
      <w:r w:rsidRPr="003D299A">
        <w:rPr>
          <w:b/>
          <w:bCs/>
        </w:rPr>
        <w:t>Sprint n°1 :</w:t>
      </w:r>
    </w:p>
    <w:p w14:paraId="58D3D41F" w14:textId="3454750D" w:rsidR="00B777CF" w:rsidRPr="006E2F50" w:rsidRDefault="006E2F50" w:rsidP="00AB5B75">
      <w:pPr>
        <w:pStyle w:val="Retraitcorpsdetexte"/>
      </w:pPr>
      <w:r>
        <w:t>Le premier sprint correspond à la durée pendant laquelle nous avons commencer à apprendre ce module et que nous avons créer la majorité des User Stories comme il est possible de le voir (ligne bleu) sur le graphique.</w:t>
      </w:r>
    </w:p>
    <w:p w14:paraId="120AA7ED" w14:textId="77777777" w:rsidR="00AB5B75" w:rsidRPr="006E2F50" w:rsidRDefault="00AB5B75" w:rsidP="00A61D9D">
      <w:pPr>
        <w:pStyle w:val="Retraitcorpsdetexte"/>
      </w:pPr>
    </w:p>
    <w:p w14:paraId="10344E84" w14:textId="3EAC8838" w:rsidR="00A61D9D" w:rsidRPr="003D299A" w:rsidRDefault="00AB5B75" w:rsidP="00A61D9D">
      <w:pPr>
        <w:pStyle w:val="Retraitcorpsdetexte"/>
        <w:rPr>
          <w:b/>
          <w:bCs/>
        </w:rPr>
      </w:pPr>
      <w:r w:rsidRPr="003D299A">
        <w:rPr>
          <w:b/>
          <w:bCs/>
        </w:rPr>
        <w:t>Sprint n°2 :</w:t>
      </w:r>
    </w:p>
    <w:p w14:paraId="79B7471A" w14:textId="52788116" w:rsidR="00B777CF" w:rsidRPr="009F3BAF" w:rsidRDefault="009F3BAF" w:rsidP="00A61D9D">
      <w:pPr>
        <w:pStyle w:val="Retraitcorpsdetexte"/>
      </w:pPr>
      <w:r w:rsidRPr="009F3BAF">
        <w:lastRenderedPageBreak/>
        <w:t>C’est pendant le deuxième s</w:t>
      </w:r>
      <w:r>
        <w:t xml:space="preserve">print que nous avons commencé à réaliser </w:t>
      </w:r>
      <w:r w:rsidR="00BB0113">
        <w:t>les constructions liées</w:t>
      </w:r>
      <w:r>
        <w:t xml:space="preserve"> au</w:t>
      </w:r>
      <w:r w:rsidR="00BB0113">
        <w:t>x</w:t>
      </w:r>
      <w:r>
        <w:t xml:space="preserve"> user stories. Nous avons commencé comme prévu à créer les constructions du Restaurant et de la Réception</w:t>
      </w:r>
      <w:r w:rsidR="00BB0113">
        <w:t>. Malheureusement aucune construction n’a été terminé durant ce sprint.</w:t>
      </w:r>
      <w:r w:rsidR="008E0247">
        <w:t xml:space="preserve"> Nous n’avons donc pas complétement suivi note planification initiale car nous nous ne sommes pas occupés de la construction du spa.</w:t>
      </w:r>
    </w:p>
    <w:p w14:paraId="2745A618" w14:textId="77777777" w:rsidR="00AB5B75" w:rsidRPr="009F3BAF" w:rsidRDefault="00AB5B75" w:rsidP="00A61D9D">
      <w:pPr>
        <w:pStyle w:val="Retraitcorpsdetexte"/>
      </w:pPr>
    </w:p>
    <w:p w14:paraId="773D398E" w14:textId="133D4C8B" w:rsidR="00AB5B75" w:rsidRPr="003D299A" w:rsidRDefault="00AB5B75" w:rsidP="00A61D9D">
      <w:pPr>
        <w:pStyle w:val="Retraitcorpsdetexte"/>
        <w:rPr>
          <w:b/>
          <w:bCs/>
        </w:rPr>
      </w:pPr>
      <w:r w:rsidRPr="003D299A">
        <w:rPr>
          <w:b/>
          <w:bCs/>
        </w:rPr>
        <w:t>Sprint n°3 :</w:t>
      </w:r>
    </w:p>
    <w:p w14:paraId="04333044" w14:textId="0AF0770D" w:rsidR="00AB5B75" w:rsidRPr="00BB0113" w:rsidRDefault="00BB0113" w:rsidP="00A61D9D">
      <w:pPr>
        <w:pStyle w:val="Retraitcorpsdetexte"/>
      </w:pPr>
      <w:r>
        <w:t>Pendant le sprint n°3, nous avons réussi à terminer la Réception et la salle de jeu. Puis nous avons commencer à créer la construction de la cuisine, le bar et la salle de jeu.</w:t>
      </w:r>
    </w:p>
    <w:p w14:paraId="40F2445F" w14:textId="77777777" w:rsidR="009F3BAF" w:rsidRPr="00BB0113" w:rsidRDefault="009F3BAF" w:rsidP="00A61D9D">
      <w:pPr>
        <w:pStyle w:val="Retraitcorpsdetexte"/>
      </w:pPr>
    </w:p>
    <w:p w14:paraId="3F1C778A" w14:textId="44A96EA6" w:rsidR="00AB5B75" w:rsidRPr="003D299A" w:rsidRDefault="00AB5B75" w:rsidP="00A61D9D">
      <w:pPr>
        <w:pStyle w:val="Retraitcorpsdetexte"/>
        <w:rPr>
          <w:b/>
          <w:bCs/>
        </w:rPr>
      </w:pPr>
      <w:r w:rsidRPr="003D299A">
        <w:rPr>
          <w:b/>
          <w:bCs/>
        </w:rPr>
        <w:t>Sprint n°4 :</w:t>
      </w:r>
    </w:p>
    <w:p w14:paraId="17BEEF6D" w14:textId="029EB69D" w:rsidR="00AB5B75" w:rsidRPr="00BB0113" w:rsidRDefault="00BB0113" w:rsidP="00A61D9D">
      <w:pPr>
        <w:pStyle w:val="Retraitcorpsdetexte"/>
      </w:pPr>
      <w:r w:rsidRPr="00BB0113">
        <w:t>Nous avons pu terminer l</w:t>
      </w:r>
      <w:r>
        <w:t>e Restaurant durant ce sprint et la construction de la salle de sport, des Vestiaires client</w:t>
      </w:r>
      <w:r w:rsidR="000774C5">
        <w:t xml:space="preserve"> et des chambres ont débutés.</w:t>
      </w:r>
    </w:p>
    <w:p w14:paraId="11303E65" w14:textId="77777777" w:rsidR="009F3BAF" w:rsidRPr="00BB0113" w:rsidRDefault="009F3BAF" w:rsidP="00A61D9D">
      <w:pPr>
        <w:pStyle w:val="Retraitcorpsdetexte"/>
      </w:pPr>
    </w:p>
    <w:p w14:paraId="11BF41FE" w14:textId="591A85C6" w:rsidR="00C07510" w:rsidRPr="003D299A" w:rsidRDefault="00AB5B75" w:rsidP="00AB5B75">
      <w:pPr>
        <w:pStyle w:val="Retraitcorpsdetexte"/>
        <w:rPr>
          <w:b/>
          <w:bCs/>
        </w:rPr>
      </w:pPr>
      <w:r w:rsidRPr="003D299A">
        <w:rPr>
          <w:b/>
          <w:bCs/>
        </w:rPr>
        <w:t>Sprint n°5 :</w:t>
      </w:r>
    </w:p>
    <w:p w14:paraId="28098809" w14:textId="470E33D4" w:rsidR="00C07510" w:rsidRPr="000774C5" w:rsidRDefault="000774C5" w:rsidP="00C07510">
      <w:pPr>
        <w:pStyle w:val="Retraitcorpsdetexte"/>
      </w:pPr>
      <w:r w:rsidRPr="000774C5">
        <w:t>Duran ce sprint nous a</w:t>
      </w:r>
      <w:r>
        <w:t xml:space="preserve">vons réussi à terminer : la cuisine, le bar, les vestiaires client, des chambres, de la salle de sport et de la salle de logistique. Malheureusement, nous avons remarqué que nous n’allions pas réussir à faire la construction du SPA donc nous avons fait l’intégration de tous nos constructions durant ce sprint pour pouvoir </w:t>
      </w:r>
      <w:r w:rsidR="007C48FD">
        <w:t>livrer</w:t>
      </w:r>
      <w:r>
        <w:t xml:space="preserve"> notre travail.</w:t>
      </w:r>
    </w:p>
    <w:p w14:paraId="74EE0B8A" w14:textId="77777777" w:rsidR="009F3BAF" w:rsidRPr="000774C5" w:rsidRDefault="009F3BAF" w:rsidP="00C07510">
      <w:pPr>
        <w:pStyle w:val="Retraitcorpsdetexte"/>
      </w:pPr>
    </w:p>
    <w:p w14:paraId="4A25A9D8" w14:textId="05C5F3F1" w:rsidR="004B58CB" w:rsidRDefault="00EF791E" w:rsidP="004B58CB">
      <w:pPr>
        <w:pStyle w:val="Titre2"/>
      </w:pPr>
      <w:bookmarkStart w:id="42" w:name="_Toc161434730"/>
      <w:bookmarkStart w:id="43" w:name="_Toc532179966"/>
      <w:bookmarkStart w:id="44" w:name="_Toc165969650"/>
      <w:r>
        <w:t>P</w:t>
      </w:r>
      <w:r w:rsidR="004B58CB">
        <w:t>rocessus d’intégration</w:t>
      </w:r>
      <w:bookmarkEnd w:id="42"/>
    </w:p>
    <w:p w14:paraId="05E4E988" w14:textId="2B2844C9" w:rsidR="00EF791E" w:rsidRPr="001319F0" w:rsidRDefault="00EF791E" w:rsidP="00EF791E">
      <w:pPr>
        <w:pStyle w:val="Retraitcorpsdetexte"/>
      </w:pPr>
      <w:r>
        <w:t>J’ai</w:t>
      </w:r>
      <w:r w:rsidRPr="001319F0">
        <w:t xml:space="preserve"> fait l’intégration</w:t>
      </w:r>
      <w:r w:rsidR="00B94CAD">
        <w:t xml:space="preserve"> (Théo Richard)</w:t>
      </w:r>
      <w:r w:rsidRPr="001319F0">
        <w:t xml:space="preserve">, la dernière mise à jour fut le (4.03.2024) le livrable se trouve dans </w:t>
      </w:r>
      <w:r>
        <w:t>mon</w:t>
      </w:r>
      <w:r w:rsidRPr="001319F0">
        <w:t xml:space="preserve"> repository dans le </w:t>
      </w:r>
      <w:r w:rsidR="00B94CAD">
        <w:t>chemin « Livrables\Constructions\Final »</w:t>
      </w:r>
      <w:r>
        <w:t xml:space="preserve"> (</w:t>
      </w:r>
      <w:hyperlink r:id="rId20" w:history="1">
        <w:r w:rsidRPr="001319F0">
          <w:rPr>
            <w:rStyle w:val="Lienhypertexte"/>
          </w:rPr>
          <w:t>ici</w:t>
        </w:r>
      </w:hyperlink>
      <w:r>
        <w:t>)</w:t>
      </w:r>
    </w:p>
    <w:p w14:paraId="214B9CB0" w14:textId="77777777" w:rsidR="00B8017D" w:rsidRDefault="00B8017D" w:rsidP="00B8017D">
      <w:pPr>
        <w:pStyle w:val="Retraitcorpsdetexte"/>
      </w:pPr>
    </w:p>
    <w:p w14:paraId="21AF7FE7" w14:textId="320BEB04" w:rsidR="00B8017D" w:rsidRDefault="00B8017D" w:rsidP="00B8017D">
      <w:pPr>
        <w:pStyle w:val="Retraitcorpsdetexte"/>
      </w:pPr>
      <w:r>
        <w:t>J’ai effectué le processus d’intégration en copiant</w:t>
      </w:r>
      <w:r w:rsidR="000774C5">
        <w:t>-</w:t>
      </w:r>
      <w:r>
        <w:t>collant chaque pièce dans un fichier d’intégration</w:t>
      </w:r>
      <w:r w:rsidR="000774C5">
        <w:t xml:space="preserve"> durant le sprint 5</w:t>
      </w:r>
      <w:r>
        <w:t>. Pour faire ceci j’ai dû supprimer sur chaque fichier de construction d’une seule salle, les murs</w:t>
      </w:r>
      <w:r w:rsidR="000774C5">
        <w:t xml:space="preserve"> et les objets présent</w:t>
      </w:r>
      <w:r>
        <w:t xml:space="preserve"> dans la base de la construction fourni par le </w:t>
      </w:r>
      <w:proofErr w:type="spellStart"/>
      <w:r>
        <w:t>product</w:t>
      </w:r>
      <w:proofErr w:type="spellEnd"/>
      <w:r>
        <w:t xml:space="preserve"> </w:t>
      </w:r>
      <w:proofErr w:type="spellStart"/>
      <w:r>
        <w:t>owner</w:t>
      </w:r>
      <w:proofErr w:type="spellEnd"/>
      <w:r w:rsidR="000774C5">
        <w:t xml:space="preserve"> pour pouvoir copier-coller sans doublant.</w:t>
      </w:r>
      <w:r w:rsidR="009424C8">
        <w:t xml:space="preserve"> Nous avons aussi dû ajouter </w:t>
      </w:r>
      <w:r w:rsidR="0070331E">
        <w:t>certains murs externes</w:t>
      </w:r>
      <w:r w:rsidR="009424C8">
        <w:t xml:space="preserve"> qui n’était pas construit durant la construction des pièces du </w:t>
      </w:r>
      <w:r w:rsidR="00342435">
        <w:t>bâtiment</w:t>
      </w:r>
      <w:r w:rsidR="009424C8">
        <w:t>. Nous avons donc dû ajouter les murs manquant à la mai</w:t>
      </w:r>
      <w:r w:rsidR="00EF791E">
        <w:t>n</w:t>
      </w:r>
      <w:r w:rsidR="009424C8">
        <w:t>.</w:t>
      </w:r>
    </w:p>
    <w:p w14:paraId="777E9747" w14:textId="77777777" w:rsidR="00B1414B" w:rsidRDefault="00B1414B" w:rsidP="00B8017D">
      <w:pPr>
        <w:pStyle w:val="Retraitcorpsdetexte"/>
      </w:pPr>
    </w:p>
    <w:p w14:paraId="65AFB03F" w14:textId="0F5AE7AD" w:rsidR="00B1414B" w:rsidRDefault="00B1414B" w:rsidP="00B1414B">
      <w:pPr>
        <w:pStyle w:val="Titre3"/>
      </w:pPr>
      <w:bookmarkStart w:id="45" w:name="_Toc161434731"/>
      <w:r>
        <w:t>Rez-de-chaussée</w:t>
      </w:r>
      <w:bookmarkEnd w:id="45"/>
    </w:p>
    <w:p w14:paraId="49A5ECE9" w14:textId="77777777" w:rsidR="00B8017D" w:rsidRDefault="00B8017D" w:rsidP="00B8017D">
      <w:pPr>
        <w:pStyle w:val="Retraitcorpsdetexte"/>
      </w:pPr>
    </w:p>
    <w:p w14:paraId="2EEB27D3" w14:textId="038AAE9A" w:rsidR="00F91F7C" w:rsidRDefault="00B1414B" w:rsidP="00B8017D">
      <w:pPr>
        <w:pStyle w:val="Retraitcorpsdetexte"/>
      </w:pPr>
      <w:r w:rsidRPr="00B1414B">
        <w:rPr>
          <w:noProof/>
        </w:rPr>
        <w:drawing>
          <wp:inline distT="0" distB="0" distL="0" distR="0" wp14:anchorId="69C46E76" wp14:editId="67F827D0">
            <wp:extent cx="2494280" cy="1855447"/>
            <wp:effectExtent l="0" t="0" r="1270" b="0"/>
            <wp:docPr id="716160425" name="Image 1" descr="Une image contenant capture d’écran, diagramme,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425" name="Image 1" descr="Une image contenant capture d’écran, diagramme, Rectangle, carré&#10;&#10;Description générée automatiquement"/>
                    <pic:cNvPicPr/>
                  </pic:nvPicPr>
                  <pic:blipFill>
                    <a:blip r:embed="rId21"/>
                    <a:stretch>
                      <a:fillRect/>
                    </a:stretch>
                  </pic:blipFill>
                  <pic:spPr>
                    <a:xfrm>
                      <a:off x="0" y="0"/>
                      <a:ext cx="2514317" cy="1870352"/>
                    </a:xfrm>
                    <a:prstGeom prst="rect">
                      <a:avLst/>
                    </a:prstGeom>
                  </pic:spPr>
                </pic:pic>
              </a:graphicData>
            </a:graphic>
          </wp:inline>
        </w:drawing>
      </w:r>
      <w:r>
        <w:rPr>
          <w:noProof/>
        </w:rPr>
        <w:drawing>
          <wp:inline distT="0" distB="0" distL="0" distR="0" wp14:anchorId="7A58F746" wp14:editId="38FE46DE">
            <wp:extent cx="2311400" cy="1716348"/>
            <wp:effectExtent l="0" t="0" r="0" b="0"/>
            <wp:docPr id="20720048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4898" name="Image 20720048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6717" cy="1749998"/>
                    </a:xfrm>
                    <a:prstGeom prst="rect">
                      <a:avLst/>
                    </a:prstGeom>
                  </pic:spPr>
                </pic:pic>
              </a:graphicData>
            </a:graphic>
          </wp:inline>
        </w:drawing>
      </w:r>
    </w:p>
    <w:p w14:paraId="50261141" w14:textId="77777777" w:rsidR="008072B0" w:rsidRDefault="008072B0" w:rsidP="00B8017D">
      <w:pPr>
        <w:pStyle w:val="Retraitcorpsdetexte"/>
      </w:pPr>
    </w:p>
    <w:p w14:paraId="3751B865" w14:textId="77777777" w:rsidR="00B1629C" w:rsidRDefault="00B1629C" w:rsidP="00B8017D">
      <w:pPr>
        <w:pStyle w:val="Retraitcorpsdetexte"/>
      </w:pPr>
    </w:p>
    <w:p w14:paraId="27D4D5A8" w14:textId="588BE77F" w:rsidR="00B1629C" w:rsidRPr="00B1629C" w:rsidRDefault="00B1629C" w:rsidP="00B8017D">
      <w:pPr>
        <w:pStyle w:val="Retraitcorpsdetexte"/>
        <w:rPr>
          <w:b/>
          <w:bCs/>
        </w:rPr>
      </w:pPr>
      <w:r>
        <w:rPr>
          <w:b/>
          <w:bCs/>
        </w:rPr>
        <w:t>Réception</w:t>
      </w:r>
    </w:p>
    <w:p w14:paraId="2D38C178" w14:textId="16296AB1" w:rsidR="00342435" w:rsidRDefault="00820629" w:rsidP="00B8017D">
      <w:pPr>
        <w:pStyle w:val="Retraitcorpsdetexte"/>
      </w:pPr>
      <w:r w:rsidRPr="00820629">
        <w:rPr>
          <w:noProof/>
        </w:rPr>
        <w:lastRenderedPageBreak/>
        <w:drawing>
          <wp:inline distT="0" distB="0" distL="0" distR="0" wp14:anchorId="4DEECDE9" wp14:editId="742DF798">
            <wp:extent cx="4361930" cy="1953491"/>
            <wp:effectExtent l="0" t="0" r="635" b="8890"/>
            <wp:docPr id="239277913" name="Image 1" descr="Une image contenant intérieur, meubles, écran d’ordinateur,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7913" name="Image 1" descr="Une image contenant intérieur, meubles, écran d’ordinateur, mur&#10;&#10;Description générée automatiquement"/>
                    <pic:cNvPicPr/>
                  </pic:nvPicPr>
                  <pic:blipFill>
                    <a:blip r:embed="rId23"/>
                    <a:stretch>
                      <a:fillRect/>
                    </a:stretch>
                  </pic:blipFill>
                  <pic:spPr>
                    <a:xfrm>
                      <a:off x="0" y="0"/>
                      <a:ext cx="4377031" cy="1960254"/>
                    </a:xfrm>
                    <a:prstGeom prst="rect">
                      <a:avLst/>
                    </a:prstGeom>
                  </pic:spPr>
                </pic:pic>
              </a:graphicData>
            </a:graphic>
          </wp:inline>
        </w:drawing>
      </w:r>
    </w:p>
    <w:p w14:paraId="7878ADB3" w14:textId="6FA9AF10" w:rsidR="00B8017D" w:rsidRDefault="00B8017D" w:rsidP="00B8017D">
      <w:pPr>
        <w:pStyle w:val="Retraitcorpsdetexte"/>
      </w:pPr>
    </w:p>
    <w:p w14:paraId="64217325" w14:textId="53E30CC4" w:rsidR="00820629" w:rsidRPr="00B1629C" w:rsidRDefault="00B1629C" w:rsidP="00B8017D">
      <w:pPr>
        <w:pStyle w:val="Retraitcorpsdetexte"/>
        <w:rPr>
          <w:b/>
          <w:bCs/>
        </w:rPr>
      </w:pPr>
      <w:r>
        <w:rPr>
          <w:b/>
          <w:bCs/>
        </w:rPr>
        <w:t>Bar</w:t>
      </w:r>
    </w:p>
    <w:p w14:paraId="1DB866A4" w14:textId="5E8DA238" w:rsidR="00820629" w:rsidRDefault="00820629" w:rsidP="00B8017D">
      <w:pPr>
        <w:pStyle w:val="Retraitcorpsdetexte"/>
      </w:pPr>
      <w:r w:rsidRPr="00820629">
        <w:rPr>
          <w:noProof/>
        </w:rPr>
        <w:drawing>
          <wp:inline distT="0" distB="0" distL="0" distR="0" wp14:anchorId="7A95369A" wp14:editId="16E17225">
            <wp:extent cx="4491759" cy="2118605"/>
            <wp:effectExtent l="0" t="0" r="4445" b="0"/>
            <wp:docPr id="1439396683" name="Image 1" descr="Une image contenant meubles, table, chaise, table b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6683" name="Image 1" descr="Une image contenant meubles, table, chaise, table basse&#10;&#10;Description générée automatiquement"/>
                    <pic:cNvPicPr/>
                  </pic:nvPicPr>
                  <pic:blipFill>
                    <a:blip r:embed="rId24"/>
                    <a:stretch>
                      <a:fillRect/>
                    </a:stretch>
                  </pic:blipFill>
                  <pic:spPr>
                    <a:xfrm>
                      <a:off x="0" y="0"/>
                      <a:ext cx="4503474" cy="2124131"/>
                    </a:xfrm>
                    <a:prstGeom prst="rect">
                      <a:avLst/>
                    </a:prstGeom>
                  </pic:spPr>
                </pic:pic>
              </a:graphicData>
            </a:graphic>
          </wp:inline>
        </w:drawing>
      </w:r>
    </w:p>
    <w:p w14:paraId="149B5BDB" w14:textId="77777777" w:rsidR="00820629" w:rsidRDefault="00820629" w:rsidP="00B8017D">
      <w:pPr>
        <w:pStyle w:val="Retraitcorpsdetexte"/>
      </w:pPr>
    </w:p>
    <w:p w14:paraId="315A1D62" w14:textId="137DA882" w:rsidR="00B1629C" w:rsidRPr="00B1629C" w:rsidRDefault="00B1629C" w:rsidP="00B8017D">
      <w:pPr>
        <w:pStyle w:val="Retraitcorpsdetexte"/>
        <w:rPr>
          <w:b/>
          <w:bCs/>
        </w:rPr>
      </w:pPr>
      <w:r>
        <w:rPr>
          <w:b/>
          <w:bCs/>
        </w:rPr>
        <w:t>Restaurant</w:t>
      </w:r>
    </w:p>
    <w:p w14:paraId="00345DD1" w14:textId="256C07F8" w:rsidR="00820629" w:rsidRDefault="00820629" w:rsidP="00B8017D">
      <w:pPr>
        <w:pStyle w:val="Retraitcorpsdetexte"/>
      </w:pPr>
      <w:r w:rsidRPr="00820629">
        <w:rPr>
          <w:noProof/>
        </w:rPr>
        <w:drawing>
          <wp:inline distT="0" distB="0" distL="0" distR="0" wp14:anchorId="3C7A7C5A" wp14:editId="0CD6C2BF">
            <wp:extent cx="4540250" cy="2185027"/>
            <wp:effectExtent l="0" t="0" r="0" b="6350"/>
            <wp:docPr id="1302419008" name="Image 1" descr="Une image contenant meubles, Table de cuisine et de salle à manger, m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9008" name="Image 1" descr="Une image contenant meubles, Table de cuisine et de salle à manger, mur, table&#10;&#10;Description générée automatiquement"/>
                    <pic:cNvPicPr/>
                  </pic:nvPicPr>
                  <pic:blipFill>
                    <a:blip r:embed="rId25"/>
                    <a:stretch>
                      <a:fillRect/>
                    </a:stretch>
                  </pic:blipFill>
                  <pic:spPr>
                    <a:xfrm>
                      <a:off x="0" y="0"/>
                      <a:ext cx="4549071" cy="2189272"/>
                    </a:xfrm>
                    <a:prstGeom prst="rect">
                      <a:avLst/>
                    </a:prstGeom>
                  </pic:spPr>
                </pic:pic>
              </a:graphicData>
            </a:graphic>
          </wp:inline>
        </w:drawing>
      </w:r>
    </w:p>
    <w:p w14:paraId="290B1813" w14:textId="77777777" w:rsidR="00820629" w:rsidRDefault="00820629" w:rsidP="00B8017D">
      <w:pPr>
        <w:pStyle w:val="Retraitcorpsdetexte"/>
      </w:pPr>
    </w:p>
    <w:p w14:paraId="2906D5ED" w14:textId="54263770" w:rsidR="00B1629C" w:rsidRPr="00B1629C" w:rsidRDefault="00B1629C" w:rsidP="00B8017D">
      <w:pPr>
        <w:pStyle w:val="Retraitcorpsdetexte"/>
        <w:rPr>
          <w:b/>
          <w:bCs/>
        </w:rPr>
      </w:pPr>
      <w:r>
        <w:rPr>
          <w:b/>
          <w:bCs/>
        </w:rPr>
        <w:t>Cuisine</w:t>
      </w:r>
    </w:p>
    <w:p w14:paraId="13A05043" w14:textId="1B6A9E70" w:rsidR="00820629" w:rsidRDefault="004F5410" w:rsidP="00B8017D">
      <w:pPr>
        <w:pStyle w:val="Retraitcorpsdetexte"/>
      </w:pPr>
      <w:r w:rsidRPr="004F5410">
        <w:rPr>
          <w:noProof/>
        </w:rPr>
        <w:lastRenderedPageBreak/>
        <w:drawing>
          <wp:inline distT="0" distB="0" distL="0" distR="0" wp14:anchorId="644D00A8" wp14:editId="48C1DFA4">
            <wp:extent cx="3887025" cy="1814945"/>
            <wp:effectExtent l="0" t="0" r="0" b="0"/>
            <wp:docPr id="761484525" name="Image 1" descr="Une image contenant intérieur, mur, évier, Compt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4525" name="Image 1" descr="Une image contenant intérieur, mur, évier, Comptoir&#10;&#10;Description générée automatiquement"/>
                    <pic:cNvPicPr/>
                  </pic:nvPicPr>
                  <pic:blipFill>
                    <a:blip r:embed="rId26"/>
                    <a:stretch>
                      <a:fillRect/>
                    </a:stretch>
                  </pic:blipFill>
                  <pic:spPr>
                    <a:xfrm>
                      <a:off x="0" y="0"/>
                      <a:ext cx="3904121" cy="1822928"/>
                    </a:xfrm>
                    <a:prstGeom prst="rect">
                      <a:avLst/>
                    </a:prstGeom>
                  </pic:spPr>
                </pic:pic>
              </a:graphicData>
            </a:graphic>
          </wp:inline>
        </w:drawing>
      </w:r>
    </w:p>
    <w:p w14:paraId="296A2315" w14:textId="77777777" w:rsidR="00820629" w:rsidRDefault="00820629" w:rsidP="00B8017D">
      <w:pPr>
        <w:pStyle w:val="Retraitcorpsdetexte"/>
      </w:pPr>
    </w:p>
    <w:p w14:paraId="4976998D" w14:textId="77777777" w:rsidR="00820629" w:rsidRDefault="00820629" w:rsidP="00B8017D">
      <w:pPr>
        <w:pStyle w:val="Retraitcorpsdetexte"/>
      </w:pPr>
    </w:p>
    <w:p w14:paraId="65076FA1" w14:textId="77777777" w:rsidR="00820629" w:rsidRDefault="00820629" w:rsidP="00B8017D">
      <w:pPr>
        <w:pStyle w:val="Retraitcorpsdetexte"/>
      </w:pPr>
    </w:p>
    <w:p w14:paraId="19C5CF24" w14:textId="77777777" w:rsidR="00820629" w:rsidRDefault="00820629" w:rsidP="00B8017D">
      <w:pPr>
        <w:pStyle w:val="Retraitcorpsdetexte"/>
      </w:pPr>
    </w:p>
    <w:p w14:paraId="59CB9CB6" w14:textId="77777777" w:rsidR="00820629" w:rsidRDefault="00820629" w:rsidP="00B8017D">
      <w:pPr>
        <w:pStyle w:val="Retraitcorpsdetexte"/>
      </w:pPr>
    </w:p>
    <w:p w14:paraId="20BFFEEF" w14:textId="6BAE94D0" w:rsidR="00B1414B" w:rsidRDefault="00B1414B" w:rsidP="00B1414B">
      <w:pPr>
        <w:pStyle w:val="Titre3"/>
      </w:pPr>
      <w:bookmarkStart w:id="46" w:name="_Toc161434732"/>
      <w:r>
        <w:t>Premier Etage</w:t>
      </w:r>
      <w:bookmarkEnd w:id="46"/>
    </w:p>
    <w:p w14:paraId="5BF2E74E" w14:textId="4C59D396" w:rsidR="00B1414B" w:rsidRDefault="00B1414B" w:rsidP="00B1414B">
      <w:pPr>
        <w:pStyle w:val="Retraitcorpsdetexte3"/>
      </w:pPr>
      <w:r w:rsidRPr="00B1414B">
        <w:rPr>
          <w:noProof/>
        </w:rPr>
        <w:drawing>
          <wp:inline distT="0" distB="0" distL="0" distR="0" wp14:anchorId="06E98DB1" wp14:editId="7DB3181A">
            <wp:extent cx="2221945" cy="1691640"/>
            <wp:effectExtent l="0" t="0" r="6985" b="3810"/>
            <wp:docPr id="1692655604" name="Image 1" descr="Une image contenant capture d’écran, diagramme, Plan,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604" name="Image 1" descr="Une image contenant capture d’écran, diagramme, Plan, Plan au sol&#10;&#10;Description générée automatiquement"/>
                    <pic:cNvPicPr/>
                  </pic:nvPicPr>
                  <pic:blipFill>
                    <a:blip r:embed="rId27"/>
                    <a:stretch>
                      <a:fillRect/>
                    </a:stretch>
                  </pic:blipFill>
                  <pic:spPr>
                    <a:xfrm>
                      <a:off x="0" y="0"/>
                      <a:ext cx="2243846" cy="1708314"/>
                    </a:xfrm>
                    <a:prstGeom prst="rect">
                      <a:avLst/>
                    </a:prstGeom>
                  </pic:spPr>
                </pic:pic>
              </a:graphicData>
            </a:graphic>
          </wp:inline>
        </w:drawing>
      </w:r>
      <w:r>
        <w:rPr>
          <w:noProof/>
        </w:rPr>
        <w:drawing>
          <wp:inline distT="0" distB="0" distL="0" distR="0" wp14:anchorId="2D16FE7B" wp14:editId="1E23F5AD">
            <wp:extent cx="2148840" cy="1597111"/>
            <wp:effectExtent l="0" t="0" r="3810" b="3175"/>
            <wp:docPr id="943440815" name="Image 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0815" name="Image 3" descr="Une image contenant texte, diagramme, capture d’écran, Plan&#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165276" cy="1609327"/>
                    </a:xfrm>
                    <a:prstGeom prst="rect">
                      <a:avLst/>
                    </a:prstGeom>
                  </pic:spPr>
                </pic:pic>
              </a:graphicData>
            </a:graphic>
          </wp:inline>
        </w:drawing>
      </w:r>
    </w:p>
    <w:p w14:paraId="4C233C7D" w14:textId="77777777" w:rsidR="007238FC" w:rsidRDefault="007238FC" w:rsidP="007238FC">
      <w:pPr>
        <w:pStyle w:val="Retraitcorpsdetexte3"/>
        <w:ind w:left="0"/>
      </w:pPr>
    </w:p>
    <w:p w14:paraId="1645CC16" w14:textId="743E5A54" w:rsidR="004F5410" w:rsidRPr="004F5410" w:rsidRDefault="004F5410" w:rsidP="00B1414B">
      <w:pPr>
        <w:pStyle w:val="Retraitcorpsdetexte3"/>
        <w:rPr>
          <w:b/>
          <w:bCs/>
        </w:rPr>
      </w:pPr>
      <w:r>
        <w:rPr>
          <w:b/>
          <w:bCs/>
        </w:rPr>
        <w:t>Salle de Jeu</w:t>
      </w:r>
    </w:p>
    <w:p w14:paraId="5C163AE6" w14:textId="50051CE6" w:rsidR="00820629" w:rsidRDefault="00820629" w:rsidP="00B1414B">
      <w:pPr>
        <w:pStyle w:val="Retraitcorpsdetexte3"/>
      </w:pPr>
      <w:r w:rsidRPr="00820629">
        <w:rPr>
          <w:noProof/>
        </w:rPr>
        <w:drawing>
          <wp:inline distT="0" distB="0" distL="0" distR="0" wp14:anchorId="6F328675" wp14:editId="1E5BEEB3">
            <wp:extent cx="2955812" cy="1323109"/>
            <wp:effectExtent l="0" t="0" r="0" b="0"/>
            <wp:docPr id="1161823588" name="Image 1" descr="Une image contenant intérieur, meubles, salle de détente, ba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3588" name="Image 1" descr="Une image contenant intérieur, meubles, salle de détente, balle&#10;&#10;Description générée automatiquement"/>
                    <pic:cNvPicPr/>
                  </pic:nvPicPr>
                  <pic:blipFill>
                    <a:blip r:embed="rId29"/>
                    <a:stretch>
                      <a:fillRect/>
                    </a:stretch>
                  </pic:blipFill>
                  <pic:spPr>
                    <a:xfrm>
                      <a:off x="0" y="0"/>
                      <a:ext cx="3024083" cy="1353669"/>
                    </a:xfrm>
                    <a:prstGeom prst="rect">
                      <a:avLst/>
                    </a:prstGeom>
                  </pic:spPr>
                </pic:pic>
              </a:graphicData>
            </a:graphic>
          </wp:inline>
        </w:drawing>
      </w:r>
    </w:p>
    <w:p w14:paraId="7989A9CE" w14:textId="77777777" w:rsidR="004F5410" w:rsidRDefault="004F5410" w:rsidP="00B1414B">
      <w:pPr>
        <w:pStyle w:val="Retraitcorpsdetexte3"/>
      </w:pPr>
    </w:p>
    <w:p w14:paraId="7EC2DDE9" w14:textId="49E9968B" w:rsidR="00820629" w:rsidRPr="004F5410" w:rsidRDefault="004F5410" w:rsidP="00B1414B">
      <w:pPr>
        <w:pStyle w:val="Retraitcorpsdetexte3"/>
        <w:rPr>
          <w:b/>
          <w:bCs/>
        </w:rPr>
      </w:pPr>
      <w:r>
        <w:rPr>
          <w:b/>
          <w:bCs/>
        </w:rPr>
        <w:t>Salle de Sport</w:t>
      </w:r>
    </w:p>
    <w:p w14:paraId="5E6BA9BC" w14:textId="09139BF4" w:rsidR="00820629" w:rsidRDefault="00820629" w:rsidP="00B1414B">
      <w:pPr>
        <w:pStyle w:val="Retraitcorpsdetexte3"/>
      </w:pPr>
      <w:r w:rsidRPr="00820629">
        <w:rPr>
          <w:noProof/>
        </w:rPr>
        <w:drawing>
          <wp:inline distT="0" distB="0" distL="0" distR="0" wp14:anchorId="5052852E" wp14:editId="7ECE7D87">
            <wp:extent cx="3540456" cy="1447800"/>
            <wp:effectExtent l="0" t="0" r="3175" b="0"/>
            <wp:docPr id="2096953630" name="Image 1" descr="Une image contenant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630" name="Image 1" descr="Une image contenant mur, intérieur&#10;&#10;Description générée automatiquement"/>
                    <pic:cNvPicPr/>
                  </pic:nvPicPr>
                  <pic:blipFill>
                    <a:blip r:embed="rId30"/>
                    <a:stretch>
                      <a:fillRect/>
                    </a:stretch>
                  </pic:blipFill>
                  <pic:spPr>
                    <a:xfrm>
                      <a:off x="0" y="0"/>
                      <a:ext cx="3588747" cy="1467547"/>
                    </a:xfrm>
                    <a:prstGeom prst="rect">
                      <a:avLst/>
                    </a:prstGeom>
                  </pic:spPr>
                </pic:pic>
              </a:graphicData>
            </a:graphic>
          </wp:inline>
        </w:drawing>
      </w:r>
    </w:p>
    <w:p w14:paraId="46B3BDAB" w14:textId="77777777" w:rsidR="00820629" w:rsidRDefault="00820629" w:rsidP="00B1414B">
      <w:pPr>
        <w:pStyle w:val="Retraitcorpsdetexte3"/>
      </w:pPr>
    </w:p>
    <w:p w14:paraId="5C2B7A84" w14:textId="273A221E" w:rsidR="004F5410" w:rsidRPr="004F5410" w:rsidRDefault="004F5410" w:rsidP="00B1414B">
      <w:pPr>
        <w:pStyle w:val="Retraitcorpsdetexte3"/>
        <w:rPr>
          <w:b/>
          <w:bCs/>
        </w:rPr>
      </w:pPr>
      <w:r>
        <w:rPr>
          <w:b/>
          <w:bCs/>
        </w:rPr>
        <w:lastRenderedPageBreak/>
        <w:t>Vestiaire Client</w:t>
      </w:r>
    </w:p>
    <w:p w14:paraId="68599710" w14:textId="59BEF070" w:rsidR="00820629" w:rsidRDefault="00820629" w:rsidP="00B1414B">
      <w:pPr>
        <w:pStyle w:val="Retraitcorpsdetexte3"/>
      </w:pPr>
      <w:r w:rsidRPr="00820629">
        <w:rPr>
          <w:noProof/>
        </w:rPr>
        <w:drawing>
          <wp:inline distT="0" distB="0" distL="0" distR="0" wp14:anchorId="0D1AD3CE" wp14:editId="2E7CECC7">
            <wp:extent cx="3726717" cy="1724891"/>
            <wp:effectExtent l="0" t="0" r="7620" b="8890"/>
            <wp:docPr id="1601336041" name="Image 1" descr="Une image contenant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6041" name="Image 1" descr="Une image contenant bâtiment&#10;&#10;Description générée automatiquement"/>
                    <pic:cNvPicPr/>
                  </pic:nvPicPr>
                  <pic:blipFill>
                    <a:blip r:embed="rId31"/>
                    <a:stretch>
                      <a:fillRect/>
                    </a:stretch>
                  </pic:blipFill>
                  <pic:spPr>
                    <a:xfrm>
                      <a:off x="0" y="0"/>
                      <a:ext cx="3765463" cy="1742824"/>
                    </a:xfrm>
                    <a:prstGeom prst="rect">
                      <a:avLst/>
                    </a:prstGeom>
                  </pic:spPr>
                </pic:pic>
              </a:graphicData>
            </a:graphic>
          </wp:inline>
        </w:drawing>
      </w:r>
    </w:p>
    <w:p w14:paraId="76DBAF98" w14:textId="526A7480" w:rsidR="00B1414B" w:rsidRDefault="00820629" w:rsidP="00B1414B">
      <w:pPr>
        <w:pStyle w:val="Retraitcorpsdetexte3"/>
      </w:pPr>
      <w:r w:rsidRPr="00820629">
        <w:rPr>
          <w:noProof/>
        </w:rPr>
        <w:drawing>
          <wp:inline distT="0" distB="0" distL="0" distR="0" wp14:anchorId="5904248C" wp14:editId="195842F2">
            <wp:extent cx="3705451" cy="1898073"/>
            <wp:effectExtent l="0" t="0" r="9525" b="6985"/>
            <wp:docPr id="535404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4736" name=""/>
                    <pic:cNvPicPr/>
                  </pic:nvPicPr>
                  <pic:blipFill>
                    <a:blip r:embed="rId32"/>
                    <a:stretch>
                      <a:fillRect/>
                    </a:stretch>
                  </pic:blipFill>
                  <pic:spPr>
                    <a:xfrm>
                      <a:off x="0" y="0"/>
                      <a:ext cx="3719767" cy="1905406"/>
                    </a:xfrm>
                    <a:prstGeom prst="rect">
                      <a:avLst/>
                    </a:prstGeom>
                  </pic:spPr>
                </pic:pic>
              </a:graphicData>
            </a:graphic>
          </wp:inline>
        </w:drawing>
      </w:r>
    </w:p>
    <w:p w14:paraId="18D1D382" w14:textId="77777777" w:rsidR="004F5410" w:rsidRDefault="004F5410" w:rsidP="00B1414B">
      <w:pPr>
        <w:pStyle w:val="Retraitcorpsdetexte3"/>
      </w:pPr>
    </w:p>
    <w:p w14:paraId="10DB98ED" w14:textId="27F158A8" w:rsidR="004F5410" w:rsidRPr="00B1629C" w:rsidRDefault="00B1629C" w:rsidP="00B1414B">
      <w:pPr>
        <w:pStyle w:val="Retraitcorpsdetexte3"/>
        <w:rPr>
          <w:b/>
          <w:bCs/>
        </w:rPr>
      </w:pPr>
      <w:r>
        <w:rPr>
          <w:b/>
          <w:bCs/>
        </w:rPr>
        <w:t>Salle de Logistique</w:t>
      </w:r>
    </w:p>
    <w:p w14:paraId="41E710A1" w14:textId="66D0BE6B" w:rsidR="004F5410" w:rsidRDefault="004F5410" w:rsidP="00B1414B">
      <w:pPr>
        <w:pStyle w:val="Retraitcorpsdetexte3"/>
      </w:pPr>
      <w:r w:rsidRPr="004F5410">
        <w:rPr>
          <w:noProof/>
        </w:rPr>
        <w:drawing>
          <wp:inline distT="0" distB="0" distL="0" distR="0" wp14:anchorId="7125FFB6" wp14:editId="4FC7C5CE">
            <wp:extent cx="3733800" cy="1614549"/>
            <wp:effectExtent l="0" t="0" r="0" b="5080"/>
            <wp:docPr id="50264614" name="Image 1" descr="Une image contenant meubles, intérieur, étag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614" name="Image 1" descr="Une image contenant meubles, intérieur, étagère&#10;&#10;Description générée automatiquement"/>
                    <pic:cNvPicPr/>
                  </pic:nvPicPr>
                  <pic:blipFill>
                    <a:blip r:embed="rId33"/>
                    <a:stretch>
                      <a:fillRect/>
                    </a:stretch>
                  </pic:blipFill>
                  <pic:spPr>
                    <a:xfrm>
                      <a:off x="0" y="0"/>
                      <a:ext cx="3752675" cy="1622711"/>
                    </a:xfrm>
                    <a:prstGeom prst="rect">
                      <a:avLst/>
                    </a:prstGeom>
                  </pic:spPr>
                </pic:pic>
              </a:graphicData>
            </a:graphic>
          </wp:inline>
        </w:drawing>
      </w:r>
    </w:p>
    <w:p w14:paraId="7F82547E" w14:textId="71FFC891" w:rsidR="00B1414B" w:rsidRPr="00B1414B" w:rsidRDefault="00B1629C" w:rsidP="00B1414B">
      <w:pPr>
        <w:pStyle w:val="Titre3"/>
      </w:pPr>
      <w:bookmarkStart w:id="47" w:name="_Toc161434733"/>
      <w:r>
        <w:t>2</w:t>
      </w:r>
      <w:r w:rsidRPr="00B1629C">
        <w:rPr>
          <w:vertAlign w:val="superscript"/>
        </w:rPr>
        <w:t>ème</w:t>
      </w:r>
      <w:r w:rsidR="004F5410">
        <w:t xml:space="preserve"> au 4</w:t>
      </w:r>
      <w:r w:rsidRPr="004F5410">
        <w:rPr>
          <w:vertAlign w:val="superscript"/>
        </w:rPr>
        <w:t>ème</w:t>
      </w:r>
      <w:r>
        <w:t xml:space="preserve"> Etage</w:t>
      </w:r>
      <w:bookmarkEnd w:id="47"/>
    </w:p>
    <w:p w14:paraId="59391FB5" w14:textId="2149A56D" w:rsidR="00B1414B" w:rsidRDefault="003C3CA8" w:rsidP="00B1414B">
      <w:pPr>
        <w:pStyle w:val="Retraitcorpsdetexte3"/>
      </w:pPr>
      <w:r w:rsidRPr="003C3CA8">
        <w:rPr>
          <w:noProof/>
        </w:rPr>
        <w:drawing>
          <wp:inline distT="0" distB="0" distL="0" distR="0" wp14:anchorId="304E26CD" wp14:editId="488D9C0A">
            <wp:extent cx="2326640" cy="1753317"/>
            <wp:effectExtent l="0" t="0" r="0" b="0"/>
            <wp:docPr id="761873548" name="Image 1" descr="Une image contenant capture d’écran, carré, Rectangle,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548" name="Image 1" descr="Une image contenant capture d’écran, carré, Rectangle, Plan au sol&#10;&#10;Description générée automatiquement"/>
                    <pic:cNvPicPr/>
                  </pic:nvPicPr>
                  <pic:blipFill>
                    <a:blip r:embed="rId34"/>
                    <a:stretch>
                      <a:fillRect/>
                    </a:stretch>
                  </pic:blipFill>
                  <pic:spPr>
                    <a:xfrm>
                      <a:off x="0" y="0"/>
                      <a:ext cx="2348718" cy="1769955"/>
                    </a:xfrm>
                    <a:prstGeom prst="rect">
                      <a:avLst/>
                    </a:prstGeom>
                  </pic:spPr>
                </pic:pic>
              </a:graphicData>
            </a:graphic>
          </wp:inline>
        </w:drawing>
      </w:r>
      <w:r w:rsidR="00B94CAD">
        <w:rPr>
          <w:noProof/>
        </w:rPr>
        <w:drawing>
          <wp:inline distT="0" distB="0" distL="0" distR="0" wp14:anchorId="215C0098" wp14:editId="4F58E255">
            <wp:extent cx="2245360" cy="1604427"/>
            <wp:effectExtent l="0" t="0" r="2540" b="0"/>
            <wp:docPr id="1533440229" name="Image 5" descr="Une image contenant capture d’écran, diagramme,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0229" name="Image 5" descr="Une image contenant capture d’écran, diagramme, Rectangle, Pla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56804" cy="1612604"/>
                    </a:xfrm>
                    <a:prstGeom prst="rect">
                      <a:avLst/>
                    </a:prstGeom>
                  </pic:spPr>
                </pic:pic>
              </a:graphicData>
            </a:graphic>
          </wp:inline>
        </w:drawing>
      </w:r>
    </w:p>
    <w:p w14:paraId="30F84B6A" w14:textId="77777777" w:rsidR="00B1414B" w:rsidRDefault="00B1414B" w:rsidP="00B1414B">
      <w:pPr>
        <w:pStyle w:val="Retraitcorpsdetexte3"/>
      </w:pPr>
    </w:p>
    <w:p w14:paraId="4DDFF3A0" w14:textId="141C6989" w:rsidR="00B1629C" w:rsidRPr="00B1629C" w:rsidRDefault="00B1629C" w:rsidP="00B1414B">
      <w:pPr>
        <w:pStyle w:val="Retraitcorpsdetexte3"/>
        <w:rPr>
          <w:b/>
          <w:bCs/>
        </w:rPr>
      </w:pPr>
      <w:r>
        <w:rPr>
          <w:b/>
          <w:bCs/>
        </w:rPr>
        <w:t>Salle de Logistique</w:t>
      </w:r>
    </w:p>
    <w:p w14:paraId="78C613BA" w14:textId="1F0B07CB" w:rsidR="004F5410" w:rsidRDefault="004F5410" w:rsidP="00B1414B">
      <w:pPr>
        <w:pStyle w:val="Retraitcorpsdetexte3"/>
      </w:pPr>
      <w:r w:rsidRPr="004F5410">
        <w:rPr>
          <w:noProof/>
        </w:rPr>
        <w:lastRenderedPageBreak/>
        <w:drawing>
          <wp:inline distT="0" distB="0" distL="0" distR="0" wp14:anchorId="0536AF52" wp14:editId="7B88034D">
            <wp:extent cx="3756314" cy="1961401"/>
            <wp:effectExtent l="0" t="0" r="0" b="1270"/>
            <wp:docPr id="1567000501" name="Image 1" descr="Une image contenant meubles, étagère, intérie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501" name="Image 1" descr="Une image contenant meubles, étagère, intérieur, sol&#10;&#10;Description générée automatiquement"/>
                    <pic:cNvPicPr/>
                  </pic:nvPicPr>
                  <pic:blipFill>
                    <a:blip r:embed="rId36"/>
                    <a:stretch>
                      <a:fillRect/>
                    </a:stretch>
                  </pic:blipFill>
                  <pic:spPr>
                    <a:xfrm>
                      <a:off x="0" y="0"/>
                      <a:ext cx="3771654" cy="1969411"/>
                    </a:xfrm>
                    <a:prstGeom prst="rect">
                      <a:avLst/>
                    </a:prstGeom>
                  </pic:spPr>
                </pic:pic>
              </a:graphicData>
            </a:graphic>
          </wp:inline>
        </w:drawing>
      </w:r>
    </w:p>
    <w:p w14:paraId="433F92FE" w14:textId="77777777" w:rsidR="004F5410" w:rsidRDefault="004F5410" w:rsidP="00B1414B">
      <w:pPr>
        <w:pStyle w:val="Retraitcorpsdetexte3"/>
      </w:pPr>
    </w:p>
    <w:p w14:paraId="02226704" w14:textId="6A0CB0B1" w:rsidR="00B1629C" w:rsidRPr="00B1629C" w:rsidRDefault="00B1629C" w:rsidP="00B1414B">
      <w:pPr>
        <w:pStyle w:val="Retraitcorpsdetexte3"/>
        <w:rPr>
          <w:b/>
          <w:bCs/>
        </w:rPr>
      </w:pPr>
      <w:r>
        <w:rPr>
          <w:b/>
          <w:bCs/>
        </w:rPr>
        <w:t>Chambres</w:t>
      </w:r>
    </w:p>
    <w:p w14:paraId="33FFF9B8" w14:textId="4686C951" w:rsidR="004F5410" w:rsidRDefault="004F5410" w:rsidP="00B1414B">
      <w:pPr>
        <w:pStyle w:val="Retraitcorpsdetexte3"/>
      </w:pPr>
      <w:r w:rsidRPr="004F5410">
        <w:rPr>
          <w:noProof/>
        </w:rPr>
        <w:drawing>
          <wp:inline distT="0" distB="0" distL="0" distR="0" wp14:anchorId="3BE5FF1E" wp14:editId="30B01319">
            <wp:extent cx="3992784" cy="2098963"/>
            <wp:effectExtent l="0" t="0" r="8255" b="0"/>
            <wp:docPr id="2068801248" name="Image 1" descr="Une image contenant meubles, mur, lit, baign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248" name="Image 1" descr="Une image contenant meubles, mur, lit, baignoire&#10;&#10;Description générée automatiquement"/>
                    <pic:cNvPicPr/>
                  </pic:nvPicPr>
                  <pic:blipFill>
                    <a:blip r:embed="rId37"/>
                    <a:stretch>
                      <a:fillRect/>
                    </a:stretch>
                  </pic:blipFill>
                  <pic:spPr>
                    <a:xfrm>
                      <a:off x="0" y="0"/>
                      <a:ext cx="4008164" cy="2107048"/>
                    </a:xfrm>
                    <a:prstGeom prst="rect">
                      <a:avLst/>
                    </a:prstGeom>
                  </pic:spPr>
                </pic:pic>
              </a:graphicData>
            </a:graphic>
          </wp:inline>
        </w:drawing>
      </w:r>
    </w:p>
    <w:p w14:paraId="0C18A5FF" w14:textId="77777777" w:rsidR="004F5410" w:rsidRDefault="004F5410" w:rsidP="00B1414B">
      <w:pPr>
        <w:pStyle w:val="Retraitcorpsdetexte3"/>
      </w:pPr>
    </w:p>
    <w:p w14:paraId="55B64D61" w14:textId="5E5DA7C9" w:rsidR="004F5410" w:rsidRDefault="007B25A0" w:rsidP="00B1414B">
      <w:pPr>
        <w:pStyle w:val="Retraitcorpsdetexte3"/>
      </w:pPr>
      <w:r>
        <w:t xml:space="preserve">L’intégration s’est déroulée sans trop de difficultés. Nous avons dû ajouter quelques murs qui n’étaient pas </w:t>
      </w:r>
      <w:r w:rsidR="00546B39">
        <w:t>construit dans les constructions des salles</w:t>
      </w:r>
      <w:r>
        <w:t xml:space="preserve"> pour terminer les murs extérieurs. Certains murs étaient mal ajustés dans les constructions des salles, ce qui a entraîné quelques problèmes d’alignement.</w:t>
      </w:r>
      <w:r w:rsidR="00DA16A3">
        <w:t xml:space="preserve"> </w:t>
      </w:r>
    </w:p>
    <w:p w14:paraId="2221B326" w14:textId="77777777" w:rsidR="00B8017D" w:rsidRPr="00B8017D" w:rsidRDefault="00B8017D" w:rsidP="00546B39">
      <w:pPr>
        <w:pStyle w:val="Retraitcorpsdetexte"/>
        <w:ind w:left="0"/>
      </w:pPr>
    </w:p>
    <w:p w14:paraId="0125D9D8" w14:textId="77777777" w:rsidR="004B58CB" w:rsidRPr="004B58CB" w:rsidRDefault="004B58CB" w:rsidP="004B58CB">
      <w:pPr>
        <w:pStyle w:val="Retraitcorpsdetexte"/>
      </w:pPr>
    </w:p>
    <w:p w14:paraId="2C73A425" w14:textId="7D4E9135" w:rsidR="007F30AE" w:rsidRPr="007F30AE" w:rsidRDefault="007F30AE" w:rsidP="008E53F9">
      <w:pPr>
        <w:pStyle w:val="Titre1"/>
      </w:pPr>
      <w:bookmarkStart w:id="48" w:name="_Toc161434734"/>
      <w:r w:rsidRPr="007F30AE">
        <w:t>Tests</w:t>
      </w:r>
      <w:bookmarkEnd w:id="43"/>
      <w:bookmarkEnd w:id="44"/>
      <w:bookmarkEnd w:id="48"/>
    </w:p>
    <w:p w14:paraId="6B6CE918" w14:textId="77777777" w:rsidR="005C1848" w:rsidRDefault="005C1848" w:rsidP="008E53F9">
      <w:pPr>
        <w:pStyle w:val="Titre2"/>
      </w:pPr>
      <w:bookmarkStart w:id="49" w:name="_Ref161339538"/>
      <w:bookmarkStart w:id="50" w:name="_Toc161434735"/>
      <w:bookmarkStart w:id="51" w:name="_Toc532179968"/>
      <w:bookmarkStart w:id="52" w:name="_Toc165969652"/>
      <w:bookmarkStart w:id="53" w:name="_Ref308525868"/>
      <w:r>
        <w:t>Stratégie de test</w:t>
      </w:r>
      <w:bookmarkEnd w:id="49"/>
      <w:bookmarkEnd w:id="50"/>
    </w:p>
    <w:p w14:paraId="1CE9F1E1" w14:textId="24F076FF" w:rsidR="00BA290C" w:rsidRDefault="00626CB4" w:rsidP="00BA290C">
      <w:pPr>
        <w:pStyle w:val="Retraitcorpsdetexte"/>
      </w:pPr>
      <w:r>
        <w:t xml:space="preserve">Pour la construction de </w:t>
      </w:r>
      <w:r w:rsidR="00DB3A83">
        <w:t>l’h</w:t>
      </w:r>
      <w:r w:rsidR="00A46164">
        <w:t>ôtel</w:t>
      </w:r>
      <w:r>
        <w:t xml:space="preserve"> de luxe, </w:t>
      </w:r>
      <w:r w:rsidR="00DB3A83">
        <w:t>l’équipe</w:t>
      </w:r>
      <w:r w:rsidR="00A46164">
        <w:t xml:space="preserve"> </w:t>
      </w:r>
      <w:r w:rsidR="00DB3A83">
        <w:t xml:space="preserve">a </w:t>
      </w:r>
      <w:r w:rsidR="00A46164">
        <w:t>décidé de tester la validité de nos constructions de la manière suivante. Les</w:t>
      </w:r>
      <w:r w:rsidR="0000506F">
        <w:t xml:space="preserve"> tests seront </w:t>
      </w:r>
      <w:r>
        <w:t>effectués</w:t>
      </w:r>
      <w:r w:rsidR="0000506F">
        <w:t xml:space="preserve"> uniquement dans le but de vérifier le respect des User Story.</w:t>
      </w:r>
    </w:p>
    <w:p w14:paraId="795C1245" w14:textId="3D2167F8" w:rsidR="00B8017D" w:rsidRDefault="0070331E" w:rsidP="00BA290C">
      <w:pPr>
        <w:pStyle w:val="Retraitcorpsdetexte"/>
      </w:pPr>
      <w:r>
        <w:t>Durant les sprints Review, n</w:t>
      </w:r>
      <w:r w:rsidR="00B8017D">
        <w:t xml:space="preserve">ous allons utiliser les tests d’acceptances pour chaque User story </w:t>
      </w:r>
      <w:r>
        <w:t xml:space="preserve">grâce à l’outil « Sprint </w:t>
      </w:r>
      <w:proofErr w:type="spellStart"/>
      <w:r>
        <w:t>Review</w:t>
      </w:r>
      <w:proofErr w:type="spellEnd"/>
      <w:r>
        <w:t xml:space="preserve"> » de </w:t>
      </w:r>
      <w:proofErr w:type="spellStart"/>
      <w:r>
        <w:t>IceTools</w:t>
      </w:r>
      <w:proofErr w:type="spellEnd"/>
      <w:r>
        <w:t xml:space="preserve"> </w:t>
      </w:r>
      <w:r w:rsidR="00B8017D">
        <w:t xml:space="preserve">sachant </w:t>
      </w:r>
      <w:r w:rsidR="002E6652">
        <w:t>qu’une</w:t>
      </w:r>
      <w:r w:rsidR="00B8017D">
        <w:t xml:space="preserve"> user story correspond à </w:t>
      </w:r>
      <w:r w:rsidR="00235C40">
        <w:t>la construction d’une salle</w:t>
      </w:r>
      <w:r w:rsidR="002E6652">
        <w:t xml:space="preserve"> ou d’un type</w:t>
      </w:r>
      <w:r w:rsidR="00DB3A83">
        <w:t xml:space="preserve"> de salle</w:t>
      </w:r>
      <w:r w:rsidR="00235C40">
        <w:t>.</w:t>
      </w:r>
    </w:p>
    <w:p w14:paraId="1694CDE8" w14:textId="4B6872A4" w:rsidR="00B8017D" w:rsidRDefault="00B8017D" w:rsidP="00BA290C">
      <w:pPr>
        <w:pStyle w:val="Retraitcorpsdetexte"/>
      </w:pPr>
    </w:p>
    <w:p w14:paraId="3E4D2AA2" w14:textId="77777777" w:rsidR="00920DB6" w:rsidRDefault="00920DB6" w:rsidP="00BA290C">
      <w:pPr>
        <w:pStyle w:val="Retraitcorpsdetexte"/>
      </w:pPr>
    </w:p>
    <w:p w14:paraId="31F21533" w14:textId="77777777" w:rsidR="002E6652" w:rsidRPr="00BA290C" w:rsidRDefault="002E6652" w:rsidP="00BA290C">
      <w:pPr>
        <w:pStyle w:val="Retraitcorpsdetexte"/>
      </w:pPr>
    </w:p>
    <w:p w14:paraId="4C372CC3" w14:textId="77777777" w:rsidR="005C1848" w:rsidRPr="00920F4E" w:rsidRDefault="005C1848" w:rsidP="005C1848">
      <w:pPr>
        <w:pStyle w:val="Informations"/>
      </w:pPr>
      <w:r w:rsidRPr="00920F4E">
        <w:t>Qui, quand, avec quelles données, dans quel ordre, etc.</w:t>
      </w:r>
    </w:p>
    <w:p w14:paraId="7BBD162B" w14:textId="77777777" w:rsidR="007F30AE" w:rsidRDefault="007F30AE" w:rsidP="008E53F9">
      <w:pPr>
        <w:pStyle w:val="Titre2"/>
      </w:pPr>
      <w:bookmarkStart w:id="54" w:name="_Toc161434736"/>
      <w:r w:rsidRPr="007F30AE">
        <w:lastRenderedPageBreak/>
        <w:t>Dossier des tests</w:t>
      </w:r>
      <w:bookmarkEnd w:id="51"/>
      <w:bookmarkEnd w:id="52"/>
      <w:bookmarkEnd w:id="53"/>
      <w:bookmarkEnd w:id="54"/>
    </w:p>
    <w:p w14:paraId="1F407217" w14:textId="7610EFE9" w:rsidR="002E6652" w:rsidRDefault="002E6652" w:rsidP="002E6652">
      <w:pPr>
        <w:pStyle w:val="Retraitcorpsdetexte"/>
      </w:pPr>
    </w:p>
    <w:p w14:paraId="04CC87B4" w14:textId="5F58DCE7" w:rsidR="002E6652" w:rsidRDefault="002E6652" w:rsidP="002E6652">
      <w:pPr>
        <w:pStyle w:val="Retraitcorpsdetexte"/>
      </w:pPr>
      <w:r>
        <w:t xml:space="preserve">Comme expliquer durant la </w:t>
      </w:r>
      <w:r>
        <w:fldChar w:fldCharType="begin"/>
      </w:r>
      <w:r>
        <w:instrText xml:space="preserve"> REF _Ref161339538 \h </w:instrText>
      </w:r>
      <w:r>
        <w:fldChar w:fldCharType="separate"/>
      </w:r>
      <w:r w:rsidR="00D2765A">
        <w:t>Stratégie de test</w:t>
      </w:r>
      <w:r>
        <w:fldChar w:fldCharType="end"/>
      </w:r>
      <w:r>
        <w:t xml:space="preserve"> nous avons </w:t>
      </w:r>
      <w:r w:rsidR="00173207">
        <w:t>vérifié</w:t>
      </w:r>
      <w:r>
        <w:t xml:space="preserve"> chaque construction produite par l’équipe pour vérifier la validité comparer au user stories qui ont été écrite.</w:t>
      </w:r>
    </w:p>
    <w:p w14:paraId="283F9354" w14:textId="77777777" w:rsidR="0070331E" w:rsidRDefault="0070331E" w:rsidP="002E6652">
      <w:pPr>
        <w:pStyle w:val="Retraitcorpsdetexte"/>
      </w:pPr>
    </w:p>
    <w:p w14:paraId="5430D808" w14:textId="199E4762" w:rsidR="0070331E" w:rsidRDefault="0070331E" w:rsidP="0070331E">
      <w:pPr>
        <w:pStyle w:val="Retraitcorpsdetexte"/>
      </w:pPr>
      <w:r>
        <w:t>Tous les tests sont écrits dans un tableau ci-dessous</w:t>
      </w:r>
      <w:r w:rsidR="00173207">
        <w:t>.</w:t>
      </w:r>
    </w:p>
    <w:p w14:paraId="6B170D07" w14:textId="77777777" w:rsidR="0070331E" w:rsidRDefault="0070331E" w:rsidP="002E6652">
      <w:pPr>
        <w:pStyle w:val="Retraitcorpsdetexte"/>
      </w:pPr>
    </w:p>
    <w:p w14:paraId="20967EDA" w14:textId="77777777" w:rsidR="00775C33" w:rsidRDefault="00775C33" w:rsidP="00775C33">
      <w:pPr>
        <w:pStyle w:val="Titre4"/>
      </w:pPr>
      <w:r>
        <w:t>Salle de jeu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5993"/>
        <w:gridCol w:w="567"/>
      </w:tblGrid>
      <w:tr w:rsidR="00775C33" w14:paraId="337817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88D3EBF" w14:textId="77777777" w:rsidR="00775C33" w:rsidRDefault="00775C33">
            <w:r>
              <w:t>billard</w:t>
            </w:r>
          </w:p>
        </w:tc>
        <w:tc>
          <w:tcPr>
            <w:tcW w:w="0" w:type="auto"/>
            <w:tcBorders>
              <w:top w:val="single" w:sz="4" w:space="0" w:color="auto"/>
              <w:left w:val="single" w:sz="4" w:space="0" w:color="auto"/>
              <w:bottom w:val="single" w:sz="4" w:space="0" w:color="auto"/>
              <w:right w:val="single" w:sz="4" w:space="0" w:color="auto"/>
            </w:tcBorders>
            <w:hideMark/>
          </w:tcPr>
          <w:p w14:paraId="6DACFF26" w14:textId="77777777" w:rsidR="00775C33" w:rsidRDefault="00775C33">
            <w:r>
              <w:t>dans la salle vers le milieu il y a une table de billard</w:t>
            </w:r>
          </w:p>
        </w:tc>
        <w:tc>
          <w:tcPr>
            <w:tcW w:w="0" w:type="auto"/>
            <w:tcBorders>
              <w:top w:val="single" w:sz="4" w:space="0" w:color="auto"/>
              <w:left w:val="single" w:sz="4" w:space="0" w:color="auto"/>
              <w:bottom w:val="single" w:sz="4" w:space="0" w:color="auto"/>
              <w:right w:val="single" w:sz="4" w:space="0" w:color="auto"/>
            </w:tcBorders>
            <w:hideMark/>
          </w:tcPr>
          <w:p w14:paraId="20C545E0" w14:textId="77777777" w:rsidR="00775C33" w:rsidRDefault="00775C33">
            <w:r>
              <w:t>OK</w:t>
            </w:r>
          </w:p>
          <w:p w14:paraId="4B165999" w14:textId="77777777" w:rsidR="00775C33" w:rsidRDefault="00775C33">
            <w:r>
              <w:t>4 Mar</w:t>
            </w:r>
          </w:p>
        </w:tc>
      </w:tr>
      <w:tr w:rsidR="00775C33" w14:paraId="0312124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269593" w14:textId="77777777" w:rsidR="00775C33" w:rsidRDefault="00775C33">
            <w:r>
              <w:t xml:space="preserve">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044E2FF" w14:textId="77777777" w:rsidR="00775C33" w:rsidRDefault="00775C33">
            <w:proofErr w:type="spellStart"/>
            <w:r>
              <w:t>a</w:t>
            </w:r>
            <w:proofErr w:type="spellEnd"/>
            <w:r>
              <w:t xml:space="preserve"> côté de la table de billard il y a une table de 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C52C20" w14:textId="77777777" w:rsidR="00775C33" w:rsidRDefault="00775C33">
            <w:r>
              <w:t>OK</w:t>
            </w:r>
          </w:p>
          <w:p w14:paraId="203A9926" w14:textId="77777777" w:rsidR="00775C33" w:rsidRDefault="00775C33">
            <w:r>
              <w:t>4 Mar</w:t>
            </w:r>
          </w:p>
        </w:tc>
      </w:tr>
      <w:tr w:rsidR="00775C33" w14:paraId="0C0233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534471" w14:textId="77777777" w:rsidR="00775C33" w:rsidRDefault="00775C33">
            <w:r>
              <w:t>fléchettes</w:t>
            </w:r>
          </w:p>
        </w:tc>
        <w:tc>
          <w:tcPr>
            <w:tcW w:w="0" w:type="auto"/>
            <w:tcBorders>
              <w:top w:val="single" w:sz="4" w:space="0" w:color="auto"/>
              <w:left w:val="single" w:sz="4" w:space="0" w:color="auto"/>
              <w:bottom w:val="single" w:sz="4" w:space="0" w:color="auto"/>
              <w:right w:val="single" w:sz="4" w:space="0" w:color="auto"/>
            </w:tcBorders>
            <w:hideMark/>
          </w:tcPr>
          <w:p w14:paraId="0075946D" w14:textId="77777777" w:rsidR="00775C33" w:rsidRDefault="00775C33">
            <w:r>
              <w:t>coller au mur au fond de la salle il y a un jeu de fléchettes</w:t>
            </w:r>
          </w:p>
        </w:tc>
        <w:tc>
          <w:tcPr>
            <w:tcW w:w="0" w:type="auto"/>
            <w:tcBorders>
              <w:top w:val="single" w:sz="4" w:space="0" w:color="auto"/>
              <w:left w:val="single" w:sz="4" w:space="0" w:color="auto"/>
              <w:bottom w:val="single" w:sz="4" w:space="0" w:color="auto"/>
              <w:right w:val="single" w:sz="4" w:space="0" w:color="auto"/>
            </w:tcBorders>
            <w:hideMark/>
          </w:tcPr>
          <w:p w14:paraId="39CBB6E5" w14:textId="77777777" w:rsidR="00775C33" w:rsidRDefault="00775C33">
            <w:r>
              <w:t>OK</w:t>
            </w:r>
          </w:p>
          <w:p w14:paraId="573449DB" w14:textId="77777777" w:rsidR="00775C33" w:rsidRDefault="00775C33">
            <w:r>
              <w:t>4 Mar</w:t>
            </w:r>
          </w:p>
        </w:tc>
      </w:tr>
      <w:tr w:rsidR="00775C33" w14:paraId="0B6EF3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83252A" w14:textId="77777777" w:rsidR="00775C33" w:rsidRDefault="00775C33">
            <w:r>
              <w:t>air hockey</w:t>
            </w:r>
          </w:p>
        </w:tc>
        <w:tc>
          <w:tcPr>
            <w:tcW w:w="0" w:type="auto"/>
            <w:tcBorders>
              <w:top w:val="single" w:sz="4" w:space="0" w:color="auto"/>
              <w:left w:val="single" w:sz="4" w:space="0" w:color="auto"/>
              <w:bottom w:val="single" w:sz="4" w:space="0" w:color="auto"/>
              <w:right w:val="single" w:sz="4" w:space="0" w:color="auto"/>
            </w:tcBorders>
            <w:hideMark/>
          </w:tcPr>
          <w:p w14:paraId="0135A443" w14:textId="77777777" w:rsidR="00775C33" w:rsidRDefault="00775C33">
            <w:proofErr w:type="spellStart"/>
            <w:r>
              <w:t>a</w:t>
            </w:r>
            <w:proofErr w:type="spellEnd"/>
            <w:r>
              <w:t xml:space="preserve"> côté des fléchettes il y a une table pour jouer au air hockey</w:t>
            </w:r>
          </w:p>
        </w:tc>
        <w:tc>
          <w:tcPr>
            <w:tcW w:w="0" w:type="auto"/>
            <w:tcBorders>
              <w:top w:val="single" w:sz="4" w:space="0" w:color="auto"/>
              <w:left w:val="single" w:sz="4" w:space="0" w:color="auto"/>
              <w:bottom w:val="single" w:sz="4" w:space="0" w:color="auto"/>
              <w:right w:val="single" w:sz="4" w:space="0" w:color="auto"/>
            </w:tcBorders>
            <w:hideMark/>
          </w:tcPr>
          <w:p w14:paraId="01EB5651" w14:textId="77777777" w:rsidR="00775C33" w:rsidRDefault="00775C33">
            <w:r>
              <w:t>OK</w:t>
            </w:r>
          </w:p>
          <w:p w14:paraId="3C5B08D7" w14:textId="77777777" w:rsidR="00775C33" w:rsidRDefault="00775C33">
            <w:r>
              <w:t>4 Mar</w:t>
            </w:r>
          </w:p>
        </w:tc>
      </w:tr>
      <w:tr w:rsidR="00775C33" w14:paraId="13692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900E08"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43772152" w14:textId="77777777" w:rsidR="00775C33" w:rsidRDefault="00775C33">
            <w:r>
              <w:t>vers chaque coin de la salle  il y a plusieurs prises murales</w:t>
            </w:r>
          </w:p>
        </w:tc>
        <w:tc>
          <w:tcPr>
            <w:tcW w:w="0" w:type="auto"/>
            <w:tcBorders>
              <w:top w:val="single" w:sz="4" w:space="0" w:color="auto"/>
              <w:left w:val="single" w:sz="4" w:space="0" w:color="auto"/>
              <w:bottom w:val="single" w:sz="4" w:space="0" w:color="auto"/>
              <w:right w:val="single" w:sz="4" w:space="0" w:color="auto"/>
            </w:tcBorders>
            <w:hideMark/>
          </w:tcPr>
          <w:p w14:paraId="4C462D84" w14:textId="77777777" w:rsidR="00775C33" w:rsidRDefault="00775C33">
            <w:r>
              <w:t>OK</w:t>
            </w:r>
          </w:p>
          <w:p w14:paraId="3B4CFBEB" w14:textId="77777777" w:rsidR="00775C33" w:rsidRDefault="00775C33">
            <w:r>
              <w:t>4 Mar</w:t>
            </w:r>
          </w:p>
        </w:tc>
      </w:tr>
      <w:tr w:rsidR="00775C33" w14:paraId="47CAB86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02899F" w14:textId="77777777" w:rsidR="00775C33" w:rsidRDefault="00775C33">
            <w:r>
              <w:t>poufs</w:t>
            </w:r>
          </w:p>
        </w:tc>
        <w:tc>
          <w:tcPr>
            <w:tcW w:w="0" w:type="auto"/>
            <w:tcBorders>
              <w:top w:val="single" w:sz="4" w:space="0" w:color="auto"/>
              <w:left w:val="single" w:sz="4" w:space="0" w:color="auto"/>
              <w:bottom w:val="single" w:sz="4" w:space="0" w:color="auto"/>
              <w:right w:val="single" w:sz="4" w:space="0" w:color="auto"/>
            </w:tcBorders>
            <w:hideMark/>
          </w:tcPr>
          <w:p w14:paraId="0D666C9C" w14:textId="77777777" w:rsidR="00775C33" w:rsidRDefault="00775C33">
            <w:r>
              <w:t>dans un coin vide il y a plusieurs poufs</w:t>
            </w:r>
          </w:p>
        </w:tc>
        <w:tc>
          <w:tcPr>
            <w:tcW w:w="0" w:type="auto"/>
            <w:tcBorders>
              <w:top w:val="single" w:sz="4" w:space="0" w:color="auto"/>
              <w:left w:val="single" w:sz="4" w:space="0" w:color="auto"/>
              <w:bottom w:val="single" w:sz="4" w:space="0" w:color="auto"/>
              <w:right w:val="single" w:sz="4" w:space="0" w:color="auto"/>
            </w:tcBorders>
            <w:hideMark/>
          </w:tcPr>
          <w:p w14:paraId="2D6159F7" w14:textId="77777777" w:rsidR="00775C33" w:rsidRDefault="00775C33">
            <w:r>
              <w:t>OK</w:t>
            </w:r>
          </w:p>
          <w:p w14:paraId="0AC5228A" w14:textId="77777777" w:rsidR="00775C33" w:rsidRDefault="00775C33">
            <w:r>
              <w:t>4 Mar</w:t>
            </w:r>
          </w:p>
        </w:tc>
      </w:tr>
      <w:tr w:rsidR="00775C33" w14:paraId="2CACF7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71086E8" w14:textId="77777777" w:rsidR="00775C33" w:rsidRDefault="00775C33">
            <w:r>
              <w:t>bibliothèque</w:t>
            </w:r>
          </w:p>
        </w:tc>
        <w:tc>
          <w:tcPr>
            <w:tcW w:w="0" w:type="auto"/>
            <w:tcBorders>
              <w:top w:val="single" w:sz="4" w:space="0" w:color="auto"/>
              <w:left w:val="single" w:sz="4" w:space="0" w:color="auto"/>
              <w:bottom w:val="single" w:sz="4" w:space="0" w:color="auto"/>
              <w:right w:val="single" w:sz="4" w:space="0" w:color="auto"/>
            </w:tcBorders>
            <w:hideMark/>
          </w:tcPr>
          <w:p w14:paraId="60143D0F" w14:textId="77777777" w:rsidR="00775C33" w:rsidRDefault="00775C33">
            <w:r>
              <w:t>vers les poufs  il y a une bibliothèque avec des livres dedans</w:t>
            </w:r>
          </w:p>
        </w:tc>
        <w:tc>
          <w:tcPr>
            <w:tcW w:w="0" w:type="auto"/>
            <w:tcBorders>
              <w:top w:val="single" w:sz="4" w:space="0" w:color="auto"/>
              <w:left w:val="single" w:sz="4" w:space="0" w:color="auto"/>
              <w:bottom w:val="single" w:sz="4" w:space="0" w:color="auto"/>
              <w:right w:val="single" w:sz="4" w:space="0" w:color="auto"/>
            </w:tcBorders>
            <w:hideMark/>
          </w:tcPr>
          <w:p w14:paraId="03774CEF" w14:textId="77777777" w:rsidR="00775C33" w:rsidRDefault="00775C33">
            <w:r>
              <w:t>OK</w:t>
            </w:r>
          </w:p>
          <w:p w14:paraId="12CF1032" w14:textId="77777777" w:rsidR="00775C33" w:rsidRDefault="00775C33">
            <w:r>
              <w:t>4 Mar</w:t>
            </w:r>
          </w:p>
        </w:tc>
      </w:tr>
      <w:tr w:rsidR="00775C33" w14:paraId="1554B6B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9DD3D8" w14:textId="77777777" w:rsidR="00775C33" w:rsidRDefault="00775C33">
            <w:r>
              <w:t>sélecta</w:t>
            </w:r>
          </w:p>
        </w:tc>
        <w:tc>
          <w:tcPr>
            <w:tcW w:w="0" w:type="auto"/>
            <w:tcBorders>
              <w:top w:val="single" w:sz="4" w:space="0" w:color="auto"/>
              <w:left w:val="single" w:sz="4" w:space="0" w:color="auto"/>
              <w:bottom w:val="single" w:sz="4" w:space="0" w:color="auto"/>
              <w:right w:val="single" w:sz="4" w:space="0" w:color="auto"/>
            </w:tcBorders>
            <w:hideMark/>
          </w:tcPr>
          <w:p w14:paraId="7BD4A982" w14:textId="77777777" w:rsidR="00775C33" w:rsidRDefault="00775C33">
            <w:r>
              <w:t xml:space="preserve">à l'entrée </w:t>
            </w:r>
            <w:proofErr w:type="spellStart"/>
            <w:r>
              <w:t>a</w:t>
            </w:r>
            <w:proofErr w:type="spellEnd"/>
            <w:r>
              <w:t xml:space="preserve"> droite il y a un sélecta</w:t>
            </w:r>
          </w:p>
        </w:tc>
        <w:tc>
          <w:tcPr>
            <w:tcW w:w="0" w:type="auto"/>
            <w:tcBorders>
              <w:top w:val="single" w:sz="4" w:space="0" w:color="auto"/>
              <w:left w:val="single" w:sz="4" w:space="0" w:color="auto"/>
              <w:bottom w:val="single" w:sz="4" w:space="0" w:color="auto"/>
              <w:right w:val="single" w:sz="4" w:space="0" w:color="auto"/>
            </w:tcBorders>
            <w:hideMark/>
          </w:tcPr>
          <w:p w14:paraId="2877C83B" w14:textId="77777777" w:rsidR="00775C33" w:rsidRDefault="00775C33">
            <w:r>
              <w:t>OK</w:t>
            </w:r>
          </w:p>
          <w:p w14:paraId="16494E7C" w14:textId="77777777" w:rsidR="00775C33" w:rsidRDefault="00775C33">
            <w:r>
              <w:t>4 Mar</w:t>
            </w:r>
          </w:p>
        </w:tc>
      </w:tr>
      <w:tr w:rsidR="00775C33" w14:paraId="5F3789F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F2C294"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51F8CC6" w14:textId="77777777" w:rsidR="00775C33" w:rsidRDefault="00775C33">
            <w:r>
              <w:t>dans un coin du 1er étage il y a une salle de jeu</w:t>
            </w:r>
          </w:p>
        </w:tc>
        <w:tc>
          <w:tcPr>
            <w:tcW w:w="0" w:type="auto"/>
            <w:tcBorders>
              <w:top w:val="single" w:sz="4" w:space="0" w:color="auto"/>
              <w:left w:val="single" w:sz="4" w:space="0" w:color="auto"/>
              <w:bottom w:val="single" w:sz="4" w:space="0" w:color="auto"/>
              <w:right w:val="single" w:sz="4" w:space="0" w:color="auto"/>
            </w:tcBorders>
            <w:hideMark/>
          </w:tcPr>
          <w:p w14:paraId="766835B5" w14:textId="77777777" w:rsidR="00775C33" w:rsidRDefault="00775C33">
            <w:r>
              <w:t>OK</w:t>
            </w:r>
          </w:p>
          <w:p w14:paraId="16E16049" w14:textId="77777777" w:rsidR="00775C33" w:rsidRDefault="00775C33">
            <w:r>
              <w:t>4 Mar</w:t>
            </w:r>
          </w:p>
        </w:tc>
      </w:tr>
    </w:tbl>
    <w:p w14:paraId="70B594F6" w14:textId="77777777" w:rsidR="00775C33" w:rsidRDefault="00775C33" w:rsidP="00775C33">
      <w:pPr>
        <w:pStyle w:val="Titre4"/>
        <w:rPr>
          <w:rFonts w:ascii="Calibri" w:eastAsia="Calibri" w:hAnsi="Calibri" w:cs="Calibri"/>
          <w:sz w:val="20"/>
          <w:szCs w:val="20"/>
        </w:rPr>
      </w:pPr>
      <w:r>
        <w:t>Réception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26"/>
        <w:gridCol w:w="7166"/>
        <w:gridCol w:w="468"/>
      </w:tblGrid>
      <w:tr w:rsidR="00775C33" w14:paraId="567944E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208A59" w14:textId="77777777" w:rsidR="00775C33" w:rsidRDefault="00775C33">
            <w:r>
              <w:t>bureau distance</w:t>
            </w:r>
          </w:p>
        </w:tc>
        <w:tc>
          <w:tcPr>
            <w:tcW w:w="0" w:type="auto"/>
            <w:tcBorders>
              <w:top w:val="single" w:sz="4" w:space="0" w:color="auto"/>
              <w:left w:val="single" w:sz="4" w:space="0" w:color="auto"/>
              <w:bottom w:val="single" w:sz="4" w:space="0" w:color="auto"/>
              <w:right w:val="single" w:sz="4" w:space="0" w:color="auto"/>
            </w:tcBorders>
            <w:hideMark/>
          </w:tcPr>
          <w:p w14:paraId="586817E0" w14:textId="77777777" w:rsidR="00775C33" w:rsidRDefault="00775C33">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c>
          <w:tcPr>
            <w:tcW w:w="0" w:type="auto"/>
            <w:tcBorders>
              <w:top w:val="single" w:sz="4" w:space="0" w:color="auto"/>
              <w:left w:val="single" w:sz="4" w:space="0" w:color="auto"/>
              <w:bottom w:val="single" w:sz="4" w:space="0" w:color="auto"/>
              <w:right w:val="single" w:sz="4" w:space="0" w:color="auto"/>
            </w:tcBorders>
            <w:hideMark/>
          </w:tcPr>
          <w:p w14:paraId="2C68D846" w14:textId="77777777" w:rsidR="00775C33" w:rsidRDefault="00775C33">
            <w:r>
              <w:t>OK</w:t>
            </w:r>
          </w:p>
          <w:p w14:paraId="4D3DC9F3" w14:textId="77777777" w:rsidR="00775C33" w:rsidRDefault="00775C33">
            <w:r>
              <w:t xml:space="preserve">26 </w:t>
            </w:r>
            <w:proofErr w:type="spellStart"/>
            <w:r>
              <w:t>Feb</w:t>
            </w:r>
            <w:proofErr w:type="spellEnd"/>
          </w:p>
        </w:tc>
      </w:tr>
      <w:tr w:rsidR="00775C33" w14:paraId="775C0B0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555DCD1" w14:textId="77777777" w:rsidR="00775C33" w:rsidRDefault="00775C33">
            <w:r>
              <w:t>téléphone</w:t>
            </w:r>
          </w:p>
        </w:tc>
        <w:tc>
          <w:tcPr>
            <w:tcW w:w="0" w:type="auto"/>
            <w:tcBorders>
              <w:top w:val="single" w:sz="4" w:space="0" w:color="auto"/>
              <w:left w:val="single" w:sz="4" w:space="0" w:color="auto"/>
              <w:bottom w:val="single" w:sz="4" w:space="0" w:color="auto"/>
              <w:right w:val="single" w:sz="4" w:space="0" w:color="auto"/>
            </w:tcBorders>
            <w:hideMark/>
          </w:tcPr>
          <w:p w14:paraId="4A04F18D" w14:textId="77777777" w:rsidR="00775C33" w:rsidRDefault="00775C33">
            <w:r>
              <w:t>Sur le côté des bureaux, il y a un téléphone de bureau.</w:t>
            </w:r>
          </w:p>
        </w:tc>
        <w:tc>
          <w:tcPr>
            <w:tcW w:w="0" w:type="auto"/>
            <w:tcBorders>
              <w:top w:val="single" w:sz="4" w:space="0" w:color="auto"/>
              <w:left w:val="single" w:sz="4" w:space="0" w:color="auto"/>
              <w:bottom w:val="single" w:sz="4" w:space="0" w:color="auto"/>
              <w:right w:val="single" w:sz="4" w:space="0" w:color="auto"/>
            </w:tcBorders>
            <w:hideMark/>
          </w:tcPr>
          <w:p w14:paraId="3AB38DD5" w14:textId="77777777" w:rsidR="00775C33" w:rsidRDefault="00775C33">
            <w:r>
              <w:t>OK</w:t>
            </w:r>
          </w:p>
          <w:p w14:paraId="1554F587" w14:textId="77777777" w:rsidR="00775C33" w:rsidRDefault="00775C33">
            <w:r>
              <w:t xml:space="preserve">26 </w:t>
            </w:r>
            <w:proofErr w:type="spellStart"/>
            <w:r>
              <w:t>Feb</w:t>
            </w:r>
            <w:proofErr w:type="spellEnd"/>
          </w:p>
        </w:tc>
      </w:tr>
      <w:tr w:rsidR="00775C33" w14:paraId="40AA9A0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1F8387" w14:textId="77777777" w:rsidR="00775C33" w:rsidRDefault="00775C33">
            <w:r>
              <w:t>ordinateur</w:t>
            </w:r>
          </w:p>
        </w:tc>
        <w:tc>
          <w:tcPr>
            <w:tcW w:w="0" w:type="auto"/>
            <w:tcBorders>
              <w:top w:val="single" w:sz="4" w:space="0" w:color="auto"/>
              <w:left w:val="single" w:sz="4" w:space="0" w:color="auto"/>
              <w:bottom w:val="single" w:sz="4" w:space="0" w:color="auto"/>
              <w:right w:val="single" w:sz="4" w:space="0" w:color="auto"/>
            </w:tcBorders>
            <w:hideMark/>
          </w:tcPr>
          <w:p w14:paraId="51059B3F" w14:textId="77777777" w:rsidR="00775C33" w:rsidRDefault="00775C33">
            <w:r>
              <w:t>en dessous des bureaux il y a un ordinateur assez puissant pour faire de la bureautique</w:t>
            </w:r>
          </w:p>
        </w:tc>
        <w:tc>
          <w:tcPr>
            <w:tcW w:w="0" w:type="auto"/>
            <w:tcBorders>
              <w:top w:val="single" w:sz="4" w:space="0" w:color="auto"/>
              <w:left w:val="single" w:sz="4" w:space="0" w:color="auto"/>
              <w:bottom w:val="single" w:sz="4" w:space="0" w:color="auto"/>
              <w:right w:val="single" w:sz="4" w:space="0" w:color="auto"/>
            </w:tcBorders>
            <w:hideMark/>
          </w:tcPr>
          <w:p w14:paraId="5F21AB7B" w14:textId="77777777" w:rsidR="00775C33" w:rsidRDefault="00775C33">
            <w:r>
              <w:t>OK</w:t>
            </w:r>
          </w:p>
          <w:p w14:paraId="29BC8798" w14:textId="77777777" w:rsidR="00775C33" w:rsidRDefault="00775C33">
            <w:r>
              <w:t xml:space="preserve">26 </w:t>
            </w:r>
            <w:proofErr w:type="spellStart"/>
            <w:r>
              <w:t>Feb</w:t>
            </w:r>
            <w:proofErr w:type="spellEnd"/>
          </w:p>
        </w:tc>
      </w:tr>
      <w:tr w:rsidR="00775C33" w14:paraId="2AA8265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BE2CC49" w14:textId="77777777" w:rsidR="00775C33" w:rsidRDefault="00775C33">
            <w:r>
              <w:t>imprimante</w:t>
            </w:r>
          </w:p>
        </w:tc>
        <w:tc>
          <w:tcPr>
            <w:tcW w:w="0" w:type="auto"/>
            <w:tcBorders>
              <w:top w:val="single" w:sz="4" w:space="0" w:color="auto"/>
              <w:left w:val="single" w:sz="4" w:space="0" w:color="auto"/>
              <w:bottom w:val="single" w:sz="4" w:space="0" w:color="auto"/>
              <w:right w:val="single" w:sz="4" w:space="0" w:color="auto"/>
            </w:tcBorders>
            <w:hideMark/>
          </w:tcPr>
          <w:p w14:paraId="76C40800" w14:textId="77777777" w:rsidR="00775C33" w:rsidRDefault="00775C33">
            <w:r>
              <w:t xml:space="preserve">collé au </w:t>
            </w:r>
            <w:proofErr w:type="spellStart"/>
            <w:r>
              <w:t>mûr</w:t>
            </w:r>
            <w:proofErr w:type="spellEnd"/>
            <w:r>
              <w:t xml:space="preserve"> en face de celui qui contient la porte il y a une imprimante mesurant 1.2 m de hauteur.</w:t>
            </w:r>
          </w:p>
        </w:tc>
        <w:tc>
          <w:tcPr>
            <w:tcW w:w="0" w:type="auto"/>
            <w:tcBorders>
              <w:top w:val="single" w:sz="4" w:space="0" w:color="auto"/>
              <w:left w:val="single" w:sz="4" w:space="0" w:color="auto"/>
              <w:bottom w:val="single" w:sz="4" w:space="0" w:color="auto"/>
              <w:right w:val="single" w:sz="4" w:space="0" w:color="auto"/>
            </w:tcBorders>
            <w:hideMark/>
          </w:tcPr>
          <w:p w14:paraId="5973CF06" w14:textId="77777777" w:rsidR="00775C33" w:rsidRDefault="00775C33">
            <w:r>
              <w:t>OK</w:t>
            </w:r>
          </w:p>
          <w:p w14:paraId="4ADA1017" w14:textId="77777777" w:rsidR="00775C33" w:rsidRDefault="00775C33">
            <w:r>
              <w:t xml:space="preserve">26 </w:t>
            </w:r>
            <w:proofErr w:type="spellStart"/>
            <w:r>
              <w:t>Feb</w:t>
            </w:r>
            <w:proofErr w:type="spellEnd"/>
          </w:p>
        </w:tc>
      </w:tr>
      <w:tr w:rsidR="00775C33" w14:paraId="599C0F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FD28A61" w14:textId="77777777" w:rsidR="00775C33" w:rsidRDefault="00775C33">
            <w:r>
              <w:t>chaise</w:t>
            </w:r>
          </w:p>
        </w:tc>
        <w:tc>
          <w:tcPr>
            <w:tcW w:w="0" w:type="auto"/>
            <w:tcBorders>
              <w:top w:val="single" w:sz="4" w:space="0" w:color="auto"/>
              <w:left w:val="single" w:sz="4" w:space="0" w:color="auto"/>
              <w:bottom w:val="single" w:sz="4" w:space="0" w:color="auto"/>
              <w:right w:val="single" w:sz="4" w:space="0" w:color="auto"/>
            </w:tcBorders>
            <w:hideMark/>
          </w:tcPr>
          <w:p w14:paraId="1B137160" w14:textId="77777777" w:rsidR="00775C33" w:rsidRDefault="00775C33">
            <w:r>
              <w:t>Quand je rentre par la porte d'entrée principale de l'hôtel je vois en face un mur qui mesure 0.9m de hauteur (depuis le sol) puis un bureau qui est collé au mur et derrière celui-ci il y a une chaise puis un mur plus loin.</w:t>
            </w:r>
          </w:p>
        </w:tc>
        <w:tc>
          <w:tcPr>
            <w:tcW w:w="0" w:type="auto"/>
            <w:tcBorders>
              <w:top w:val="single" w:sz="4" w:space="0" w:color="auto"/>
              <w:left w:val="single" w:sz="4" w:space="0" w:color="auto"/>
              <w:bottom w:val="single" w:sz="4" w:space="0" w:color="auto"/>
              <w:right w:val="single" w:sz="4" w:space="0" w:color="auto"/>
            </w:tcBorders>
            <w:hideMark/>
          </w:tcPr>
          <w:p w14:paraId="53F123F3" w14:textId="77777777" w:rsidR="00775C33" w:rsidRDefault="00775C33">
            <w:r>
              <w:t>OK</w:t>
            </w:r>
          </w:p>
          <w:p w14:paraId="64FD0455" w14:textId="77777777" w:rsidR="00775C33" w:rsidRDefault="00775C33">
            <w:r>
              <w:t xml:space="preserve">26 </w:t>
            </w:r>
            <w:proofErr w:type="spellStart"/>
            <w:r>
              <w:t>Feb</w:t>
            </w:r>
            <w:proofErr w:type="spellEnd"/>
          </w:p>
        </w:tc>
      </w:tr>
      <w:tr w:rsidR="00775C33" w14:paraId="161E412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11BDFB" w14:textId="77777777" w:rsidR="00775C33" w:rsidRDefault="00775C33">
            <w:r>
              <w:t>périphériques</w:t>
            </w:r>
          </w:p>
        </w:tc>
        <w:tc>
          <w:tcPr>
            <w:tcW w:w="0" w:type="auto"/>
            <w:tcBorders>
              <w:top w:val="single" w:sz="4" w:space="0" w:color="auto"/>
              <w:left w:val="single" w:sz="4" w:space="0" w:color="auto"/>
              <w:bottom w:val="single" w:sz="4" w:space="0" w:color="auto"/>
              <w:right w:val="single" w:sz="4" w:space="0" w:color="auto"/>
            </w:tcBorders>
            <w:hideMark/>
          </w:tcPr>
          <w:p w14:paraId="6AB21C20" w14:textId="77777777" w:rsidR="00775C33" w:rsidRDefault="00775C33">
            <w:r>
              <w:t>sur la table quand j'y regarde j'y vois un clavier et une souris et un écran branché à l'ordinateur</w:t>
            </w:r>
          </w:p>
        </w:tc>
        <w:tc>
          <w:tcPr>
            <w:tcW w:w="0" w:type="auto"/>
            <w:tcBorders>
              <w:top w:val="single" w:sz="4" w:space="0" w:color="auto"/>
              <w:left w:val="single" w:sz="4" w:space="0" w:color="auto"/>
              <w:bottom w:val="single" w:sz="4" w:space="0" w:color="auto"/>
              <w:right w:val="single" w:sz="4" w:space="0" w:color="auto"/>
            </w:tcBorders>
            <w:hideMark/>
          </w:tcPr>
          <w:p w14:paraId="4DEDDE93" w14:textId="77777777" w:rsidR="00775C33" w:rsidRDefault="00775C33">
            <w:r>
              <w:t>OK</w:t>
            </w:r>
          </w:p>
          <w:p w14:paraId="39809D45" w14:textId="77777777" w:rsidR="00775C33" w:rsidRDefault="00775C33">
            <w:r>
              <w:t xml:space="preserve">26 </w:t>
            </w:r>
            <w:proofErr w:type="spellStart"/>
            <w:r>
              <w:t>Feb</w:t>
            </w:r>
            <w:proofErr w:type="spellEnd"/>
          </w:p>
        </w:tc>
      </w:tr>
      <w:tr w:rsidR="00775C33" w14:paraId="3C4D4AB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71E69" w14:textId="77777777" w:rsidR="00775C33" w:rsidRDefault="00775C33">
            <w:r>
              <w:t>corbeille</w:t>
            </w:r>
          </w:p>
        </w:tc>
        <w:tc>
          <w:tcPr>
            <w:tcW w:w="0" w:type="auto"/>
            <w:tcBorders>
              <w:top w:val="single" w:sz="4" w:space="0" w:color="auto"/>
              <w:left w:val="single" w:sz="4" w:space="0" w:color="auto"/>
              <w:bottom w:val="single" w:sz="4" w:space="0" w:color="auto"/>
              <w:right w:val="single" w:sz="4" w:space="0" w:color="auto"/>
            </w:tcBorders>
            <w:hideMark/>
          </w:tcPr>
          <w:p w14:paraId="09166B6E" w14:textId="77777777" w:rsidR="00775C33" w:rsidRDefault="00775C33">
            <w:r>
              <w:t>sous la table il y a une corbeille</w:t>
            </w:r>
          </w:p>
        </w:tc>
        <w:tc>
          <w:tcPr>
            <w:tcW w:w="0" w:type="auto"/>
            <w:tcBorders>
              <w:top w:val="single" w:sz="4" w:space="0" w:color="auto"/>
              <w:left w:val="single" w:sz="4" w:space="0" w:color="auto"/>
              <w:bottom w:val="single" w:sz="4" w:space="0" w:color="auto"/>
              <w:right w:val="single" w:sz="4" w:space="0" w:color="auto"/>
            </w:tcBorders>
            <w:hideMark/>
          </w:tcPr>
          <w:p w14:paraId="3C2400CD" w14:textId="77777777" w:rsidR="00775C33" w:rsidRDefault="00775C33">
            <w:r>
              <w:t>OK</w:t>
            </w:r>
          </w:p>
          <w:p w14:paraId="4C3F87E5" w14:textId="77777777" w:rsidR="00775C33" w:rsidRDefault="00775C33">
            <w:r>
              <w:t xml:space="preserve">26 </w:t>
            </w:r>
            <w:proofErr w:type="spellStart"/>
            <w:r>
              <w:t>Feb</w:t>
            </w:r>
            <w:proofErr w:type="spellEnd"/>
          </w:p>
        </w:tc>
      </w:tr>
      <w:tr w:rsidR="00775C33" w14:paraId="227B66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37FEE1" w14:textId="77777777" w:rsidR="00775C33" w:rsidRDefault="00775C33">
            <w:r>
              <w:t>porte</w:t>
            </w:r>
          </w:p>
        </w:tc>
        <w:tc>
          <w:tcPr>
            <w:tcW w:w="0" w:type="auto"/>
            <w:tcBorders>
              <w:top w:val="single" w:sz="4" w:space="0" w:color="auto"/>
              <w:left w:val="single" w:sz="4" w:space="0" w:color="auto"/>
              <w:bottom w:val="single" w:sz="4" w:space="0" w:color="auto"/>
              <w:right w:val="single" w:sz="4" w:space="0" w:color="auto"/>
            </w:tcBorders>
            <w:hideMark/>
          </w:tcPr>
          <w:p w14:paraId="0B3A0AFB" w14:textId="77777777" w:rsidR="00775C33" w:rsidRDefault="00775C33">
            <w:r>
              <w:t>Quand je suis dans la réception et que je sors par la porte de celle-ci, à ma droit il y a une porte d'ascenseur.</w:t>
            </w:r>
          </w:p>
        </w:tc>
        <w:tc>
          <w:tcPr>
            <w:tcW w:w="0" w:type="auto"/>
            <w:tcBorders>
              <w:top w:val="single" w:sz="4" w:space="0" w:color="auto"/>
              <w:left w:val="single" w:sz="4" w:space="0" w:color="auto"/>
              <w:bottom w:val="single" w:sz="4" w:space="0" w:color="auto"/>
              <w:right w:val="single" w:sz="4" w:space="0" w:color="auto"/>
            </w:tcBorders>
            <w:hideMark/>
          </w:tcPr>
          <w:p w14:paraId="4CC401CB" w14:textId="77777777" w:rsidR="00775C33" w:rsidRDefault="00775C33">
            <w:r>
              <w:t>OK</w:t>
            </w:r>
          </w:p>
          <w:p w14:paraId="1685B4F2" w14:textId="77777777" w:rsidR="00775C33" w:rsidRDefault="00775C33">
            <w:r>
              <w:t xml:space="preserve">27 </w:t>
            </w:r>
            <w:proofErr w:type="spellStart"/>
            <w:r>
              <w:t>Feb</w:t>
            </w:r>
            <w:proofErr w:type="spellEnd"/>
          </w:p>
        </w:tc>
      </w:tr>
      <w:tr w:rsidR="00775C33" w14:paraId="2C0A18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1749DB" w14:textId="77777777" w:rsidR="00775C33" w:rsidRDefault="00775C33">
            <w:r>
              <w:lastRenderedPageBreak/>
              <w:t>Etage</w:t>
            </w:r>
          </w:p>
        </w:tc>
        <w:tc>
          <w:tcPr>
            <w:tcW w:w="0" w:type="auto"/>
            <w:tcBorders>
              <w:top w:val="single" w:sz="4" w:space="0" w:color="auto"/>
              <w:left w:val="single" w:sz="4" w:space="0" w:color="auto"/>
              <w:bottom w:val="single" w:sz="4" w:space="0" w:color="auto"/>
              <w:right w:val="single" w:sz="4" w:space="0" w:color="auto"/>
            </w:tcBorders>
            <w:hideMark/>
          </w:tcPr>
          <w:p w14:paraId="5F795A35" w14:textId="77777777" w:rsidR="00775C33" w:rsidRDefault="00775C33">
            <w:r>
              <w:t xml:space="preserve">la réception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8682A3" w14:textId="77777777" w:rsidR="00775C33" w:rsidRDefault="00775C33">
            <w:r>
              <w:t>OK</w:t>
            </w:r>
          </w:p>
          <w:p w14:paraId="3C4E89D2" w14:textId="77777777" w:rsidR="00775C33" w:rsidRDefault="00775C33">
            <w:r>
              <w:t xml:space="preserve">26 </w:t>
            </w:r>
            <w:proofErr w:type="spellStart"/>
            <w:r>
              <w:t>Feb</w:t>
            </w:r>
            <w:proofErr w:type="spellEnd"/>
          </w:p>
        </w:tc>
      </w:tr>
      <w:tr w:rsidR="00775C33" w14:paraId="4D1AD4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5F9C14"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60F35898" w14:textId="77777777" w:rsidR="00775C33" w:rsidRDefault="00775C33">
            <w:r>
              <w:t>Il y a 2 grandes portes principales de chaque côtés du pilier en face de réception</w:t>
            </w:r>
          </w:p>
        </w:tc>
        <w:tc>
          <w:tcPr>
            <w:tcW w:w="0" w:type="auto"/>
            <w:tcBorders>
              <w:top w:val="single" w:sz="4" w:space="0" w:color="auto"/>
              <w:left w:val="single" w:sz="4" w:space="0" w:color="auto"/>
              <w:bottom w:val="single" w:sz="4" w:space="0" w:color="auto"/>
              <w:right w:val="single" w:sz="4" w:space="0" w:color="auto"/>
            </w:tcBorders>
            <w:hideMark/>
          </w:tcPr>
          <w:p w14:paraId="729ABB4C" w14:textId="77777777" w:rsidR="00775C33" w:rsidRDefault="00775C33">
            <w:r>
              <w:t>OK</w:t>
            </w:r>
          </w:p>
          <w:p w14:paraId="35104B05" w14:textId="77777777" w:rsidR="00775C33" w:rsidRDefault="00775C33">
            <w:r>
              <w:t xml:space="preserve">26 </w:t>
            </w:r>
            <w:proofErr w:type="spellStart"/>
            <w:r>
              <w:t>Feb</w:t>
            </w:r>
            <w:proofErr w:type="spellEnd"/>
          </w:p>
        </w:tc>
      </w:tr>
    </w:tbl>
    <w:p w14:paraId="1960FD6E" w14:textId="77777777" w:rsidR="00775C33" w:rsidRDefault="00775C33" w:rsidP="00775C33">
      <w:pPr>
        <w:pStyle w:val="Titre3"/>
        <w:rPr>
          <w:rFonts w:ascii="Calibri" w:eastAsia="Calibri" w:hAnsi="Calibri" w:cs="Calibri"/>
          <w:szCs w:val="24"/>
        </w:rPr>
      </w:pPr>
      <w:bookmarkStart w:id="55" w:name="_Toc161434740"/>
      <w:r>
        <w:t>Sprint 4</w:t>
      </w:r>
      <w:bookmarkEnd w:id="55"/>
    </w:p>
    <w:p w14:paraId="38E72E77" w14:textId="77777777" w:rsidR="00775C33" w:rsidRDefault="00775C33" w:rsidP="00775C33">
      <w:pPr>
        <w:pStyle w:val="Titre4"/>
      </w:pPr>
      <w:r>
        <w:t>Restaurant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5"/>
        <w:gridCol w:w="7159"/>
        <w:gridCol w:w="506"/>
      </w:tblGrid>
      <w:tr w:rsidR="00775C33" w14:paraId="72D0AB2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E6C57" w14:textId="77777777" w:rsidR="00775C33" w:rsidRDefault="00775C33">
            <w:r>
              <w:t>entrée</w:t>
            </w:r>
          </w:p>
        </w:tc>
        <w:tc>
          <w:tcPr>
            <w:tcW w:w="0" w:type="auto"/>
            <w:tcBorders>
              <w:top w:val="single" w:sz="4" w:space="0" w:color="auto"/>
              <w:left w:val="single" w:sz="4" w:space="0" w:color="auto"/>
              <w:bottom w:val="single" w:sz="4" w:space="0" w:color="auto"/>
              <w:right w:val="single" w:sz="4" w:space="0" w:color="auto"/>
            </w:tcBorders>
            <w:hideMark/>
          </w:tcPr>
          <w:p w14:paraId="30BF08AB" w14:textId="77777777" w:rsidR="00775C33" w:rsidRDefault="00775C33">
            <w:r>
              <w:t>quand je rentre par la porte du restaurant il y a une petite réception avec une personne qui puisse m'amener auprès de ma table</w:t>
            </w:r>
          </w:p>
        </w:tc>
        <w:tc>
          <w:tcPr>
            <w:tcW w:w="0" w:type="auto"/>
            <w:tcBorders>
              <w:top w:val="single" w:sz="4" w:space="0" w:color="auto"/>
              <w:left w:val="single" w:sz="4" w:space="0" w:color="auto"/>
              <w:bottom w:val="single" w:sz="4" w:space="0" w:color="auto"/>
              <w:right w:val="single" w:sz="4" w:space="0" w:color="auto"/>
            </w:tcBorders>
            <w:hideMark/>
          </w:tcPr>
          <w:p w14:paraId="2BBC5167" w14:textId="77777777" w:rsidR="00775C33" w:rsidRDefault="00775C33">
            <w:r>
              <w:t>OK</w:t>
            </w:r>
          </w:p>
          <w:p w14:paraId="728BA89E" w14:textId="77777777" w:rsidR="00775C33" w:rsidRDefault="00775C33">
            <w:r>
              <w:t>4 Mar</w:t>
            </w:r>
          </w:p>
        </w:tc>
      </w:tr>
      <w:tr w:rsidR="00775C33" w14:paraId="2A6328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A44189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31705610" w14:textId="77777777" w:rsidR="00775C33" w:rsidRDefault="00775C33">
            <w:r>
              <w:t>dans le restaurant il y a plusieurs tables rondes de différentes tailles dispersée tout autour de la salle</w:t>
            </w:r>
          </w:p>
        </w:tc>
        <w:tc>
          <w:tcPr>
            <w:tcW w:w="0" w:type="auto"/>
            <w:tcBorders>
              <w:top w:val="single" w:sz="4" w:space="0" w:color="auto"/>
              <w:left w:val="single" w:sz="4" w:space="0" w:color="auto"/>
              <w:bottom w:val="single" w:sz="4" w:space="0" w:color="auto"/>
              <w:right w:val="single" w:sz="4" w:space="0" w:color="auto"/>
            </w:tcBorders>
            <w:hideMark/>
          </w:tcPr>
          <w:p w14:paraId="3DA26B4B" w14:textId="77777777" w:rsidR="00775C33" w:rsidRDefault="00775C33">
            <w:r>
              <w:t>OK</w:t>
            </w:r>
          </w:p>
          <w:p w14:paraId="1AFB0107" w14:textId="77777777" w:rsidR="00775C33" w:rsidRDefault="00775C33">
            <w:r>
              <w:t>11 Mar</w:t>
            </w:r>
          </w:p>
        </w:tc>
      </w:tr>
      <w:tr w:rsidR="00775C33" w14:paraId="498A86F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920662F"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AFCF7A3" w14:textId="77777777" w:rsidR="00775C33" w:rsidRDefault="00775C33">
            <w:r>
              <w:t>auprès de chaque table  il y a un certain nombre de chaises</w:t>
            </w:r>
          </w:p>
        </w:tc>
        <w:tc>
          <w:tcPr>
            <w:tcW w:w="0" w:type="auto"/>
            <w:tcBorders>
              <w:top w:val="single" w:sz="4" w:space="0" w:color="auto"/>
              <w:left w:val="single" w:sz="4" w:space="0" w:color="auto"/>
              <w:bottom w:val="single" w:sz="4" w:space="0" w:color="auto"/>
              <w:right w:val="single" w:sz="4" w:space="0" w:color="auto"/>
            </w:tcBorders>
            <w:hideMark/>
          </w:tcPr>
          <w:p w14:paraId="45B4E488" w14:textId="77777777" w:rsidR="00775C33" w:rsidRDefault="00775C33">
            <w:r>
              <w:t>OK</w:t>
            </w:r>
          </w:p>
          <w:p w14:paraId="47B017B6" w14:textId="77777777" w:rsidR="00775C33" w:rsidRDefault="00775C33">
            <w:r>
              <w:t>11 Mar</w:t>
            </w:r>
          </w:p>
        </w:tc>
      </w:tr>
      <w:tr w:rsidR="00775C33" w14:paraId="2C4B86D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67C5FB"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422326BE" w14:textId="77777777" w:rsidR="00775C33" w:rsidRDefault="00775C33">
            <w:r>
              <w:t>au fond du restaurant il y a un comptoir et une caisse</w:t>
            </w:r>
          </w:p>
        </w:tc>
        <w:tc>
          <w:tcPr>
            <w:tcW w:w="0" w:type="auto"/>
            <w:tcBorders>
              <w:top w:val="single" w:sz="4" w:space="0" w:color="auto"/>
              <w:left w:val="single" w:sz="4" w:space="0" w:color="auto"/>
              <w:bottom w:val="single" w:sz="4" w:space="0" w:color="auto"/>
              <w:right w:val="single" w:sz="4" w:space="0" w:color="auto"/>
            </w:tcBorders>
            <w:hideMark/>
          </w:tcPr>
          <w:p w14:paraId="59922AD4" w14:textId="77777777" w:rsidR="00775C33" w:rsidRDefault="00775C33">
            <w:r>
              <w:t>OK</w:t>
            </w:r>
          </w:p>
          <w:p w14:paraId="5781DEC1" w14:textId="77777777" w:rsidR="00775C33" w:rsidRDefault="00775C33">
            <w:r>
              <w:t>4 Mar</w:t>
            </w:r>
          </w:p>
        </w:tc>
      </w:tr>
      <w:tr w:rsidR="00775C33" w14:paraId="1DB5E94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88132E2"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3F89F233" w14:textId="77777777" w:rsidR="00775C33" w:rsidRDefault="00775C33">
            <w:r>
              <w:t>à côté de certaines table il y a de prises murales</w:t>
            </w:r>
          </w:p>
        </w:tc>
        <w:tc>
          <w:tcPr>
            <w:tcW w:w="0" w:type="auto"/>
            <w:tcBorders>
              <w:top w:val="single" w:sz="4" w:space="0" w:color="auto"/>
              <w:left w:val="single" w:sz="4" w:space="0" w:color="auto"/>
              <w:bottom w:val="single" w:sz="4" w:space="0" w:color="auto"/>
              <w:right w:val="single" w:sz="4" w:space="0" w:color="auto"/>
            </w:tcBorders>
            <w:hideMark/>
          </w:tcPr>
          <w:p w14:paraId="2A1D7029" w14:textId="77777777" w:rsidR="00775C33" w:rsidRDefault="00775C33">
            <w:r>
              <w:t>OK</w:t>
            </w:r>
          </w:p>
          <w:p w14:paraId="4664A25F" w14:textId="77777777" w:rsidR="00775C33" w:rsidRDefault="00775C33">
            <w:r>
              <w:t>4 Mar</w:t>
            </w:r>
          </w:p>
        </w:tc>
      </w:tr>
      <w:tr w:rsidR="00775C33" w14:paraId="1CECFF1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6C44A86" w14:textId="77777777" w:rsidR="00775C33" w:rsidRDefault="00775C33">
            <w:r>
              <w:t>toilettes</w:t>
            </w:r>
          </w:p>
        </w:tc>
        <w:tc>
          <w:tcPr>
            <w:tcW w:w="0" w:type="auto"/>
            <w:tcBorders>
              <w:top w:val="single" w:sz="4" w:space="0" w:color="auto"/>
              <w:left w:val="single" w:sz="4" w:space="0" w:color="auto"/>
              <w:bottom w:val="single" w:sz="4" w:space="0" w:color="auto"/>
              <w:right w:val="single" w:sz="4" w:space="0" w:color="auto"/>
            </w:tcBorders>
            <w:hideMark/>
          </w:tcPr>
          <w:p w14:paraId="136BD3D2" w14:textId="77777777" w:rsidR="00775C33" w:rsidRDefault="00775C33">
            <w:r>
              <w:t>dans le restaurent il y a des toilettes en bas du plan</w:t>
            </w:r>
          </w:p>
        </w:tc>
        <w:tc>
          <w:tcPr>
            <w:tcW w:w="0" w:type="auto"/>
            <w:tcBorders>
              <w:top w:val="single" w:sz="4" w:space="0" w:color="auto"/>
              <w:left w:val="single" w:sz="4" w:space="0" w:color="auto"/>
              <w:bottom w:val="single" w:sz="4" w:space="0" w:color="auto"/>
              <w:right w:val="single" w:sz="4" w:space="0" w:color="auto"/>
            </w:tcBorders>
            <w:hideMark/>
          </w:tcPr>
          <w:p w14:paraId="2AA9CA4D" w14:textId="77777777" w:rsidR="00775C33" w:rsidRDefault="00775C33">
            <w:r>
              <w:t>OK</w:t>
            </w:r>
          </w:p>
          <w:p w14:paraId="4EC2A97D" w14:textId="77777777" w:rsidR="00775C33" w:rsidRDefault="00775C33">
            <w:r>
              <w:t>4 Mar</w:t>
            </w:r>
          </w:p>
        </w:tc>
      </w:tr>
      <w:tr w:rsidR="00775C33" w14:paraId="66007F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041284" w14:textId="77777777" w:rsidR="00775C33" w:rsidRDefault="00775C33">
            <w:r>
              <w:t>services</w:t>
            </w:r>
          </w:p>
        </w:tc>
        <w:tc>
          <w:tcPr>
            <w:tcW w:w="0" w:type="auto"/>
            <w:tcBorders>
              <w:top w:val="single" w:sz="4" w:space="0" w:color="auto"/>
              <w:left w:val="single" w:sz="4" w:space="0" w:color="auto"/>
              <w:bottom w:val="single" w:sz="4" w:space="0" w:color="auto"/>
              <w:right w:val="single" w:sz="4" w:space="0" w:color="auto"/>
            </w:tcBorders>
            <w:hideMark/>
          </w:tcPr>
          <w:p w14:paraId="76472C04" w14:textId="77777777" w:rsidR="00775C33" w:rsidRDefault="00775C33">
            <w:r>
              <w:t>sur les tables il y a des services</w:t>
            </w:r>
          </w:p>
        </w:tc>
        <w:tc>
          <w:tcPr>
            <w:tcW w:w="0" w:type="auto"/>
            <w:tcBorders>
              <w:top w:val="single" w:sz="4" w:space="0" w:color="auto"/>
              <w:left w:val="single" w:sz="4" w:space="0" w:color="auto"/>
              <w:bottom w:val="single" w:sz="4" w:space="0" w:color="auto"/>
              <w:right w:val="single" w:sz="4" w:space="0" w:color="auto"/>
            </w:tcBorders>
            <w:hideMark/>
          </w:tcPr>
          <w:p w14:paraId="23707C08" w14:textId="77777777" w:rsidR="00775C33" w:rsidRDefault="00775C33">
            <w:r>
              <w:t>OK</w:t>
            </w:r>
          </w:p>
          <w:p w14:paraId="2D530C02" w14:textId="77777777" w:rsidR="00775C33" w:rsidRDefault="00775C33">
            <w:r>
              <w:t>4 Mar</w:t>
            </w:r>
          </w:p>
        </w:tc>
      </w:tr>
      <w:tr w:rsidR="00775C33" w14:paraId="707F08A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C16AC6D" w14:textId="77777777" w:rsidR="00775C33" w:rsidRDefault="00775C33">
            <w:r>
              <w:t>assiettes</w:t>
            </w:r>
          </w:p>
        </w:tc>
        <w:tc>
          <w:tcPr>
            <w:tcW w:w="0" w:type="auto"/>
            <w:tcBorders>
              <w:top w:val="single" w:sz="4" w:space="0" w:color="auto"/>
              <w:left w:val="single" w:sz="4" w:space="0" w:color="auto"/>
              <w:bottom w:val="single" w:sz="4" w:space="0" w:color="auto"/>
              <w:right w:val="single" w:sz="4" w:space="0" w:color="auto"/>
            </w:tcBorders>
            <w:hideMark/>
          </w:tcPr>
          <w:p w14:paraId="4CE1ACDC" w14:textId="77777777" w:rsidR="00775C33" w:rsidRDefault="00775C33">
            <w:r>
              <w:t>sur le tables entre les services  il y a des assiettes</w:t>
            </w:r>
          </w:p>
        </w:tc>
        <w:tc>
          <w:tcPr>
            <w:tcW w:w="0" w:type="auto"/>
            <w:tcBorders>
              <w:top w:val="single" w:sz="4" w:space="0" w:color="auto"/>
              <w:left w:val="single" w:sz="4" w:space="0" w:color="auto"/>
              <w:bottom w:val="single" w:sz="4" w:space="0" w:color="auto"/>
              <w:right w:val="single" w:sz="4" w:space="0" w:color="auto"/>
            </w:tcBorders>
            <w:hideMark/>
          </w:tcPr>
          <w:p w14:paraId="08B156E8" w14:textId="77777777" w:rsidR="00775C33" w:rsidRDefault="00775C33">
            <w:r>
              <w:t>OK</w:t>
            </w:r>
          </w:p>
          <w:p w14:paraId="165FB3BD" w14:textId="77777777" w:rsidR="00775C33" w:rsidRDefault="00775C33">
            <w:r>
              <w:t>4 Mar</w:t>
            </w:r>
          </w:p>
        </w:tc>
      </w:tr>
      <w:tr w:rsidR="00775C33" w14:paraId="300BC48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47B5125"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9E4E311" w14:textId="77777777" w:rsidR="00775C33" w:rsidRDefault="00775C33">
            <w:r>
              <w:t>!https://ibb.co/b60cjDG(emplacement restaurant)!l</w:t>
            </w:r>
          </w:p>
        </w:tc>
        <w:tc>
          <w:tcPr>
            <w:tcW w:w="0" w:type="auto"/>
            <w:tcBorders>
              <w:top w:val="single" w:sz="4" w:space="0" w:color="auto"/>
              <w:left w:val="single" w:sz="4" w:space="0" w:color="auto"/>
              <w:bottom w:val="single" w:sz="4" w:space="0" w:color="auto"/>
              <w:right w:val="single" w:sz="4" w:space="0" w:color="auto"/>
            </w:tcBorders>
            <w:hideMark/>
          </w:tcPr>
          <w:p w14:paraId="7CE7C8DB" w14:textId="77777777" w:rsidR="00775C33" w:rsidRDefault="00775C33">
            <w:r>
              <w:t>OK</w:t>
            </w:r>
          </w:p>
          <w:p w14:paraId="631176E9" w14:textId="77777777" w:rsidR="00775C33" w:rsidRDefault="00775C33">
            <w:r>
              <w:t>4 Mar</w:t>
            </w:r>
          </w:p>
        </w:tc>
      </w:tr>
      <w:tr w:rsidR="00775C33" w14:paraId="351719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E7E4601"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5D507698"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28413" w14:textId="77777777" w:rsidR="00775C33" w:rsidRDefault="00775C33">
            <w:r>
              <w:t>OK</w:t>
            </w:r>
          </w:p>
          <w:p w14:paraId="76F1CB74" w14:textId="77777777" w:rsidR="00775C33" w:rsidRDefault="00775C33">
            <w:r>
              <w:t>4 Mar</w:t>
            </w:r>
          </w:p>
        </w:tc>
      </w:tr>
    </w:tbl>
    <w:p w14:paraId="52364C6C" w14:textId="77777777" w:rsidR="00775C33" w:rsidRDefault="00775C33" w:rsidP="00775C33">
      <w:pPr>
        <w:pStyle w:val="Titre3"/>
        <w:rPr>
          <w:rFonts w:ascii="Calibri" w:eastAsia="Calibri" w:hAnsi="Calibri" w:cs="Calibri"/>
          <w:szCs w:val="24"/>
        </w:rPr>
      </w:pPr>
      <w:bookmarkStart w:id="56" w:name="_Toc161434741"/>
      <w:r>
        <w:t>Sprint 5</w:t>
      </w:r>
      <w:bookmarkEnd w:id="56"/>
    </w:p>
    <w:p w14:paraId="081EBA6F" w14:textId="77777777" w:rsidR="00775C33" w:rsidRDefault="00775C33" w:rsidP="00775C33">
      <w:pPr>
        <w:pStyle w:val="Titre4"/>
      </w:pPr>
      <w:r>
        <w:t>SPA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8"/>
        <w:gridCol w:w="7527"/>
        <w:gridCol w:w="375"/>
      </w:tblGrid>
      <w:tr w:rsidR="00775C33" w14:paraId="6AB37C5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DE2D6B8" w14:textId="77777777" w:rsidR="00775C33" w:rsidRDefault="00775C33">
            <w:r>
              <w:t xml:space="preserve">Bains à </w:t>
            </w:r>
            <w:proofErr w:type="spellStart"/>
            <w:r>
              <w:t>remou</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25412A2" w14:textId="77777777" w:rsidR="00775C33" w:rsidRDefault="00775C33">
            <w:r>
              <w:t>Quand je veux me détendre il y a des bains chaud avec 10 sièges qui propulse des bulles pour faire des massages au utilisateurs.</w:t>
            </w:r>
          </w:p>
        </w:tc>
        <w:tc>
          <w:tcPr>
            <w:tcW w:w="0" w:type="auto"/>
            <w:tcBorders>
              <w:top w:val="single" w:sz="4" w:space="0" w:color="auto"/>
              <w:left w:val="single" w:sz="4" w:space="0" w:color="auto"/>
              <w:bottom w:val="single" w:sz="4" w:space="0" w:color="auto"/>
              <w:right w:val="single" w:sz="4" w:space="0" w:color="auto"/>
            </w:tcBorders>
            <w:hideMark/>
          </w:tcPr>
          <w:p w14:paraId="0E5B96C3" w14:textId="77777777" w:rsidR="00775C33" w:rsidRDefault="00775C33">
            <w:r>
              <w:t>???</w:t>
            </w:r>
          </w:p>
        </w:tc>
      </w:tr>
      <w:tr w:rsidR="00775C33" w14:paraId="349F88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B737EF" w14:textId="77777777" w:rsidR="00775C33" w:rsidRDefault="00775C33">
            <w:r>
              <w:t>vestiaires</w:t>
            </w:r>
          </w:p>
        </w:tc>
        <w:tc>
          <w:tcPr>
            <w:tcW w:w="0" w:type="auto"/>
            <w:tcBorders>
              <w:top w:val="single" w:sz="4" w:space="0" w:color="auto"/>
              <w:left w:val="single" w:sz="4" w:space="0" w:color="auto"/>
              <w:bottom w:val="single" w:sz="4" w:space="0" w:color="auto"/>
              <w:right w:val="single" w:sz="4" w:space="0" w:color="auto"/>
            </w:tcBorders>
            <w:hideMark/>
          </w:tcPr>
          <w:p w14:paraId="49E9831F" w14:textId="77777777" w:rsidR="00775C33" w:rsidRDefault="00775C33">
            <w:r>
              <w:t>Pour les utilisateurs, avant d'entrer dans le SPA  il y a un passage dans des vestiaires avec des casier sécurisé par une clé et des douches pour que les utilisateurs puissent se changer garder leurs affaires en sécurité et se doucher.</w:t>
            </w:r>
          </w:p>
        </w:tc>
        <w:tc>
          <w:tcPr>
            <w:tcW w:w="0" w:type="auto"/>
            <w:tcBorders>
              <w:top w:val="single" w:sz="4" w:space="0" w:color="auto"/>
              <w:left w:val="single" w:sz="4" w:space="0" w:color="auto"/>
              <w:bottom w:val="single" w:sz="4" w:space="0" w:color="auto"/>
              <w:right w:val="single" w:sz="4" w:space="0" w:color="auto"/>
            </w:tcBorders>
            <w:hideMark/>
          </w:tcPr>
          <w:p w14:paraId="1E58180E" w14:textId="77777777" w:rsidR="00775C33" w:rsidRDefault="00775C33">
            <w:r>
              <w:t>???</w:t>
            </w:r>
          </w:p>
        </w:tc>
      </w:tr>
      <w:tr w:rsidR="00775C33" w14:paraId="121494E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4E52BD" w14:textId="77777777" w:rsidR="00775C33" w:rsidRDefault="00775C33">
            <w:r>
              <w:t>Sécurité</w:t>
            </w:r>
          </w:p>
        </w:tc>
        <w:tc>
          <w:tcPr>
            <w:tcW w:w="0" w:type="auto"/>
            <w:tcBorders>
              <w:top w:val="single" w:sz="4" w:space="0" w:color="auto"/>
              <w:left w:val="single" w:sz="4" w:space="0" w:color="auto"/>
              <w:bottom w:val="single" w:sz="4" w:space="0" w:color="auto"/>
              <w:right w:val="single" w:sz="4" w:space="0" w:color="auto"/>
            </w:tcBorders>
            <w:hideMark/>
          </w:tcPr>
          <w:p w14:paraId="42C91BD0" w14:textId="77777777" w:rsidR="00775C33" w:rsidRDefault="00775C33">
            <w:r>
              <w:t>Sur le côté de chaque bassin du spa en cas d'accidents  il y a des bouées de sauvetage</w:t>
            </w:r>
          </w:p>
        </w:tc>
        <w:tc>
          <w:tcPr>
            <w:tcW w:w="0" w:type="auto"/>
            <w:tcBorders>
              <w:top w:val="single" w:sz="4" w:space="0" w:color="auto"/>
              <w:left w:val="single" w:sz="4" w:space="0" w:color="auto"/>
              <w:bottom w:val="single" w:sz="4" w:space="0" w:color="auto"/>
              <w:right w:val="single" w:sz="4" w:space="0" w:color="auto"/>
            </w:tcBorders>
            <w:hideMark/>
          </w:tcPr>
          <w:p w14:paraId="383CDDC5" w14:textId="77777777" w:rsidR="00775C33" w:rsidRDefault="00775C33">
            <w:r>
              <w:t>???</w:t>
            </w:r>
          </w:p>
        </w:tc>
      </w:tr>
      <w:tr w:rsidR="00775C33" w14:paraId="7898E7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A21114" w14:textId="77777777" w:rsidR="00775C33" w:rsidRDefault="00775C33">
            <w:r>
              <w:t>Bar (dans l'eau)</w:t>
            </w:r>
          </w:p>
        </w:tc>
        <w:tc>
          <w:tcPr>
            <w:tcW w:w="0" w:type="auto"/>
            <w:tcBorders>
              <w:top w:val="single" w:sz="4" w:space="0" w:color="auto"/>
              <w:left w:val="single" w:sz="4" w:space="0" w:color="auto"/>
              <w:bottom w:val="single" w:sz="4" w:space="0" w:color="auto"/>
              <w:right w:val="single" w:sz="4" w:space="0" w:color="auto"/>
            </w:tcBorders>
            <w:hideMark/>
          </w:tcPr>
          <w:p w14:paraId="767602F4" w14:textId="77777777" w:rsidR="00775C33" w:rsidRDefault="00775C33">
            <w:r>
              <w:t>Dans la piscine  Il y a un bar à des cocktails</w:t>
            </w:r>
          </w:p>
        </w:tc>
        <w:tc>
          <w:tcPr>
            <w:tcW w:w="0" w:type="auto"/>
            <w:tcBorders>
              <w:top w:val="single" w:sz="4" w:space="0" w:color="auto"/>
              <w:left w:val="single" w:sz="4" w:space="0" w:color="auto"/>
              <w:bottom w:val="single" w:sz="4" w:space="0" w:color="auto"/>
              <w:right w:val="single" w:sz="4" w:space="0" w:color="auto"/>
            </w:tcBorders>
            <w:hideMark/>
          </w:tcPr>
          <w:p w14:paraId="285C50EA" w14:textId="77777777" w:rsidR="00775C33" w:rsidRDefault="00775C33">
            <w:r>
              <w:t>???</w:t>
            </w:r>
          </w:p>
        </w:tc>
      </w:tr>
      <w:tr w:rsidR="00775C33" w14:paraId="7D7BDE2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C499D"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15A0D265" w14:textId="77777777" w:rsidR="00775C33" w:rsidRDefault="00775C33">
            <w:r>
              <w:t>Dans les piscines au fond il y a des lumières de plusieurs couleurs pour donner une ambiance spécifique au SPA</w:t>
            </w:r>
          </w:p>
        </w:tc>
        <w:tc>
          <w:tcPr>
            <w:tcW w:w="0" w:type="auto"/>
            <w:tcBorders>
              <w:top w:val="single" w:sz="4" w:space="0" w:color="auto"/>
              <w:left w:val="single" w:sz="4" w:space="0" w:color="auto"/>
              <w:bottom w:val="single" w:sz="4" w:space="0" w:color="auto"/>
              <w:right w:val="single" w:sz="4" w:space="0" w:color="auto"/>
            </w:tcBorders>
            <w:hideMark/>
          </w:tcPr>
          <w:p w14:paraId="55B435AC" w14:textId="77777777" w:rsidR="00775C33" w:rsidRDefault="00775C33">
            <w:r>
              <w:t>???</w:t>
            </w:r>
          </w:p>
        </w:tc>
      </w:tr>
      <w:tr w:rsidR="00775C33" w14:paraId="6F9C531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074442" w14:textId="77777777" w:rsidR="00775C33" w:rsidRDefault="00775C33">
            <w:r>
              <w:lastRenderedPageBreak/>
              <w:t>toilettes</w:t>
            </w:r>
          </w:p>
        </w:tc>
        <w:tc>
          <w:tcPr>
            <w:tcW w:w="0" w:type="auto"/>
            <w:tcBorders>
              <w:top w:val="single" w:sz="4" w:space="0" w:color="auto"/>
              <w:left w:val="single" w:sz="4" w:space="0" w:color="auto"/>
              <w:bottom w:val="single" w:sz="4" w:space="0" w:color="auto"/>
              <w:right w:val="single" w:sz="4" w:space="0" w:color="auto"/>
            </w:tcBorders>
            <w:hideMark/>
          </w:tcPr>
          <w:p w14:paraId="75D25EA2" w14:textId="77777777" w:rsidR="00775C33" w:rsidRDefault="00775C33">
            <w:r>
              <w:t>Sur les côtés du SPA  il y a des toilettes pour hommes et pour femmes séparés équipé de 3 lavabos et 3 toilettes chacun</w:t>
            </w:r>
          </w:p>
        </w:tc>
        <w:tc>
          <w:tcPr>
            <w:tcW w:w="0" w:type="auto"/>
            <w:tcBorders>
              <w:top w:val="single" w:sz="4" w:space="0" w:color="auto"/>
              <w:left w:val="single" w:sz="4" w:space="0" w:color="auto"/>
              <w:bottom w:val="single" w:sz="4" w:space="0" w:color="auto"/>
              <w:right w:val="single" w:sz="4" w:space="0" w:color="auto"/>
            </w:tcBorders>
            <w:hideMark/>
          </w:tcPr>
          <w:p w14:paraId="228551B5" w14:textId="77777777" w:rsidR="00775C33" w:rsidRDefault="00775C33">
            <w:r>
              <w:t>???</w:t>
            </w:r>
          </w:p>
        </w:tc>
      </w:tr>
      <w:tr w:rsidR="00775C33" w14:paraId="2C7D50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2D4884" w14:textId="77777777" w:rsidR="00775C33" w:rsidRDefault="00775C33">
            <w:r>
              <w:t>SPA étage</w:t>
            </w:r>
          </w:p>
        </w:tc>
        <w:tc>
          <w:tcPr>
            <w:tcW w:w="0" w:type="auto"/>
            <w:tcBorders>
              <w:top w:val="single" w:sz="4" w:space="0" w:color="auto"/>
              <w:left w:val="single" w:sz="4" w:space="0" w:color="auto"/>
              <w:bottom w:val="single" w:sz="4" w:space="0" w:color="auto"/>
              <w:right w:val="single" w:sz="4" w:space="0" w:color="auto"/>
            </w:tcBorders>
            <w:hideMark/>
          </w:tcPr>
          <w:p w14:paraId="7343C6CB" w14:textId="77777777" w:rsidR="00775C33" w:rsidRDefault="00775C33">
            <w:r>
              <w:t xml:space="preserve">Quand je veux aller au SPA, je dois me rendre au 1er étage de l'hôtel qui contient celui-ci, la salle de sport, les vestiaires et </w:t>
            </w:r>
            <w:proofErr w:type="spellStart"/>
            <w:r>
              <w:t>et</w:t>
            </w:r>
            <w:proofErr w:type="spellEnd"/>
            <w:r>
              <w:t xml:space="preserve"> la salle de jeu.</w:t>
            </w:r>
          </w:p>
        </w:tc>
        <w:tc>
          <w:tcPr>
            <w:tcW w:w="0" w:type="auto"/>
            <w:tcBorders>
              <w:top w:val="single" w:sz="4" w:space="0" w:color="auto"/>
              <w:left w:val="single" w:sz="4" w:space="0" w:color="auto"/>
              <w:bottom w:val="single" w:sz="4" w:space="0" w:color="auto"/>
              <w:right w:val="single" w:sz="4" w:space="0" w:color="auto"/>
            </w:tcBorders>
            <w:hideMark/>
          </w:tcPr>
          <w:p w14:paraId="0A2E4798" w14:textId="77777777" w:rsidR="00775C33" w:rsidRDefault="00775C33">
            <w:r>
              <w:t>???</w:t>
            </w:r>
          </w:p>
        </w:tc>
      </w:tr>
      <w:tr w:rsidR="00775C33" w14:paraId="6DE155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E90FC32" w14:textId="77777777" w:rsidR="00775C33" w:rsidRDefault="00775C33">
            <w:r>
              <w:t>Piscine</w:t>
            </w:r>
          </w:p>
        </w:tc>
        <w:tc>
          <w:tcPr>
            <w:tcW w:w="0" w:type="auto"/>
            <w:tcBorders>
              <w:top w:val="single" w:sz="4" w:space="0" w:color="auto"/>
              <w:left w:val="single" w:sz="4" w:space="0" w:color="auto"/>
              <w:bottom w:val="single" w:sz="4" w:space="0" w:color="auto"/>
              <w:right w:val="single" w:sz="4" w:space="0" w:color="auto"/>
            </w:tcBorders>
            <w:hideMark/>
          </w:tcPr>
          <w:p w14:paraId="7B27E772" w14:textId="77777777" w:rsidR="00775C33" w:rsidRDefault="00775C33">
            <w:r>
              <w:t>Au milieu du spa il y a un grand bassin contenant les bains à remous.</w:t>
            </w:r>
          </w:p>
        </w:tc>
        <w:tc>
          <w:tcPr>
            <w:tcW w:w="0" w:type="auto"/>
            <w:tcBorders>
              <w:top w:val="single" w:sz="4" w:space="0" w:color="auto"/>
              <w:left w:val="single" w:sz="4" w:space="0" w:color="auto"/>
              <w:bottom w:val="single" w:sz="4" w:space="0" w:color="auto"/>
              <w:right w:val="single" w:sz="4" w:space="0" w:color="auto"/>
            </w:tcBorders>
            <w:hideMark/>
          </w:tcPr>
          <w:p w14:paraId="44E70616" w14:textId="77777777" w:rsidR="00775C33" w:rsidRDefault="00775C33">
            <w:r>
              <w:t>???</w:t>
            </w:r>
          </w:p>
        </w:tc>
      </w:tr>
      <w:tr w:rsidR="00775C33" w14:paraId="56C8571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89EE0F2" w14:textId="77777777" w:rsidR="00775C33" w:rsidRDefault="00775C33">
            <w:r>
              <w:t>Hammam</w:t>
            </w:r>
          </w:p>
        </w:tc>
        <w:tc>
          <w:tcPr>
            <w:tcW w:w="0" w:type="auto"/>
            <w:tcBorders>
              <w:top w:val="single" w:sz="4" w:space="0" w:color="auto"/>
              <w:left w:val="single" w:sz="4" w:space="0" w:color="auto"/>
              <w:bottom w:val="single" w:sz="4" w:space="0" w:color="auto"/>
              <w:right w:val="single" w:sz="4" w:space="0" w:color="auto"/>
            </w:tcBorders>
            <w:hideMark/>
          </w:tcPr>
          <w:p w14:paraId="02288DA4" w14:textId="77777777" w:rsidR="00775C33" w:rsidRDefault="00775C33">
            <w:r>
              <w:t>Sur le côté de la salle principale du SPA, il y a une porte menant dans un hammam. La salle est en forme de cercle contre les murer le sol qui est surélevé pour pouvoir s'assoir et une fontaine au centre.</w:t>
            </w:r>
          </w:p>
        </w:tc>
        <w:tc>
          <w:tcPr>
            <w:tcW w:w="0" w:type="auto"/>
            <w:tcBorders>
              <w:top w:val="single" w:sz="4" w:space="0" w:color="auto"/>
              <w:left w:val="single" w:sz="4" w:space="0" w:color="auto"/>
              <w:bottom w:val="single" w:sz="4" w:space="0" w:color="auto"/>
              <w:right w:val="single" w:sz="4" w:space="0" w:color="auto"/>
            </w:tcBorders>
            <w:hideMark/>
          </w:tcPr>
          <w:p w14:paraId="68CE8B71" w14:textId="77777777" w:rsidR="00775C33" w:rsidRDefault="00775C33">
            <w:r>
              <w:t>???</w:t>
            </w:r>
          </w:p>
        </w:tc>
      </w:tr>
    </w:tbl>
    <w:p w14:paraId="5EC26440" w14:textId="77777777" w:rsidR="00775C33" w:rsidRDefault="00775C33" w:rsidP="00775C33">
      <w:pPr>
        <w:pStyle w:val="Titre4"/>
        <w:rPr>
          <w:rFonts w:ascii="Calibri" w:eastAsia="Calibri" w:hAnsi="Calibri" w:cs="Calibri"/>
          <w:sz w:val="20"/>
          <w:szCs w:val="20"/>
        </w:rPr>
      </w:pPr>
      <w:r>
        <w:t>Salle de logistique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57"/>
        <w:gridCol w:w="7050"/>
        <w:gridCol w:w="453"/>
      </w:tblGrid>
      <w:tr w:rsidR="00775C33" w14:paraId="5555E92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8CC2FD" w14:textId="77777777" w:rsidR="00775C33" w:rsidRDefault="00775C33">
            <w:r>
              <w:t>Nettoyage des linges</w:t>
            </w:r>
          </w:p>
        </w:tc>
        <w:tc>
          <w:tcPr>
            <w:tcW w:w="0" w:type="auto"/>
            <w:tcBorders>
              <w:top w:val="single" w:sz="4" w:space="0" w:color="auto"/>
              <w:left w:val="single" w:sz="4" w:space="0" w:color="auto"/>
              <w:bottom w:val="single" w:sz="4" w:space="0" w:color="auto"/>
              <w:right w:val="single" w:sz="4" w:space="0" w:color="auto"/>
            </w:tcBorders>
            <w:hideMark/>
          </w:tcPr>
          <w:p w14:paraId="4D2158A6" w14:textId="77777777" w:rsidR="00775C33" w:rsidRDefault="00775C33">
            <w:r>
              <w:t>Dans une salle de logistique à côtés des armoires de stockages des linges, draps, etc. Il y a 2 machines à laver le linge qui fonctionnent</w:t>
            </w:r>
          </w:p>
        </w:tc>
        <w:tc>
          <w:tcPr>
            <w:tcW w:w="0" w:type="auto"/>
            <w:tcBorders>
              <w:top w:val="single" w:sz="4" w:space="0" w:color="auto"/>
              <w:left w:val="single" w:sz="4" w:space="0" w:color="auto"/>
              <w:bottom w:val="single" w:sz="4" w:space="0" w:color="auto"/>
              <w:right w:val="single" w:sz="4" w:space="0" w:color="auto"/>
            </w:tcBorders>
            <w:hideMark/>
          </w:tcPr>
          <w:p w14:paraId="1352B1FF" w14:textId="77777777" w:rsidR="00775C33" w:rsidRDefault="00775C33">
            <w:r>
              <w:t>OK</w:t>
            </w:r>
          </w:p>
          <w:p w14:paraId="6683475F" w14:textId="77777777" w:rsidR="00775C33" w:rsidRDefault="00775C33">
            <w:r>
              <w:t>12 Mar</w:t>
            </w:r>
          </w:p>
        </w:tc>
      </w:tr>
      <w:tr w:rsidR="00775C33" w14:paraId="5E12DB9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DDFDEA" w14:textId="77777777" w:rsidR="00775C33" w:rsidRDefault="00775C33">
            <w:r>
              <w:t>Stockage linges</w:t>
            </w:r>
          </w:p>
        </w:tc>
        <w:tc>
          <w:tcPr>
            <w:tcW w:w="0" w:type="auto"/>
            <w:tcBorders>
              <w:top w:val="single" w:sz="4" w:space="0" w:color="auto"/>
              <w:left w:val="single" w:sz="4" w:space="0" w:color="auto"/>
              <w:bottom w:val="single" w:sz="4" w:space="0" w:color="auto"/>
              <w:right w:val="single" w:sz="4" w:space="0" w:color="auto"/>
            </w:tcBorders>
            <w:hideMark/>
          </w:tcPr>
          <w:p w14:paraId="6E62F32A" w14:textId="77777777" w:rsidR="00775C33" w:rsidRDefault="00775C33">
            <w:r>
              <w:t xml:space="preserve">A </w:t>
            </w:r>
            <w:proofErr w:type="spellStart"/>
            <w:r>
              <w:t>cotés</w:t>
            </w:r>
            <w:proofErr w:type="spellEnd"/>
            <w:r>
              <w:t xml:space="preserve"> des machines à laver le linge il y a assez d'armoire pour stocker les draps et les linges de toutes les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65178772" w14:textId="77777777" w:rsidR="00775C33" w:rsidRDefault="00775C33">
            <w:r>
              <w:t>OK</w:t>
            </w:r>
          </w:p>
          <w:p w14:paraId="52B3FD8D" w14:textId="77777777" w:rsidR="00775C33" w:rsidRDefault="00775C33">
            <w:r>
              <w:t>12 Mar</w:t>
            </w:r>
          </w:p>
        </w:tc>
      </w:tr>
      <w:tr w:rsidR="00775C33" w14:paraId="72142F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7F3A1A" w14:textId="77777777" w:rsidR="00775C33" w:rsidRDefault="00775C33">
            <w:r>
              <w:t xml:space="preserve">par </w:t>
            </w:r>
            <w:proofErr w:type="spellStart"/>
            <w:r>
              <w:t>etage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E4AFCA" w14:textId="77777777" w:rsidR="00775C33" w:rsidRDefault="00775C33">
            <w:r>
              <w:t xml:space="preserve">Sur chaque étages sauf le </w:t>
            </w:r>
            <w:proofErr w:type="spellStart"/>
            <w:r>
              <w:t>rez</w:t>
            </w:r>
            <w:proofErr w:type="spellEnd"/>
            <w:r>
              <w:t>, Il y a une salle de logistique placer pour faciliter le nettoyage des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3338C900" w14:textId="77777777" w:rsidR="00775C33" w:rsidRDefault="00775C33">
            <w:r>
              <w:t>OK</w:t>
            </w:r>
          </w:p>
          <w:p w14:paraId="2483DF24" w14:textId="77777777" w:rsidR="00775C33" w:rsidRDefault="00775C33">
            <w:r>
              <w:t>12 Mar</w:t>
            </w:r>
          </w:p>
        </w:tc>
      </w:tr>
      <w:tr w:rsidR="00775C33" w14:paraId="6B14CC0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B65E640" w14:textId="77777777" w:rsidR="00775C33" w:rsidRDefault="00775C33">
            <w:r>
              <w:t>Uniquement pour le staff</w:t>
            </w:r>
          </w:p>
        </w:tc>
        <w:tc>
          <w:tcPr>
            <w:tcW w:w="0" w:type="auto"/>
            <w:tcBorders>
              <w:top w:val="single" w:sz="4" w:space="0" w:color="auto"/>
              <w:left w:val="single" w:sz="4" w:space="0" w:color="auto"/>
              <w:bottom w:val="single" w:sz="4" w:space="0" w:color="auto"/>
              <w:right w:val="single" w:sz="4" w:space="0" w:color="auto"/>
            </w:tcBorders>
            <w:hideMark/>
          </w:tcPr>
          <w:p w14:paraId="5F3ECEAF" w14:textId="77777777" w:rsidR="00775C33" w:rsidRDefault="00775C33">
            <w:r>
              <w:t>Quand je rentre dans une des salles de logistique, il y a un petit panneau indiquant que cette pièce est réserver au personnel</w:t>
            </w:r>
          </w:p>
        </w:tc>
        <w:tc>
          <w:tcPr>
            <w:tcW w:w="0" w:type="auto"/>
            <w:tcBorders>
              <w:top w:val="single" w:sz="4" w:space="0" w:color="auto"/>
              <w:left w:val="single" w:sz="4" w:space="0" w:color="auto"/>
              <w:bottom w:val="single" w:sz="4" w:space="0" w:color="auto"/>
              <w:right w:val="single" w:sz="4" w:space="0" w:color="auto"/>
            </w:tcBorders>
            <w:hideMark/>
          </w:tcPr>
          <w:p w14:paraId="078BFA93" w14:textId="77777777" w:rsidR="00775C33" w:rsidRDefault="00775C33">
            <w:r>
              <w:t>OK</w:t>
            </w:r>
          </w:p>
          <w:p w14:paraId="20189B91" w14:textId="77777777" w:rsidR="00775C33" w:rsidRDefault="00775C33">
            <w:r>
              <w:t>12 Mar</w:t>
            </w:r>
          </w:p>
        </w:tc>
      </w:tr>
      <w:tr w:rsidR="00775C33" w14:paraId="7CC408C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5591B" w14:textId="77777777" w:rsidR="00775C33" w:rsidRDefault="00775C33">
            <w:r>
              <w:t>Armoire de stockage cadeau</w:t>
            </w:r>
          </w:p>
        </w:tc>
        <w:tc>
          <w:tcPr>
            <w:tcW w:w="0" w:type="auto"/>
            <w:tcBorders>
              <w:top w:val="single" w:sz="4" w:space="0" w:color="auto"/>
              <w:left w:val="single" w:sz="4" w:space="0" w:color="auto"/>
              <w:bottom w:val="single" w:sz="4" w:space="0" w:color="auto"/>
              <w:right w:val="single" w:sz="4" w:space="0" w:color="auto"/>
            </w:tcBorders>
            <w:hideMark/>
          </w:tcPr>
          <w:p w14:paraId="54982BD0" w14:textId="77777777" w:rsidR="00775C33" w:rsidRDefault="00775C33">
            <w:r>
              <w:t>Quand je rentre dans la salle il y a une armoire et un frigo contenant les cadeau offert au usager de la chambre, c'est-à-dire une bouteille d'eau fraiche(donc dans le frigo), des  chocolats emballés, des sachets de thé de différents goûts dont les préférés des utilisateurs et des capsules de cafés de différentes sortes dont les préférés des utilisateurs.</w:t>
            </w:r>
          </w:p>
        </w:tc>
        <w:tc>
          <w:tcPr>
            <w:tcW w:w="0" w:type="auto"/>
            <w:tcBorders>
              <w:top w:val="single" w:sz="4" w:space="0" w:color="auto"/>
              <w:left w:val="single" w:sz="4" w:space="0" w:color="auto"/>
              <w:bottom w:val="single" w:sz="4" w:space="0" w:color="auto"/>
              <w:right w:val="single" w:sz="4" w:space="0" w:color="auto"/>
            </w:tcBorders>
            <w:hideMark/>
          </w:tcPr>
          <w:p w14:paraId="6CD59D95" w14:textId="77777777" w:rsidR="00775C33" w:rsidRDefault="00775C33">
            <w:r>
              <w:t>OK</w:t>
            </w:r>
          </w:p>
          <w:p w14:paraId="5A0B40DB" w14:textId="77777777" w:rsidR="00775C33" w:rsidRDefault="00775C33">
            <w:r>
              <w:t>12 Mar</w:t>
            </w:r>
          </w:p>
        </w:tc>
      </w:tr>
      <w:tr w:rsidR="00775C33" w14:paraId="08249DE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7914709"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6B5ED33F" w14:textId="77777777" w:rsidR="00775C33" w:rsidRDefault="00775C33">
            <w:r>
              <w:t>La salle est éclairer par des néant situer sur le plafond de la salle de sorte à que les néant éclaire chaque partie de la salle pour aider les employer à voir ce qu'ils font.</w:t>
            </w:r>
          </w:p>
        </w:tc>
        <w:tc>
          <w:tcPr>
            <w:tcW w:w="0" w:type="auto"/>
            <w:tcBorders>
              <w:top w:val="single" w:sz="4" w:space="0" w:color="auto"/>
              <w:left w:val="single" w:sz="4" w:space="0" w:color="auto"/>
              <w:bottom w:val="single" w:sz="4" w:space="0" w:color="auto"/>
              <w:right w:val="single" w:sz="4" w:space="0" w:color="auto"/>
            </w:tcBorders>
            <w:hideMark/>
          </w:tcPr>
          <w:p w14:paraId="2FDB13D2" w14:textId="77777777" w:rsidR="00775C33" w:rsidRDefault="00775C33">
            <w:r>
              <w:t>OK</w:t>
            </w:r>
          </w:p>
          <w:p w14:paraId="0294238E" w14:textId="77777777" w:rsidR="00775C33" w:rsidRDefault="00775C33">
            <w:r>
              <w:t>12 Mar</w:t>
            </w:r>
          </w:p>
        </w:tc>
      </w:tr>
      <w:tr w:rsidR="00775C33" w14:paraId="468AE66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FCAA446" w14:textId="77777777" w:rsidR="00775C33" w:rsidRDefault="00775C33">
            <w:r>
              <w:t>lavabo</w:t>
            </w:r>
          </w:p>
        </w:tc>
        <w:tc>
          <w:tcPr>
            <w:tcW w:w="0" w:type="auto"/>
            <w:tcBorders>
              <w:top w:val="single" w:sz="4" w:space="0" w:color="auto"/>
              <w:left w:val="single" w:sz="4" w:space="0" w:color="auto"/>
              <w:bottom w:val="single" w:sz="4" w:space="0" w:color="auto"/>
              <w:right w:val="single" w:sz="4" w:space="0" w:color="auto"/>
            </w:tcBorders>
            <w:hideMark/>
          </w:tcPr>
          <w:p w14:paraId="1C0CFDD8" w14:textId="77777777" w:rsidR="00775C33" w:rsidRDefault="00775C33">
            <w:r>
              <w:t xml:space="preserve">Dans la salle il y a à côté des </w:t>
            </w:r>
            <w:proofErr w:type="spellStart"/>
            <w:r>
              <w:t>des</w:t>
            </w:r>
            <w:proofErr w:type="spellEnd"/>
            <w:r>
              <w:t xml:space="preserve"> machines à laver un lavabo professionnel</w:t>
            </w:r>
          </w:p>
        </w:tc>
        <w:tc>
          <w:tcPr>
            <w:tcW w:w="0" w:type="auto"/>
            <w:tcBorders>
              <w:top w:val="single" w:sz="4" w:space="0" w:color="auto"/>
              <w:left w:val="single" w:sz="4" w:space="0" w:color="auto"/>
              <w:bottom w:val="single" w:sz="4" w:space="0" w:color="auto"/>
              <w:right w:val="single" w:sz="4" w:space="0" w:color="auto"/>
            </w:tcBorders>
            <w:hideMark/>
          </w:tcPr>
          <w:p w14:paraId="39730BBB" w14:textId="77777777" w:rsidR="00775C33" w:rsidRDefault="00775C33">
            <w:r>
              <w:t>OK</w:t>
            </w:r>
          </w:p>
          <w:p w14:paraId="0D95CA9F" w14:textId="77777777" w:rsidR="00775C33" w:rsidRDefault="00775C33">
            <w:r>
              <w:t>12 Mar</w:t>
            </w:r>
          </w:p>
        </w:tc>
      </w:tr>
      <w:tr w:rsidR="00775C33" w14:paraId="7486C00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9B55FBF" w14:textId="77777777" w:rsidR="00775C33" w:rsidRDefault="00775C33">
            <w:r>
              <w:t>étagère produits de nettoyage</w:t>
            </w:r>
          </w:p>
        </w:tc>
        <w:tc>
          <w:tcPr>
            <w:tcW w:w="0" w:type="auto"/>
            <w:tcBorders>
              <w:top w:val="single" w:sz="4" w:space="0" w:color="auto"/>
              <w:left w:val="single" w:sz="4" w:space="0" w:color="auto"/>
              <w:bottom w:val="single" w:sz="4" w:space="0" w:color="auto"/>
              <w:right w:val="single" w:sz="4" w:space="0" w:color="auto"/>
            </w:tcBorders>
            <w:hideMark/>
          </w:tcPr>
          <w:p w14:paraId="1E26FEED" w14:textId="77777777" w:rsidR="00775C33" w:rsidRDefault="00775C33">
            <w:r>
              <w:t>Contre l'un des mures de la salle à côté de balais, aspirateur, et autre outils de nettoyage il y a une étagère contenant plusieurs fois chaque produits nécessaire au nettoyage et à l'entretien de l'étage.</w:t>
            </w:r>
          </w:p>
        </w:tc>
        <w:tc>
          <w:tcPr>
            <w:tcW w:w="0" w:type="auto"/>
            <w:tcBorders>
              <w:top w:val="single" w:sz="4" w:space="0" w:color="auto"/>
              <w:left w:val="single" w:sz="4" w:space="0" w:color="auto"/>
              <w:bottom w:val="single" w:sz="4" w:space="0" w:color="auto"/>
              <w:right w:val="single" w:sz="4" w:space="0" w:color="auto"/>
            </w:tcBorders>
            <w:hideMark/>
          </w:tcPr>
          <w:p w14:paraId="590E8A16" w14:textId="77777777" w:rsidR="00775C33" w:rsidRDefault="00775C33">
            <w:r>
              <w:t>OK</w:t>
            </w:r>
          </w:p>
          <w:p w14:paraId="1DD44C7B" w14:textId="77777777" w:rsidR="00775C33" w:rsidRDefault="00775C33">
            <w:r>
              <w:t>12 Mar</w:t>
            </w:r>
          </w:p>
        </w:tc>
      </w:tr>
      <w:tr w:rsidR="00775C33" w14:paraId="5E2D5FB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81D955" w14:textId="77777777" w:rsidR="00775C33" w:rsidRDefault="00775C33">
            <w:r>
              <w:t>Placement de la salle à l'étage</w:t>
            </w:r>
          </w:p>
        </w:tc>
        <w:tc>
          <w:tcPr>
            <w:tcW w:w="0" w:type="auto"/>
            <w:tcBorders>
              <w:top w:val="single" w:sz="4" w:space="0" w:color="auto"/>
              <w:left w:val="single" w:sz="4" w:space="0" w:color="auto"/>
              <w:bottom w:val="single" w:sz="4" w:space="0" w:color="auto"/>
              <w:right w:val="single" w:sz="4" w:space="0" w:color="auto"/>
            </w:tcBorders>
            <w:hideMark/>
          </w:tcPr>
          <w:p w14:paraId="407B7768" w14:textId="77777777" w:rsidR="00775C33" w:rsidRDefault="00775C33">
            <w:r>
              <w:t>La salle de logistique est placé comme sur les images jointe sachant que la salle de logistique est la même à l'étage 1 à 5</w:t>
            </w:r>
          </w:p>
        </w:tc>
        <w:tc>
          <w:tcPr>
            <w:tcW w:w="0" w:type="auto"/>
            <w:tcBorders>
              <w:top w:val="single" w:sz="4" w:space="0" w:color="auto"/>
              <w:left w:val="single" w:sz="4" w:space="0" w:color="auto"/>
              <w:bottom w:val="single" w:sz="4" w:space="0" w:color="auto"/>
              <w:right w:val="single" w:sz="4" w:space="0" w:color="auto"/>
            </w:tcBorders>
            <w:hideMark/>
          </w:tcPr>
          <w:p w14:paraId="5BA0AF6A" w14:textId="77777777" w:rsidR="00775C33" w:rsidRDefault="00775C33">
            <w:r>
              <w:t>OK</w:t>
            </w:r>
          </w:p>
          <w:p w14:paraId="3E765F28" w14:textId="77777777" w:rsidR="00775C33" w:rsidRDefault="00775C33">
            <w:r>
              <w:t>12 Mar</w:t>
            </w:r>
          </w:p>
        </w:tc>
      </w:tr>
    </w:tbl>
    <w:p w14:paraId="0DBDD5B0" w14:textId="77777777" w:rsidR="00775C33" w:rsidRDefault="00775C33" w:rsidP="00775C33">
      <w:pPr>
        <w:pStyle w:val="Titre4"/>
        <w:rPr>
          <w:rFonts w:ascii="Calibri" w:eastAsia="Calibri" w:hAnsi="Calibri" w:cs="Calibri"/>
          <w:sz w:val="20"/>
          <w:szCs w:val="20"/>
        </w:rPr>
      </w:pPr>
      <w:r>
        <w:t>Salle de sport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82"/>
        <w:gridCol w:w="6755"/>
        <w:gridCol w:w="523"/>
      </w:tblGrid>
      <w:tr w:rsidR="00775C33" w14:paraId="478CA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6BB6B1F"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F096838" w14:textId="77777777" w:rsidR="00775C33" w:rsidRDefault="00775C33">
            <w:r>
              <w:t>Quand je rentre dans la salle, A droite de la porte Il y a un interrupteur</w:t>
            </w:r>
          </w:p>
        </w:tc>
        <w:tc>
          <w:tcPr>
            <w:tcW w:w="0" w:type="auto"/>
            <w:tcBorders>
              <w:top w:val="single" w:sz="4" w:space="0" w:color="auto"/>
              <w:left w:val="single" w:sz="4" w:space="0" w:color="auto"/>
              <w:bottom w:val="single" w:sz="4" w:space="0" w:color="auto"/>
              <w:right w:val="single" w:sz="4" w:space="0" w:color="auto"/>
            </w:tcBorders>
            <w:hideMark/>
          </w:tcPr>
          <w:p w14:paraId="46EFEBA8" w14:textId="77777777" w:rsidR="00775C33" w:rsidRDefault="00775C33">
            <w:r>
              <w:t>OK</w:t>
            </w:r>
          </w:p>
          <w:p w14:paraId="7D307886" w14:textId="77777777" w:rsidR="00775C33" w:rsidRDefault="00775C33">
            <w:r>
              <w:t>11 Mar</w:t>
            </w:r>
          </w:p>
        </w:tc>
      </w:tr>
      <w:tr w:rsidR="00775C33" w14:paraId="7389BC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AE82ACF" w14:textId="77777777" w:rsidR="00775C33" w:rsidRDefault="00775C33">
            <w:r>
              <w:t>Réservoir d'eau</w:t>
            </w:r>
          </w:p>
        </w:tc>
        <w:tc>
          <w:tcPr>
            <w:tcW w:w="0" w:type="auto"/>
            <w:tcBorders>
              <w:top w:val="single" w:sz="4" w:space="0" w:color="auto"/>
              <w:left w:val="single" w:sz="4" w:space="0" w:color="auto"/>
              <w:bottom w:val="single" w:sz="4" w:space="0" w:color="auto"/>
              <w:right w:val="single" w:sz="4" w:space="0" w:color="auto"/>
            </w:tcBorders>
            <w:hideMark/>
          </w:tcPr>
          <w:p w14:paraId="37BF5351" w14:textId="77777777" w:rsidR="00775C33" w:rsidRDefault="00775C33">
            <w:r>
              <w:t>Quand je veux boire Dans le coin à droite de la porte Il y a un réservoir et des gobelets à disposition</w:t>
            </w:r>
          </w:p>
        </w:tc>
        <w:tc>
          <w:tcPr>
            <w:tcW w:w="0" w:type="auto"/>
            <w:tcBorders>
              <w:top w:val="single" w:sz="4" w:space="0" w:color="auto"/>
              <w:left w:val="single" w:sz="4" w:space="0" w:color="auto"/>
              <w:bottom w:val="single" w:sz="4" w:space="0" w:color="auto"/>
              <w:right w:val="single" w:sz="4" w:space="0" w:color="auto"/>
            </w:tcBorders>
            <w:hideMark/>
          </w:tcPr>
          <w:p w14:paraId="41EC17AD" w14:textId="77777777" w:rsidR="00775C33" w:rsidRDefault="00775C33">
            <w:r>
              <w:t>OK</w:t>
            </w:r>
          </w:p>
          <w:p w14:paraId="19552C1B" w14:textId="77777777" w:rsidR="00775C33" w:rsidRDefault="00775C33">
            <w:r>
              <w:t>11 Mar</w:t>
            </w:r>
          </w:p>
        </w:tc>
      </w:tr>
      <w:tr w:rsidR="00775C33" w14:paraId="6536A7E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6166EDE" w14:textId="77777777" w:rsidR="00775C33" w:rsidRDefault="00775C33">
            <w:r>
              <w:t>Serviettes</w:t>
            </w:r>
          </w:p>
        </w:tc>
        <w:tc>
          <w:tcPr>
            <w:tcW w:w="0" w:type="auto"/>
            <w:tcBorders>
              <w:top w:val="single" w:sz="4" w:space="0" w:color="auto"/>
              <w:left w:val="single" w:sz="4" w:space="0" w:color="auto"/>
              <w:bottom w:val="single" w:sz="4" w:space="0" w:color="auto"/>
              <w:right w:val="single" w:sz="4" w:space="0" w:color="auto"/>
            </w:tcBorders>
            <w:hideMark/>
          </w:tcPr>
          <w:p w14:paraId="25A7F039" w14:textId="77777777" w:rsidR="00775C33" w:rsidRDefault="00775C33">
            <w:r>
              <w:t>Quand je veux m'essuyer le visage, A gauche du réservoir d'eau, Il y a des serviettes à disposition</w:t>
            </w:r>
          </w:p>
        </w:tc>
        <w:tc>
          <w:tcPr>
            <w:tcW w:w="0" w:type="auto"/>
            <w:tcBorders>
              <w:top w:val="single" w:sz="4" w:space="0" w:color="auto"/>
              <w:left w:val="single" w:sz="4" w:space="0" w:color="auto"/>
              <w:bottom w:val="single" w:sz="4" w:space="0" w:color="auto"/>
              <w:right w:val="single" w:sz="4" w:space="0" w:color="auto"/>
            </w:tcBorders>
            <w:hideMark/>
          </w:tcPr>
          <w:p w14:paraId="36B78FAD" w14:textId="77777777" w:rsidR="00775C33" w:rsidRDefault="00775C33">
            <w:r>
              <w:t>OK</w:t>
            </w:r>
          </w:p>
          <w:p w14:paraId="3B0FB8F0" w14:textId="77777777" w:rsidR="00775C33" w:rsidRDefault="00775C33">
            <w:r>
              <w:t>11 Mar</w:t>
            </w:r>
          </w:p>
        </w:tc>
      </w:tr>
      <w:tr w:rsidR="00775C33" w14:paraId="7D6B5C9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D42527" w14:textId="77777777" w:rsidR="00775C33" w:rsidRDefault="00775C33">
            <w:r>
              <w:t>Bac à serviettes</w:t>
            </w:r>
          </w:p>
        </w:tc>
        <w:tc>
          <w:tcPr>
            <w:tcW w:w="0" w:type="auto"/>
            <w:tcBorders>
              <w:top w:val="single" w:sz="4" w:space="0" w:color="auto"/>
              <w:left w:val="single" w:sz="4" w:space="0" w:color="auto"/>
              <w:bottom w:val="single" w:sz="4" w:space="0" w:color="auto"/>
              <w:right w:val="single" w:sz="4" w:space="0" w:color="auto"/>
            </w:tcBorders>
            <w:hideMark/>
          </w:tcPr>
          <w:p w14:paraId="71A23A02" w14:textId="77777777" w:rsidR="00775C33" w:rsidRDefault="00775C33">
            <w:r>
              <w:t>Quand j'ai fini ma séance, A côté des serviettes, Il y a un bac pour jeter ma serviette</w:t>
            </w:r>
          </w:p>
        </w:tc>
        <w:tc>
          <w:tcPr>
            <w:tcW w:w="0" w:type="auto"/>
            <w:tcBorders>
              <w:top w:val="single" w:sz="4" w:space="0" w:color="auto"/>
              <w:left w:val="single" w:sz="4" w:space="0" w:color="auto"/>
              <w:bottom w:val="single" w:sz="4" w:space="0" w:color="auto"/>
              <w:right w:val="single" w:sz="4" w:space="0" w:color="auto"/>
            </w:tcBorders>
            <w:hideMark/>
          </w:tcPr>
          <w:p w14:paraId="77984DD8" w14:textId="77777777" w:rsidR="00775C33" w:rsidRDefault="00775C33">
            <w:r>
              <w:t>OK</w:t>
            </w:r>
          </w:p>
          <w:p w14:paraId="28EF3FB2" w14:textId="77777777" w:rsidR="00775C33" w:rsidRDefault="00775C33">
            <w:r>
              <w:t>11 Mar</w:t>
            </w:r>
          </w:p>
        </w:tc>
      </w:tr>
      <w:tr w:rsidR="00775C33" w14:paraId="33D90A0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CCE1C8" w14:textId="77777777" w:rsidR="00775C33" w:rsidRDefault="00775C33">
            <w:r>
              <w:lastRenderedPageBreak/>
              <w:t>Vestiaire</w:t>
            </w:r>
          </w:p>
        </w:tc>
        <w:tc>
          <w:tcPr>
            <w:tcW w:w="0" w:type="auto"/>
            <w:tcBorders>
              <w:top w:val="single" w:sz="4" w:space="0" w:color="auto"/>
              <w:left w:val="single" w:sz="4" w:space="0" w:color="auto"/>
              <w:bottom w:val="single" w:sz="4" w:space="0" w:color="auto"/>
              <w:right w:val="single" w:sz="4" w:space="0" w:color="auto"/>
            </w:tcBorders>
            <w:hideMark/>
          </w:tcPr>
          <w:p w14:paraId="40FE7B1D" w14:textId="77777777" w:rsidR="00775C33" w:rsidRDefault="00775C33">
            <w:r>
              <w:t>Quand je rentre dans la salle, Au coin en face à gauche, Il y a un vestiaire pour se changer</w:t>
            </w:r>
          </w:p>
        </w:tc>
        <w:tc>
          <w:tcPr>
            <w:tcW w:w="0" w:type="auto"/>
            <w:tcBorders>
              <w:top w:val="single" w:sz="4" w:space="0" w:color="auto"/>
              <w:left w:val="single" w:sz="4" w:space="0" w:color="auto"/>
              <w:bottom w:val="single" w:sz="4" w:space="0" w:color="auto"/>
              <w:right w:val="single" w:sz="4" w:space="0" w:color="auto"/>
            </w:tcBorders>
            <w:hideMark/>
          </w:tcPr>
          <w:p w14:paraId="7DC5EFFB" w14:textId="77777777" w:rsidR="00775C33" w:rsidRDefault="00775C33">
            <w:r>
              <w:t>OK</w:t>
            </w:r>
          </w:p>
          <w:p w14:paraId="2D947854" w14:textId="77777777" w:rsidR="00775C33" w:rsidRDefault="00775C33">
            <w:r>
              <w:t>11 Mar</w:t>
            </w:r>
          </w:p>
        </w:tc>
      </w:tr>
      <w:tr w:rsidR="00775C33" w14:paraId="410F453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86199E3"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435964EB" w14:textId="77777777" w:rsidR="00775C33" w:rsidRDefault="00775C33">
            <w:r>
              <w:t>Quand je rentre dans le vestiaire Il y a des casiers pour que l'on ne me vole pas mes affaires</w:t>
            </w:r>
          </w:p>
        </w:tc>
        <w:tc>
          <w:tcPr>
            <w:tcW w:w="0" w:type="auto"/>
            <w:tcBorders>
              <w:top w:val="single" w:sz="4" w:space="0" w:color="auto"/>
              <w:left w:val="single" w:sz="4" w:space="0" w:color="auto"/>
              <w:bottom w:val="single" w:sz="4" w:space="0" w:color="auto"/>
              <w:right w:val="single" w:sz="4" w:space="0" w:color="auto"/>
            </w:tcBorders>
            <w:hideMark/>
          </w:tcPr>
          <w:p w14:paraId="578161D6" w14:textId="77777777" w:rsidR="00775C33" w:rsidRDefault="00775C33">
            <w:r>
              <w:t>OK</w:t>
            </w:r>
          </w:p>
          <w:p w14:paraId="1993401D" w14:textId="77777777" w:rsidR="00775C33" w:rsidRDefault="00775C33">
            <w:r>
              <w:t>11 Mar</w:t>
            </w:r>
          </w:p>
        </w:tc>
      </w:tr>
      <w:tr w:rsidR="00775C33" w14:paraId="087A379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DE4C89" w14:textId="77777777" w:rsidR="00775C33" w:rsidRDefault="00775C33">
            <w:r>
              <w:t>Poubelle</w:t>
            </w:r>
          </w:p>
        </w:tc>
        <w:tc>
          <w:tcPr>
            <w:tcW w:w="0" w:type="auto"/>
            <w:tcBorders>
              <w:top w:val="single" w:sz="4" w:space="0" w:color="auto"/>
              <w:left w:val="single" w:sz="4" w:space="0" w:color="auto"/>
              <w:bottom w:val="single" w:sz="4" w:space="0" w:color="auto"/>
              <w:right w:val="single" w:sz="4" w:space="0" w:color="auto"/>
            </w:tcBorders>
            <w:hideMark/>
          </w:tcPr>
          <w:p w14:paraId="482ACE2E" w14:textId="77777777" w:rsidR="00775C33" w:rsidRDefault="00775C33">
            <w:r>
              <w:t>Quand je sors du vestiaire Il y a une poubelle pour jeter mes déchets</w:t>
            </w:r>
          </w:p>
        </w:tc>
        <w:tc>
          <w:tcPr>
            <w:tcW w:w="0" w:type="auto"/>
            <w:tcBorders>
              <w:top w:val="single" w:sz="4" w:space="0" w:color="auto"/>
              <w:left w:val="single" w:sz="4" w:space="0" w:color="auto"/>
              <w:bottom w:val="single" w:sz="4" w:space="0" w:color="auto"/>
              <w:right w:val="single" w:sz="4" w:space="0" w:color="auto"/>
            </w:tcBorders>
            <w:hideMark/>
          </w:tcPr>
          <w:p w14:paraId="2D348D36" w14:textId="77777777" w:rsidR="00775C33" w:rsidRDefault="00775C33">
            <w:r>
              <w:t>OK</w:t>
            </w:r>
          </w:p>
          <w:p w14:paraId="541A1A92" w14:textId="77777777" w:rsidR="00775C33" w:rsidRDefault="00775C33">
            <w:r>
              <w:t>11 Mar</w:t>
            </w:r>
          </w:p>
        </w:tc>
      </w:tr>
      <w:tr w:rsidR="00775C33" w14:paraId="027A1C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B392EA" w14:textId="77777777" w:rsidR="00775C33" w:rsidRDefault="00775C33">
            <w:r>
              <w:t>Prise</w:t>
            </w:r>
          </w:p>
        </w:tc>
        <w:tc>
          <w:tcPr>
            <w:tcW w:w="0" w:type="auto"/>
            <w:tcBorders>
              <w:top w:val="single" w:sz="4" w:space="0" w:color="auto"/>
              <w:left w:val="single" w:sz="4" w:space="0" w:color="auto"/>
              <w:bottom w:val="single" w:sz="4" w:space="0" w:color="auto"/>
              <w:right w:val="single" w:sz="4" w:space="0" w:color="auto"/>
            </w:tcBorders>
            <w:hideMark/>
          </w:tcPr>
          <w:p w14:paraId="2B180CE7" w14:textId="77777777" w:rsidR="00775C33" w:rsidRDefault="00775C33">
            <w:r>
              <w:t>Quand je rentre dans la salle et dans le vestiaire, En bas du mur à côté du réservoir d'eau, Il y a des prises murales pour charger mon téléphone</w:t>
            </w:r>
          </w:p>
        </w:tc>
        <w:tc>
          <w:tcPr>
            <w:tcW w:w="0" w:type="auto"/>
            <w:tcBorders>
              <w:top w:val="single" w:sz="4" w:space="0" w:color="auto"/>
              <w:left w:val="single" w:sz="4" w:space="0" w:color="auto"/>
              <w:bottom w:val="single" w:sz="4" w:space="0" w:color="auto"/>
              <w:right w:val="single" w:sz="4" w:space="0" w:color="auto"/>
            </w:tcBorders>
            <w:hideMark/>
          </w:tcPr>
          <w:p w14:paraId="54B3B0FD" w14:textId="77777777" w:rsidR="00775C33" w:rsidRDefault="00775C33">
            <w:r>
              <w:t>OK</w:t>
            </w:r>
          </w:p>
          <w:p w14:paraId="0C99C729" w14:textId="77777777" w:rsidR="00775C33" w:rsidRDefault="00775C33">
            <w:r>
              <w:t>11 Mar</w:t>
            </w:r>
          </w:p>
        </w:tc>
      </w:tr>
      <w:tr w:rsidR="00775C33" w14:paraId="7010FA6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4904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710E2DF" w14:textId="77777777" w:rsidR="00775C33" w:rsidRDefault="00775C33">
            <w:r>
              <w:t>La salle de sport se trouve au 1er étage de l'</w:t>
            </w:r>
            <w:proofErr w:type="spellStart"/>
            <w:r>
              <w:t>hotel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DC4A05" w14:textId="77777777" w:rsidR="00775C33" w:rsidRDefault="00775C33">
            <w:r>
              <w:t>OK</w:t>
            </w:r>
          </w:p>
          <w:p w14:paraId="171086D3" w14:textId="77777777" w:rsidR="00775C33" w:rsidRDefault="00775C33">
            <w:r>
              <w:t>11 Mar</w:t>
            </w:r>
          </w:p>
        </w:tc>
      </w:tr>
      <w:tr w:rsidR="00775C33" w14:paraId="18DC132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6644D7D" w14:textId="77777777" w:rsidR="00775C33" w:rsidRDefault="00775C33">
            <w:r>
              <w:t>Tapis de course</w:t>
            </w:r>
          </w:p>
        </w:tc>
        <w:tc>
          <w:tcPr>
            <w:tcW w:w="0" w:type="auto"/>
            <w:tcBorders>
              <w:top w:val="single" w:sz="4" w:space="0" w:color="auto"/>
              <w:left w:val="single" w:sz="4" w:space="0" w:color="auto"/>
              <w:bottom w:val="single" w:sz="4" w:space="0" w:color="auto"/>
              <w:right w:val="single" w:sz="4" w:space="0" w:color="auto"/>
            </w:tcBorders>
            <w:hideMark/>
          </w:tcPr>
          <w:p w14:paraId="60FD943E" w14:textId="77777777" w:rsidR="00775C33" w:rsidRDefault="00775C33">
            <w:r>
              <w:t>Dans le coin en haut à droite il y a trois tapis de course</w:t>
            </w:r>
          </w:p>
        </w:tc>
        <w:tc>
          <w:tcPr>
            <w:tcW w:w="0" w:type="auto"/>
            <w:tcBorders>
              <w:top w:val="single" w:sz="4" w:space="0" w:color="auto"/>
              <w:left w:val="single" w:sz="4" w:space="0" w:color="auto"/>
              <w:bottom w:val="single" w:sz="4" w:space="0" w:color="auto"/>
              <w:right w:val="single" w:sz="4" w:space="0" w:color="auto"/>
            </w:tcBorders>
            <w:hideMark/>
          </w:tcPr>
          <w:p w14:paraId="7B2CF493" w14:textId="77777777" w:rsidR="00775C33" w:rsidRDefault="00775C33">
            <w:r>
              <w:t>OK</w:t>
            </w:r>
          </w:p>
          <w:p w14:paraId="06AF9461" w14:textId="77777777" w:rsidR="00775C33" w:rsidRDefault="00775C33">
            <w:r>
              <w:t>11 Mar</w:t>
            </w:r>
          </w:p>
        </w:tc>
      </w:tr>
      <w:tr w:rsidR="00775C33" w14:paraId="77354D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DD75E56" w14:textId="77777777" w:rsidR="00775C33" w:rsidRDefault="00775C33">
            <w:r>
              <w:t>Haltères</w:t>
            </w:r>
          </w:p>
        </w:tc>
        <w:tc>
          <w:tcPr>
            <w:tcW w:w="0" w:type="auto"/>
            <w:tcBorders>
              <w:top w:val="single" w:sz="4" w:space="0" w:color="auto"/>
              <w:left w:val="single" w:sz="4" w:space="0" w:color="auto"/>
              <w:bottom w:val="single" w:sz="4" w:space="0" w:color="auto"/>
              <w:right w:val="single" w:sz="4" w:space="0" w:color="auto"/>
            </w:tcBorders>
            <w:hideMark/>
          </w:tcPr>
          <w:p w14:paraId="5A4AF8A9" w14:textId="77777777" w:rsidR="00775C33" w:rsidRDefault="00775C33">
            <w:r>
              <w:t>Sur le mur de gauche en entrant par la porte, Il y a une série d'haltères</w:t>
            </w:r>
          </w:p>
        </w:tc>
        <w:tc>
          <w:tcPr>
            <w:tcW w:w="0" w:type="auto"/>
            <w:tcBorders>
              <w:top w:val="single" w:sz="4" w:space="0" w:color="auto"/>
              <w:left w:val="single" w:sz="4" w:space="0" w:color="auto"/>
              <w:bottom w:val="single" w:sz="4" w:space="0" w:color="auto"/>
              <w:right w:val="single" w:sz="4" w:space="0" w:color="auto"/>
            </w:tcBorders>
            <w:hideMark/>
          </w:tcPr>
          <w:p w14:paraId="0932490F" w14:textId="77777777" w:rsidR="00775C33" w:rsidRDefault="00775C33">
            <w:r>
              <w:t>OK</w:t>
            </w:r>
          </w:p>
          <w:p w14:paraId="692979DF" w14:textId="77777777" w:rsidR="00775C33" w:rsidRDefault="00775C33">
            <w:r>
              <w:t>12 Mar</w:t>
            </w:r>
          </w:p>
        </w:tc>
      </w:tr>
      <w:tr w:rsidR="00775C33" w14:paraId="4FD9229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E7701D"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13C4E094" w14:textId="77777777" w:rsidR="00775C33" w:rsidRDefault="00775C33">
            <w:r>
              <w:t>A côté des haltères  il y a 3 bancs de musculation</w:t>
            </w:r>
          </w:p>
        </w:tc>
        <w:tc>
          <w:tcPr>
            <w:tcW w:w="0" w:type="auto"/>
            <w:tcBorders>
              <w:top w:val="single" w:sz="4" w:space="0" w:color="auto"/>
              <w:left w:val="single" w:sz="4" w:space="0" w:color="auto"/>
              <w:bottom w:val="single" w:sz="4" w:space="0" w:color="auto"/>
              <w:right w:val="single" w:sz="4" w:space="0" w:color="auto"/>
            </w:tcBorders>
            <w:hideMark/>
          </w:tcPr>
          <w:p w14:paraId="02E851A8" w14:textId="77777777" w:rsidR="00775C33" w:rsidRDefault="00775C33">
            <w:r>
              <w:t>OK</w:t>
            </w:r>
          </w:p>
          <w:p w14:paraId="25913CE0" w14:textId="77777777" w:rsidR="00775C33" w:rsidRDefault="00775C33">
            <w:r>
              <w:t>12 Mar</w:t>
            </w:r>
          </w:p>
        </w:tc>
      </w:tr>
      <w:tr w:rsidR="00775C33" w14:paraId="796ADD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811A538" w14:textId="77777777" w:rsidR="00775C33" w:rsidRDefault="00775C33">
            <w:r>
              <w:t>Leg extension</w:t>
            </w:r>
          </w:p>
        </w:tc>
        <w:tc>
          <w:tcPr>
            <w:tcW w:w="0" w:type="auto"/>
            <w:tcBorders>
              <w:top w:val="single" w:sz="4" w:space="0" w:color="auto"/>
              <w:left w:val="single" w:sz="4" w:space="0" w:color="auto"/>
              <w:bottom w:val="single" w:sz="4" w:space="0" w:color="auto"/>
              <w:right w:val="single" w:sz="4" w:space="0" w:color="auto"/>
            </w:tcBorders>
            <w:hideMark/>
          </w:tcPr>
          <w:p w14:paraId="37FC3A6C" w14:textId="77777777" w:rsidR="00775C33" w:rsidRDefault="00775C33">
            <w:r>
              <w:t>En bas des haltères, Il y a une leg extension.</w:t>
            </w:r>
          </w:p>
        </w:tc>
        <w:tc>
          <w:tcPr>
            <w:tcW w:w="0" w:type="auto"/>
            <w:tcBorders>
              <w:top w:val="single" w:sz="4" w:space="0" w:color="auto"/>
              <w:left w:val="single" w:sz="4" w:space="0" w:color="auto"/>
              <w:bottom w:val="single" w:sz="4" w:space="0" w:color="auto"/>
              <w:right w:val="single" w:sz="4" w:space="0" w:color="auto"/>
            </w:tcBorders>
            <w:hideMark/>
          </w:tcPr>
          <w:p w14:paraId="625A1C58" w14:textId="77777777" w:rsidR="00775C33" w:rsidRDefault="00775C33">
            <w:r>
              <w:t>OK</w:t>
            </w:r>
          </w:p>
          <w:p w14:paraId="35FE5760" w14:textId="77777777" w:rsidR="00775C33" w:rsidRDefault="00775C33">
            <w:r>
              <w:t>11 Mar</w:t>
            </w:r>
          </w:p>
        </w:tc>
      </w:tr>
      <w:tr w:rsidR="00775C33" w14:paraId="4D860ED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D0EE6C" w14:textId="77777777" w:rsidR="00775C33" w:rsidRDefault="00775C33">
            <w:r>
              <w:t xml:space="preserve">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1575B8F" w14:textId="77777777" w:rsidR="00775C33" w:rsidRDefault="00775C33">
            <w:r>
              <w:t xml:space="preserve">A côté de la Leg extension, Il y a une 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F604AE1" w14:textId="77777777" w:rsidR="00775C33" w:rsidRDefault="00775C33">
            <w:r>
              <w:t>OK</w:t>
            </w:r>
          </w:p>
          <w:p w14:paraId="4C25499E" w14:textId="77777777" w:rsidR="00775C33" w:rsidRDefault="00775C33">
            <w:r>
              <w:t>11 Mar</w:t>
            </w:r>
          </w:p>
        </w:tc>
      </w:tr>
      <w:tr w:rsidR="00775C33" w14:paraId="47E33B5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AF4ED4F" w14:textId="77777777" w:rsidR="00775C33" w:rsidRDefault="00775C33">
            <w:r>
              <w:t>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1140ABF2" w14:textId="77777777" w:rsidR="00775C33" w:rsidRDefault="00775C33">
            <w:r>
              <w:t>en bas à gauche, Il y a une 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791117E3" w14:textId="77777777" w:rsidR="00775C33" w:rsidRDefault="00775C33">
            <w:r>
              <w:t>OK</w:t>
            </w:r>
          </w:p>
          <w:p w14:paraId="1FCE496A" w14:textId="77777777" w:rsidR="00775C33" w:rsidRDefault="00775C33">
            <w:r>
              <w:t>11 Mar</w:t>
            </w:r>
          </w:p>
        </w:tc>
      </w:tr>
      <w:tr w:rsidR="00775C33" w14:paraId="208C51C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68CF59" w14:textId="77777777" w:rsidR="00775C33" w:rsidRDefault="00775C33">
            <w:r>
              <w:t>Smith Machine</w:t>
            </w:r>
          </w:p>
        </w:tc>
        <w:tc>
          <w:tcPr>
            <w:tcW w:w="0" w:type="auto"/>
            <w:tcBorders>
              <w:top w:val="single" w:sz="4" w:space="0" w:color="auto"/>
              <w:left w:val="single" w:sz="4" w:space="0" w:color="auto"/>
              <w:bottom w:val="single" w:sz="4" w:space="0" w:color="auto"/>
              <w:right w:val="single" w:sz="4" w:space="0" w:color="auto"/>
            </w:tcBorders>
            <w:hideMark/>
          </w:tcPr>
          <w:p w14:paraId="16E77981" w14:textId="77777777" w:rsidR="00775C33" w:rsidRDefault="00775C33">
            <w:r>
              <w:t xml:space="preserve">En bas de la salle (sur le plan), à côté de la machine de tirage vertical, il y a une </w:t>
            </w:r>
            <w:proofErr w:type="spellStart"/>
            <w:r>
              <w:t>smith</w:t>
            </w:r>
            <w:proofErr w:type="spellEnd"/>
            <w:r>
              <w:t xml:space="preserve"> machine avec un banc à côté</w:t>
            </w:r>
          </w:p>
        </w:tc>
        <w:tc>
          <w:tcPr>
            <w:tcW w:w="0" w:type="auto"/>
            <w:tcBorders>
              <w:top w:val="single" w:sz="4" w:space="0" w:color="auto"/>
              <w:left w:val="single" w:sz="4" w:space="0" w:color="auto"/>
              <w:bottom w:val="single" w:sz="4" w:space="0" w:color="auto"/>
              <w:right w:val="single" w:sz="4" w:space="0" w:color="auto"/>
            </w:tcBorders>
            <w:hideMark/>
          </w:tcPr>
          <w:p w14:paraId="492CFA31" w14:textId="77777777" w:rsidR="00775C33" w:rsidRDefault="00775C33">
            <w:r>
              <w:t>OK</w:t>
            </w:r>
          </w:p>
          <w:p w14:paraId="5D8709B5" w14:textId="77777777" w:rsidR="00775C33" w:rsidRDefault="00775C33">
            <w:r>
              <w:t>12 Mar</w:t>
            </w:r>
          </w:p>
        </w:tc>
      </w:tr>
    </w:tbl>
    <w:p w14:paraId="4229FDC9" w14:textId="77777777" w:rsidR="00775C33" w:rsidRDefault="00775C33" w:rsidP="00775C33">
      <w:pPr>
        <w:pStyle w:val="Titre4"/>
        <w:rPr>
          <w:rFonts w:ascii="Calibri" w:eastAsia="Calibri" w:hAnsi="Calibri" w:cs="Calibri"/>
          <w:sz w:val="20"/>
          <w:szCs w:val="20"/>
        </w:rPr>
      </w:pPr>
      <w:r>
        <w:t>Chambre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81"/>
        <w:gridCol w:w="7216"/>
        <w:gridCol w:w="463"/>
      </w:tblGrid>
      <w:tr w:rsidR="00775C33" w14:paraId="0618CCA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FF9CE3A" w14:textId="77777777" w:rsidR="00775C33" w:rsidRDefault="00775C33">
            <w:r>
              <w:t>Vue par la/les fenêtre(s)</w:t>
            </w:r>
          </w:p>
        </w:tc>
        <w:tc>
          <w:tcPr>
            <w:tcW w:w="0" w:type="auto"/>
            <w:tcBorders>
              <w:top w:val="single" w:sz="4" w:space="0" w:color="auto"/>
              <w:left w:val="single" w:sz="4" w:space="0" w:color="auto"/>
              <w:bottom w:val="single" w:sz="4" w:space="0" w:color="auto"/>
              <w:right w:val="single" w:sz="4" w:space="0" w:color="auto"/>
            </w:tcBorders>
            <w:hideMark/>
          </w:tcPr>
          <w:p w14:paraId="0D69687B" w14:textId="77777777" w:rsidR="00775C33" w:rsidRDefault="00775C33">
            <w:r>
              <w:t>Dans la chambre quand je suis sur le lit je vois par la/les fenêtre une magnifique vue à travers une fenêtre de 3mètres sur 1mètre</w:t>
            </w:r>
          </w:p>
        </w:tc>
        <w:tc>
          <w:tcPr>
            <w:tcW w:w="0" w:type="auto"/>
            <w:tcBorders>
              <w:top w:val="single" w:sz="4" w:space="0" w:color="auto"/>
              <w:left w:val="single" w:sz="4" w:space="0" w:color="auto"/>
              <w:bottom w:val="single" w:sz="4" w:space="0" w:color="auto"/>
              <w:right w:val="single" w:sz="4" w:space="0" w:color="auto"/>
            </w:tcBorders>
            <w:hideMark/>
          </w:tcPr>
          <w:p w14:paraId="1FD9EF42" w14:textId="77777777" w:rsidR="00775C33" w:rsidRDefault="00775C33">
            <w:r>
              <w:t>OK</w:t>
            </w:r>
          </w:p>
          <w:p w14:paraId="06BC6FC7" w14:textId="77777777" w:rsidR="00775C33" w:rsidRDefault="00775C33">
            <w:r>
              <w:t>11 Mar</w:t>
            </w:r>
          </w:p>
        </w:tc>
      </w:tr>
      <w:tr w:rsidR="00775C33" w14:paraId="4D74C4C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6F2431" w14:textId="77777777" w:rsidR="00775C33" w:rsidRDefault="00775C33">
            <w:r>
              <w:t>Toilette</w:t>
            </w:r>
          </w:p>
        </w:tc>
        <w:tc>
          <w:tcPr>
            <w:tcW w:w="0" w:type="auto"/>
            <w:tcBorders>
              <w:top w:val="single" w:sz="4" w:space="0" w:color="auto"/>
              <w:left w:val="single" w:sz="4" w:space="0" w:color="auto"/>
              <w:bottom w:val="single" w:sz="4" w:space="0" w:color="auto"/>
              <w:right w:val="single" w:sz="4" w:space="0" w:color="auto"/>
            </w:tcBorders>
            <w:hideMark/>
          </w:tcPr>
          <w:p w14:paraId="42CC2E43" w14:textId="77777777" w:rsidR="00775C33" w:rsidRDefault="00775C33">
            <w:r>
              <w:t>Dans la chambre quand je dois aller dans la salle de bain elles sentent bon, sont luxueuses et sont bien équipé</w:t>
            </w:r>
          </w:p>
        </w:tc>
        <w:tc>
          <w:tcPr>
            <w:tcW w:w="0" w:type="auto"/>
            <w:tcBorders>
              <w:top w:val="single" w:sz="4" w:space="0" w:color="auto"/>
              <w:left w:val="single" w:sz="4" w:space="0" w:color="auto"/>
              <w:bottom w:val="single" w:sz="4" w:space="0" w:color="auto"/>
              <w:right w:val="single" w:sz="4" w:space="0" w:color="auto"/>
            </w:tcBorders>
            <w:hideMark/>
          </w:tcPr>
          <w:p w14:paraId="2E179E9A" w14:textId="77777777" w:rsidR="00775C33" w:rsidRDefault="00775C33">
            <w:r>
              <w:t>OK</w:t>
            </w:r>
          </w:p>
          <w:p w14:paraId="5B2C4C37" w14:textId="77777777" w:rsidR="00775C33" w:rsidRDefault="00775C33">
            <w:r>
              <w:t>11 Mar</w:t>
            </w:r>
          </w:p>
        </w:tc>
      </w:tr>
      <w:tr w:rsidR="00775C33" w14:paraId="3B7D7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ACF3BC" w14:textId="77777777" w:rsidR="00775C33" w:rsidRDefault="00775C33">
            <w:r>
              <w:t>Porte-manteau</w:t>
            </w:r>
          </w:p>
        </w:tc>
        <w:tc>
          <w:tcPr>
            <w:tcW w:w="0" w:type="auto"/>
            <w:tcBorders>
              <w:top w:val="single" w:sz="4" w:space="0" w:color="auto"/>
              <w:left w:val="single" w:sz="4" w:space="0" w:color="auto"/>
              <w:bottom w:val="single" w:sz="4" w:space="0" w:color="auto"/>
              <w:right w:val="single" w:sz="4" w:space="0" w:color="auto"/>
            </w:tcBorders>
            <w:hideMark/>
          </w:tcPr>
          <w:p w14:paraId="6D0F420B" w14:textId="77777777" w:rsidR="00775C33" w:rsidRDefault="00775C33">
            <w:r>
              <w:t>Quand je rentre dans la chambre (par la porte) Il y a à côté de la porte un porte-manteau pour accueillir les vestes de tous les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D659C86" w14:textId="77777777" w:rsidR="00775C33" w:rsidRDefault="00775C33">
            <w:r>
              <w:t>OK</w:t>
            </w:r>
          </w:p>
          <w:p w14:paraId="3E32BCB0" w14:textId="77777777" w:rsidR="00775C33" w:rsidRDefault="00775C33">
            <w:r>
              <w:t>11 Mar</w:t>
            </w:r>
          </w:p>
        </w:tc>
      </w:tr>
      <w:tr w:rsidR="00775C33" w14:paraId="24C5B89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4E8E50" w14:textId="77777777" w:rsidR="00775C33" w:rsidRDefault="00775C33">
            <w:r>
              <w:t>Douche</w:t>
            </w:r>
          </w:p>
        </w:tc>
        <w:tc>
          <w:tcPr>
            <w:tcW w:w="0" w:type="auto"/>
            <w:tcBorders>
              <w:top w:val="single" w:sz="4" w:space="0" w:color="auto"/>
              <w:left w:val="single" w:sz="4" w:space="0" w:color="auto"/>
              <w:bottom w:val="single" w:sz="4" w:space="0" w:color="auto"/>
              <w:right w:val="single" w:sz="4" w:space="0" w:color="auto"/>
            </w:tcBorders>
            <w:hideMark/>
          </w:tcPr>
          <w:p w14:paraId="7BB66E8C" w14:textId="77777777" w:rsidR="00775C33" w:rsidRDefault="00775C33">
            <w:r>
              <w:t>Quand je rentre dans la salle de bain de la chambre il y a une douche à l'italienne équipée avec de l'eau froide et chaude</w:t>
            </w:r>
          </w:p>
        </w:tc>
        <w:tc>
          <w:tcPr>
            <w:tcW w:w="0" w:type="auto"/>
            <w:tcBorders>
              <w:top w:val="single" w:sz="4" w:space="0" w:color="auto"/>
              <w:left w:val="single" w:sz="4" w:space="0" w:color="auto"/>
              <w:bottom w:val="single" w:sz="4" w:space="0" w:color="auto"/>
              <w:right w:val="single" w:sz="4" w:space="0" w:color="auto"/>
            </w:tcBorders>
            <w:hideMark/>
          </w:tcPr>
          <w:p w14:paraId="20BBE8BF" w14:textId="77777777" w:rsidR="00775C33" w:rsidRDefault="00775C33">
            <w:r>
              <w:t>OK</w:t>
            </w:r>
          </w:p>
          <w:p w14:paraId="63DCB2D6" w14:textId="77777777" w:rsidR="00775C33" w:rsidRDefault="00775C33">
            <w:r>
              <w:t>11 Mar</w:t>
            </w:r>
          </w:p>
        </w:tc>
      </w:tr>
      <w:tr w:rsidR="00775C33" w14:paraId="14F2E9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046AA6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42042ACD" w14:textId="77777777" w:rsidR="00775C33" w:rsidRDefault="00775C33">
            <w:r>
              <w:t>Dans la chambre Il y a une table accompagner de chaise (une pour chaque occupant de la chambre), d'une théière, d'une cafetière, de tasse(s) pour chacun des utilisateurs de la chambre, de cuillères, de sucre, de sachet de thé de différents goût et différentes capsules à café</w:t>
            </w:r>
          </w:p>
        </w:tc>
        <w:tc>
          <w:tcPr>
            <w:tcW w:w="0" w:type="auto"/>
            <w:tcBorders>
              <w:top w:val="single" w:sz="4" w:space="0" w:color="auto"/>
              <w:left w:val="single" w:sz="4" w:space="0" w:color="auto"/>
              <w:bottom w:val="single" w:sz="4" w:space="0" w:color="auto"/>
              <w:right w:val="single" w:sz="4" w:space="0" w:color="auto"/>
            </w:tcBorders>
            <w:hideMark/>
          </w:tcPr>
          <w:p w14:paraId="34EADE34" w14:textId="77777777" w:rsidR="00775C33" w:rsidRDefault="00775C33">
            <w:r>
              <w:t>OK</w:t>
            </w:r>
          </w:p>
          <w:p w14:paraId="315B41AA" w14:textId="77777777" w:rsidR="00775C33" w:rsidRDefault="00775C33">
            <w:r>
              <w:t>11 Mar</w:t>
            </w:r>
          </w:p>
        </w:tc>
      </w:tr>
      <w:tr w:rsidR="00775C33" w14:paraId="54D3318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EB3BEE" w14:textId="77777777" w:rsidR="00775C33" w:rsidRDefault="00775C33">
            <w:r>
              <w:lastRenderedPageBreak/>
              <w:t>Chargeur</w:t>
            </w:r>
          </w:p>
        </w:tc>
        <w:tc>
          <w:tcPr>
            <w:tcW w:w="0" w:type="auto"/>
            <w:tcBorders>
              <w:top w:val="single" w:sz="4" w:space="0" w:color="auto"/>
              <w:left w:val="single" w:sz="4" w:space="0" w:color="auto"/>
              <w:bottom w:val="single" w:sz="4" w:space="0" w:color="auto"/>
              <w:right w:val="single" w:sz="4" w:space="0" w:color="auto"/>
            </w:tcBorders>
            <w:hideMark/>
          </w:tcPr>
          <w:p w14:paraId="6C66E0B7" w14:textId="77777777" w:rsidR="00775C33" w:rsidRDefault="00775C33">
            <w:r>
              <w:t xml:space="preserve">Sur chaque lit (pour chaque utilisateur de la chambre) dans la chambre il y a une prise UE à moins de 1 mètre pour permettre </w:t>
            </w:r>
            <w:proofErr w:type="spellStart"/>
            <w:r>
              <w:t>au</w:t>
            </w:r>
            <w:proofErr w:type="spellEnd"/>
            <w:r>
              <w:t xml:space="preserve"> utilisateurs de charger leurs appareils électroniques</w:t>
            </w:r>
          </w:p>
        </w:tc>
        <w:tc>
          <w:tcPr>
            <w:tcW w:w="0" w:type="auto"/>
            <w:tcBorders>
              <w:top w:val="single" w:sz="4" w:space="0" w:color="auto"/>
              <w:left w:val="single" w:sz="4" w:space="0" w:color="auto"/>
              <w:bottom w:val="single" w:sz="4" w:space="0" w:color="auto"/>
              <w:right w:val="single" w:sz="4" w:space="0" w:color="auto"/>
            </w:tcBorders>
            <w:hideMark/>
          </w:tcPr>
          <w:p w14:paraId="41C7C2B8" w14:textId="77777777" w:rsidR="00775C33" w:rsidRDefault="00775C33">
            <w:r>
              <w:t>OK</w:t>
            </w:r>
          </w:p>
          <w:p w14:paraId="2785D899" w14:textId="77777777" w:rsidR="00775C33" w:rsidRDefault="00775C33">
            <w:r>
              <w:t>11 Mar</w:t>
            </w:r>
          </w:p>
        </w:tc>
      </w:tr>
      <w:tr w:rsidR="00775C33" w14:paraId="3D02A2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211BD5" w14:textId="77777777" w:rsidR="00775C33" w:rsidRDefault="00775C33">
            <w:r>
              <w:t>Chauffage</w:t>
            </w:r>
          </w:p>
        </w:tc>
        <w:tc>
          <w:tcPr>
            <w:tcW w:w="0" w:type="auto"/>
            <w:tcBorders>
              <w:top w:val="single" w:sz="4" w:space="0" w:color="auto"/>
              <w:left w:val="single" w:sz="4" w:space="0" w:color="auto"/>
              <w:bottom w:val="single" w:sz="4" w:space="0" w:color="auto"/>
              <w:right w:val="single" w:sz="4" w:space="0" w:color="auto"/>
            </w:tcBorders>
            <w:hideMark/>
          </w:tcPr>
          <w:p w14:paraId="22358EE6" w14:textId="77777777" w:rsidR="00775C33" w:rsidRDefault="00775C33">
            <w:r>
              <w:t>En hiver, quand il fait froid Il y a des radiateur que j'ai la possibilité de démarrer pour avoir chaud.</w:t>
            </w:r>
          </w:p>
        </w:tc>
        <w:tc>
          <w:tcPr>
            <w:tcW w:w="0" w:type="auto"/>
            <w:tcBorders>
              <w:top w:val="single" w:sz="4" w:space="0" w:color="auto"/>
              <w:left w:val="single" w:sz="4" w:space="0" w:color="auto"/>
              <w:bottom w:val="single" w:sz="4" w:space="0" w:color="auto"/>
              <w:right w:val="single" w:sz="4" w:space="0" w:color="auto"/>
            </w:tcBorders>
            <w:hideMark/>
          </w:tcPr>
          <w:p w14:paraId="7BB7E332" w14:textId="77777777" w:rsidR="00775C33" w:rsidRDefault="00775C33">
            <w:r>
              <w:t>OK</w:t>
            </w:r>
          </w:p>
          <w:p w14:paraId="5893E69B" w14:textId="77777777" w:rsidR="00775C33" w:rsidRDefault="00775C33">
            <w:r>
              <w:t>12 Mar</w:t>
            </w:r>
          </w:p>
        </w:tc>
      </w:tr>
      <w:tr w:rsidR="00775C33" w14:paraId="454D05C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91EDCF6" w14:textId="77777777" w:rsidR="00775C33" w:rsidRDefault="00775C33">
            <w:r>
              <w:t>TV</w:t>
            </w:r>
          </w:p>
        </w:tc>
        <w:tc>
          <w:tcPr>
            <w:tcW w:w="0" w:type="auto"/>
            <w:tcBorders>
              <w:top w:val="single" w:sz="4" w:space="0" w:color="auto"/>
              <w:left w:val="single" w:sz="4" w:space="0" w:color="auto"/>
              <w:bottom w:val="single" w:sz="4" w:space="0" w:color="auto"/>
              <w:right w:val="single" w:sz="4" w:space="0" w:color="auto"/>
            </w:tcBorders>
            <w:hideMark/>
          </w:tcPr>
          <w:p w14:paraId="200F9246" w14:textId="77777777" w:rsidR="00775C33" w:rsidRDefault="00775C33">
            <w:r>
              <w:t>Quand je suis dans n'importe lequel des lits  je vois au minimum une télévision (sachant qu'il y en a au maximum 2)</w:t>
            </w:r>
          </w:p>
        </w:tc>
        <w:tc>
          <w:tcPr>
            <w:tcW w:w="0" w:type="auto"/>
            <w:tcBorders>
              <w:top w:val="single" w:sz="4" w:space="0" w:color="auto"/>
              <w:left w:val="single" w:sz="4" w:space="0" w:color="auto"/>
              <w:bottom w:val="single" w:sz="4" w:space="0" w:color="auto"/>
              <w:right w:val="single" w:sz="4" w:space="0" w:color="auto"/>
            </w:tcBorders>
            <w:hideMark/>
          </w:tcPr>
          <w:p w14:paraId="106B5728" w14:textId="77777777" w:rsidR="00775C33" w:rsidRDefault="00775C33">
            <w:r>
              <w:t>OK</w:t>
            </w:r>
          </w:p>
          <w:p w14:paraId="00FB5734" w14:textId="77777777" w:rsidR="00775C33" w:rsidRDefault="00775C33">
            <w:r>
              <w:t>11 Mar</w:t>
            </w:r>
          </w:p>
        </w:tc>
      </w:tr>
      <w:tr w:rsidR="00775C33" w14:paraId="689B3CE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6E4BE94" w14:textId="77777777" w:rsidR="00775C33" w:rsidRDefault="00775C33">
            <w:r>
              <w:t>Salle de bain</w:t>
            </w:r>
          </w:p>
        </w:tc>
        <w:tc>
          <w:tcPr>
            <w:tcW w:w="0" w:type="auto"/>
            <w:tcBorders>
              <w:top w:val="single" w:sz="4" w:space="0" w:color="auto"/>
              <w:left w:val="single" w:sz="4" w:space="0" w:color="auto"/>
              <w:bottom w:val="single" w:sz="4" w:space="0" w:color="auto"/>
              <w:right w:val="single" w:sz="4" w:space="0" w:color="auto"/>
            </w:tcBorders>
            <w:hideMark/>
          </w:tcPr>
          <w:p w14:paraId="006FF3AF" w14:textId="77777777" w:rsidR="00775C33" w:rsidRDefault="00775C33">
            <w:r>
              <w:t>Quand je rentre dans la salle de bain il y a un lavabo collé à un mur avec de l'eau chaude et froide avec un miroir fixé au mur.</w:t>
            </w:r>
          </w:p>
        </w:tc>
        <w:tc>
          <w:tcPr>
            <w:tcW w:w="0" w:type="auto"/>
            <w:tcBorders>
              <w:top w:val="single" w:sz="4" w:space="0" w:color="auto"/>
              <w:left w:val="single" w:sz="4" w:space="0" w:color="auto"/>
              <w:bottom w:val="single" w:sz="4" w:space="0" w:color="auto"/>
              <w:right w:val="single" w:sz="4" w:space="0" w:color="auto"/>
            </w:tcBorders>
            <w:hideMark/>
          </w:tcPr>
          <w:p w14:paraId="61E431BA" w14:textId="77777777" w:rsidR="00775C33" w:rsidRDefault="00775C33">
            <w:r>
              <w:t>OK</w:t>
            </w:r>
          </w:p>
          <w:p w14:paraId="0A548C69" w14:textId="77777777" w:rsidR="00775C33" w:rsidRDefault="00775C33">
            <w:r>
              <w:t>11 Mar</w:t>
            </w:r>
          </w:p>
        </w:tc>
      </w:tr>
      <w:tr w:rsidR="00775C33" w14:paraId="177081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67D7DC9" w14:textId="77777777" w:rsidR="00775C33" w:rsidRDefault="00775C33">
            <w:r>
              <w:t>porte de la salle de bain</w:t>
            </w:r>
          </w:p>
        </w:tc>
        <w:tc>
          <w:tcPr>
            <w:tcW w:w="0" w:type="auto"/>
            <w:tcBorders>
              <w:top w:val="single" w:sz="4" w:space="0" w:color="auto"/>
              <w:left w:val="single" w:sz="4" w:space="0" w:color="auto"/>
              <w:bottom w:val="single" w:sz="4" w:space="0" w:color="auto"/>
              <w:right w:val="single" w:sz="4" w:space="0" w:color="auto"/>
            </w:tcBorders>
            <w:hideMark/>
          </w:tcPr>
          <w:p w14:paraId="374F3D25" w14:textId="77777777" w:rsidR="00775C33" w:rsidRDefault="00775C33">
            <w:r>
              <w:t xml:space="preserve">Quand je rentre dans la salle de bain je passe par une porte en bois qui </w:t>
            </w:r>
            <w:proofErr w:type="spellStart"/>
            <w:r>
              <w:t>à</w:t>
            </w:r>
            <w:proofErr w:type="spellEnd"/>
            <w:r>
              <w:t xml:space="preserve"> la possibilité de se fermer à clé.</w:t>
            </w:r>
          </w:p>
        </w:tc>
        <w:tc>
          <w:tcPr>
            <w:tcW w:w="0" w:type="auto"/>
            <w:tcBorders>
              <w:top w:val="single" w:sz="4" w:space="0" w:color="auto"/>
              <w:left w:val="single" w:sz="4" w:space="0" w:color="auto"/>
              <w:bottom w:val="single" w:sz="4" w:space="0" w:color="auto"/>
              <w:right w:val="single" w:sz="4" w:space="0" w:color="auto"/>
            </w:tcBorders>
            <w:hideMark/>
          </w:tcPr>
          <w:p w14:paraId="75E985F6" w14:textId="77777777" w:rsidR="00775C33" w:rsidRDefault="00775C33">
            <w:r>
              <w:t>OK</w:t>
            </w:r>
          </w:p>
          <w:p w14:paraId="1AC52030" w14:textId="77777777" w:rsidR="00775C33" w:rsidRDefault="00775C33">
            <w:r>
              <w:t>11 Mar</w:t>
            </w:r>
          </w:p>
        </w:tc>
      </w:tr>
      <w:tr w:rsidR="00775C33" w14:paraId="019B59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295C5F" w14:textId="77777777" w:rsidR="00775C33" w:rsidRDefault="00775C33">
            <w:r>
              <w:t>draps lits</w:t>
            </w:r>
          </w:p>
        </w:tc>
        <w:tc>
          <w:tcPr>
            <w:tcW w:w="0" w:type="auto"/>
            <w:tcBorders>
              <w:top w:val="single" w:sz="4" w:space="0" w:color="auto"/>
              <w:left w:val="single" w:sz="4" w:space="0" w:color="auto"/>
              <w:bottom w:val="single" w:sz="4" w:space="0" w:color="auto"/>
              <w:right w:val="single" w:sz="4" w:space="0" w:color="auto"/>
            </w:tcBorders>
            <w:hideMark/>
          </w:tcPr>
          <w:p w14:paraId="17C9776A" w14:textId="77777777" w:rsidR="00775C33" w:rsidRDefault="00775C33">
            <w:r>
              <w:t>Quand je m'allonge dans le lit de la chambre, il y a les draps nécessaire au confort des utilisateurs.</w:t>
            </w:r>
          </w:p>
        </w:tc>
        <w:tc>
          <w:tcPr>
            <w:tcW w:w="0" w:type="auto"/>
            <w:tcBorders>
              <w:top w:val="single" w:sz="4" w:space="0" w:color="auto"/>
              <w:left w:val="single" w:sz="4" w:space="0" w:color="auto"/>
              <w:bottom w:val="single" w:sz="4" w:space="0" w:color="auto"/>
              <w:right w:val="single" w:sz="4" w:space="0" w:color="auto"/>
            </w:tcBorders>
            <w:hideMark/>
          </w:tcPr>
          <w:p w14:paraId="26F6DB40" w14:textId="77777777" w:rsidR="00775C33" w:rsidRDefault="00775C33">
            <w:r>
              <w:t>OK</w:t>
            </w:r>
          </w:p>
          <w:p w14:paraId="6745F380" w14:textId="77777777" w:rsidR="00775C33" w:rsidRDefault="00775C33">
            <w:r>
              <w:t>11 Mar</w:t>
            </w:r>
          </w:p>
        </w:tc>
      </w:tr>
      <w:tr w:rsidR="00775C33" w14:paraId="2425E9E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FCF1C4D" w14:textId="77777777" w:rsidR="00775C33" w:rsidRDefault="00775C33">
            <w:r>
              <w:t>Linge</w:t>
            </w:r>
          </w:p>
        </w:tc>
        <w:tc>
          <w:tcPr>
            <w:tcW w:w="0" w:type="auto"/>
            <w:tcBorders>
              <w:top w:val="single" w:sz="4" w:space="0" w:color="auto"/>
              <w:left w:val="single" w:sz="4" w:space="0" w:color="auto"/>
              <w:bottom w:val="single" w:sz="4" w:space="0" w:color="auto"/>
              <w:right w:val="single" w:sz="4" w:space="0" w:color="auto"/>
            </w:tcBorders>
            <w:hideMark/>
          </w:tcPr>
          <w:p w14:paraId="077D91FD" w14:textId="77777777" w:rsidR="00775C33" w:rsidRDefault="00775C33">
            <w:r>
              <w:t>Quand je rentre dans la salle de bain, à côté de la douche il y a un support pour sécher les linges avec des linges propres pour chacun des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75657F2" w14:textId="77777777" w:rsidR="00775C33" w:rsidRDefault="00775C33">
            <w:r>
              <w:t>OK</w:t>
            </w:r>
          </w:p>
          <w:p w14:paraId="4678D23B" w14:textId="77777777" w:rsidR="00775C33" w:rsidRDefault="00775C33">
            <w:r>
              <w:t>11 Mar</w:t>
            </w:r>
          </w:p>
        </w:tc>
      </w:tr>
      <w:tr w:rsidR="00775C33" w14:paraId="2BF45A8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D8A9C1B"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9938E34" w14:textId="77777777" w:rsidR="00775C33" w:rsidRDefault="00775C33">
            <w:r>
              <w:t>Les chambres sont situé au 2e, 3e et 4e étage selon le plan joint sachant que les salles sont situés de la même manière à l'étage 2, 3 et 4.</w:t>
            </w:r>
          </w:p>
        </w:tc>
        <w:tc>
          <w:tcPr>
            <w:tcW w:w="0" w:type="auto"/>
            <w:tcBorders>
              <w:top w:val="single" w:sz="4" w:space="0" w:color="auto"/>
              <w:left w:val="single" w:sz="4" w:space="0" w:color="auto"/>
              <w:bottom w:val="single" w:sz="4" w:space="0" w:color="auto"/>
              <w:right w:val="single" w:sz="4" w:space="0" w:color="auto"/>
            </w:tcBorders>
            <w:hideMark/>
          </w:tcPr>
          <w:p w14:paraId="1CC324EE" w14:textId="77777777" w:rsidR="00775C33" w:rsidRDefault="00775C33">
            <w:r>
              <w:t>OK</w:t>
            </w:r>
          </w:p>
          <w:p w14:paraId="056C6F3E" w14:textId="77777777" w:rsidR="00775C33" w:rsidRDefault="00775C33">
            <w:r>
              <w:t>12 Mar</w:t>
            </w:r>
          </w:p>
        </w:tc>
      </w:tr>
    </w:tbl>
    <w:p w14:paraId="58414E3F" w14:textId="77777777" w:rsidR="00775C33" w:rsidRDefault="00775C33" w:rsidP="00775C33">
      <w:pPr>
        <w:pStyle w:val="Titre4"/>
        <w:rPr>
          <w:rFonts w:ascii="Calibri" w:eastAsia="Calibri" w:hAnsi="Calibri" w:cs="Calibri"/>
          <w:sz w:val="20"/>
          <w:szCs w:val="20"/>
        </w:rPr>
      </w:pPr>
      <w:r>
        <w:t>Vestiaires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33"/>
        <w:gridCol w:w="6471"/>
        <w:gridCol w:w="456"/>
      </w:tblGrid>
      <w:tr w:rsidR="00775C33" w14:paraId="1CD0049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63ADFD" w14:textId="77777777" w:rsidR="00775C33" w:rsidRDefault="00775C33">
            <w:r>
              <w:t>croquis joint</w:t>
            </w:r>
          </w:p>
        </w:tc>
        <w:tc>
          <w:tcPr>
            <w:tcW w:w="0" w:type="auto"/>
            <w:tcBorders>
              <w:top w:val="single" w:sz="4" w:space="0" w:color="auto"/>
              <w:left w:val="single" w:sz="4" w:space="0" w:color="auto"/>
              <w:bottom w:val="single" w:sz="4" w:space="0" w:color="auto"/>
              <w:right w:val="single" w:sz="4" w:space="0" w:color="auto"/>
            </w:tcBorders>
            <w:hideMark/>
          </w:tcPr>
          <w:p w14:paraId="77169A59" w14:textId="77777777" w:rsidR="00775C33" w:rsidRDefault="00775C33">
            <w:r>
              <w:t>Les placements des objets doivent correspondre au fichier joint. (pas les dimensions uniquement le placement des objets)</w:t>
            </w:r>
          </w:p>
        </w:tc>
        <w:tc>
          <w:tcPr>
            <w:tcW w:w="0" w:type="auto"/>
            <w:tcBorders>
              <w:top w:val="single" w:sz="4" w:space="0" w:color="auto"/>
              <w:left w:val="single" w:sz="4" w:space="0" w:color="auto"/>
              <w:bottom w:val="single" w:sz="4" w:space="0" w:color="auto"/>
              <w:right w:val="single" w:sz="4" w:space="0" w:color="auto"/>
            </w:tcBorders>
            <w:hideMark/>
          </w:tcPr>
          <w:p w14:paraId="392C4790" w14:textId="77777777" w:rsidR="00775C33" w:rsidRDefault="00775C33">
            <w:r>
              <w:t>OK</w:t>
            </w:r>
          </w:p>
          <w:p w14:paraId="72C22345" w14:textId="77777777" w:rsidR="00775C33" w:rsidRDefault="00775C33">
            <w:r>
              <w:t>12 Mar</w:t>
            </w:r>
          </w:p>
        </w:tc>
      </w:tr>
      <w:tr w:rsidR="00775C33" w14:paraId="7AA3825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4D6F91" w14:textId="77777777" w:rsidR="00775C33" w:rsidRDefault="00775C33">
            <w:r>
              <w:t>Porte des vestiaires</w:t>
            </w:r>
          </w:p>
        </w:tc>
        <w:tc>
          <w:tcPr>
            <w:tcW w:w="0" w:type="auto"/>
            <w:tcBorders>
              <w:top w:val="single" w:sz="4" w:space="0" w:color="auto"/>
              <w:left w:val="single" w:sz="4" w:space="0" w:color="auto"/>
              <w:bottom w:val="single" w:sz="4" w:space="0" w:color="auto"/>
              <w:right w:val="single" w:sz="4" w:space="0" w:color="auto"/>
            </w:tcBorders>
            <w:hideMark/>
          </w:tcPr>
          <w:p w14:paraId="7CBE15E4" w14:textId="77777777" w:rsidR="00775C33" w:rsidRDefault="00775C33">
            <w:r>
              <w:t>Quand je sors de l'ascenseur au 1er étage, il y a 2 portes d'entrées menant à deux vestiaires identiques. Sur l'une des deux portes il y a un symbole représentant les personnes d'un sexe masculin et sur l'autre les personnes d'un sexe féminin.</w:t>
            </w:r>
          </w:p>
        </w:tc>
        <w:tc>
          <w:tcPr>
            <w:tcW w:w="0" w:type="auto"/>
            <w:tcBorders>
              <w:top w:val="single" w:sz="4" w:space="0" w:color="auto"/>
              <w:left w:val="single" w:sz="4" w:space="0" w:color="auto"/>
              <w:bottom w:val="single" w:sz="4" w:space="0" w:color="auto"/>
              <w:right w:val="single" w:sz="4" w:space="0" w:color="auto"/>
            </w:tcBorders>
            <w:hideMark/>
          </w:tcPr>
          <w:p w14:paraId="235AD4B9" w14:textId="77777777" w:rsidR="00775C33" w:rsidRDefault="00775C33">
            <w:r>
              <w:t>OK</w:t>
            </w:r>
          </w:p>
          <w:p w14:paraId="6E9F91A6" w14:textId="77777777" w:rsidR="00775C33" w:rsidRDefault="00775C33">
            <w:r>
              <w:t>12 Mar</w:t>
            </w:r>
          </w:p>
        </w:tc>
      </w:tr>
      <w:tr w:rsidR="00775C33" w14:paraId="0E5CE62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CC3951" w14:textId="77777777" w:rsidR="00775C33" w:rsidRDefault="00775C33">
            <w:r>
              <w:t>Cabine de changement</w:t>
            </w:r>
          </w:p>
        </w:tc>
        <w:tc>
          <w:tcPr>
            <w:tcW w:w="0" w:type="auto"/>
            <w:tcBorders>
              <w:top w:val="single" w:sz="4" w:space="0" w:color="auto"/>
              <w:left w:val="single" w:sz="4" w:space="0" w:color="auto"/>
              <w:bottom w:val="single" w:sz="4" w:space="0" w:color="auto"/>
              <w:right w:val="single" w:sz="4" w:space="0" w:color="auto"/>
            </w:tcBorders>
            <w:hideMark/>
          </w:tcPr>
          <w:p w14:paraId="4EBFC00D" w14:textId="77777777" w:rsidR="00775C33" w:rsidRDefault="00775C33">
            <w:r>
              <w:t>Quand je rentre dans un vestiaire par la porte d'entrée de celui-ci, il y a collé au même murs que la porte d'entrée donc sur ma gauche et ma droite des cabines  sur toute la longueur du mur qui peuvent se verrouiller de l'intérieur pour que les clients puissent se changer.</w:t>
            </w:r>
          </w:p>
        </w:tc>
        <w:tc>
          <w:tcPr>
            <w:tcW w:w="0" w:type="auto"/>
            <w:tcBorders>
              <w:top w:val="single" w:sz="4" w:space="0" w:color="auto"/>
              <w:left w:val="single" w:sz="4" w:space="0" w:color="auto"/>
              <w:bottom w:val="single" w:sz="4" w:space="0" w:color="auto"/>
              <w:right w:val="single" w:sz="4" w:space="0" w:color="auto"/>
            </w:tcBorders>
            <w:hideMark/>
          </w:tcPr>
          <w:p w14:paraId="2D3794A8" w14:textId="77777777" w:rsidR="00775C33" w:rsidRDefault="00775C33">
            <w:r>
              <w:t>OK</w:t>
            </w:r>
          </w:p>
          <w:p w14:paraId="484EB404" w14:textId="77777777" w:rsidR="00775C33" w:rsidRDefault="00775C33">
            <w:r>
              <w:t>12 Mar</w:t>
            </w:r>
          </w:p>
        </w:tc>
      </w:tr>
      <w:tr w:rsidR="00775C33" w14:paraId="367C18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55050"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0A16DC1E" w14:textId="77777777" w:rsidR="00775C33" w:rsidRDefault="00775C33">
            <w:r>
              <w:t>Dans les vestiaires il y a des ranger de casiers qui comporte au total (en comptant toutes les ranger) au minimum 30 casiers qui peuvent se verrouiller à l'aide d'un cadenas.</w:t>
            </w:r>
          </w:p>
        </w:tc>
        <w:tc>
          <w:tcPr>
            <w:tcW w:w="0" w:type="auto"/>
            <w:tcBorders>
              <w:top w:val="single" w:sz="4" w:space="0" w:color="auto"/>
              <w:left w:val="single" w:sz="4" w:space="0" w:color="auto"/>
              <w:bottom w:val="single" w:sz="4" w:space="0" w:color="auto"/>
              <w:right w:val="single" w:sz="4" w:space="0" w:color="auto"/>
            </w:tcBorders>
            <w:hideMark/>
          </w:tcPr>
          <w:p w14:paraId="2A071037" w14:textId="77777777" w:rsidR="00775C33" w:rsidRDefault="00775C33">
            <w:r>
              <w:t>OK</w:t>
            </w:r>
          </w:p>
          <w:p w14:paraId="6C05D2FD" w14:textId="77777777" w:rsidR="00775C33" w:rsidRDefault="00775C33">
            <w:r>
              <w:t>12 Mar</w:t>
            </w:r>
          </w:p>
        </w:tc>
      </w:tr>
      <w:tr w:rsidR="00775C33" w14:paraId="2452A0D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1D49D27" w14:textId="77777777" w:rsidR="00775C33" w:rsidRDefault="00775C33">
            <w:r>
              <w:t>placement des objets entre la porte de sortie et d'entrée</w:t>
            </w:r>
          </w:p>
        </w:tc>
        <w:tc>
          <w:tcPr>
            <w:tcW w:w="0" w:type="auto"/>
            <w:tcBorders>
              <w:top w:val="single" w:sz="4" w:space="0" w:color="auto"/>
              <w:left w:val="single" w:sz="4" w:space="0" w:color="auto"/>
              <w:bottom w:val="single" w:sz="4" w:space="0" w:color="auto"/>
              <w:right w:val="single" w:sz="4" w:space="0" w:color="auto"/>
            </w:tcBorders>
            <w:hideMark/>
          </w:tcPr>
          <w:p w14:paraId="649DBA55" w14:textId="77777777" w:rsidR="00775C33" w:rsidRDefault="00775C33">
            <w:r>
              <w:t>Quand je rentre par la porte d'entrée dans un vestiaire en face de moi une ranger de casier puis derrière cette rangé il y a un espace pour passer puis une autre ranger de casier et derrière les casiers il y a une porte de sortie.</w:t>
            </w:r>
          </w:p>
        </w:tc>
        <w:tc>
          <w:tcPr>
            <w:tcW w:w="0" w:type="auto"/>
            <w:tcBorders>
              <w:top w:val="single" w:sz="4" w:space="0" w:color="auto"/>
              <w:left w:val="single" w:sz="4" w:space="0" w:color="auto"/>
              <w:bottom w:val="single" w:sz="4" w:space="0" w:color="auto"/>
              <w:right w:val="single" w:sz="4" w:space="0" w:color="auto"/>
            </w:tcBorders>
            <w:hideMark/>
          </w:tcPr>
          <w:p w14:paraId="12022E91" w14:textId="77777777" w:rsidR="00775C33" w:rsidRDefault="00775C33">
            <w:r>
              <w:t>OK</w:t>
            </w:r>
          </w:p>
          <w:p w14:paraId="78C1226D" w14:textId="77777777" w:rsidR="00775C33" w:rsidRDefault="00775C33">
            <w:r>
              <w:t>12 Mar</w:t>
            </w:r>
          </w:p>
        </w:tc>
      </w:tr>
      <w:tr w:rsidR="00775C33" w14:paraId="3815D3E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0F03716" w14:textId="77777777" w:rsidR="00775C33" w:rsidRDefault="00775C33">
            <w:r>
              <w:t>Derrière la porte de sortie</w:t>
            </w:r>
          </w:p>
        </w:tc>
        <w:tc>
          <w:tcPr>
            <w:tcW w:w="0" w:type="auto"/>
            <w:tcBorders>
              <w:top w:val="single" w:sz="4" w:space="0" w:color="auto"/>
              <w:left w:val="single" w:sz="4" w:space="0" w:color="auto"/>
              <w:bottom w:val="single" w:sz="4" w:space="0" w:color="auto"/>
              <w:right w:val="single" w:sz="4" w:space="0" w:color="auto"/>
            </w:tcBorders>
            <w:hideMark/>
          </w:tcPr>
          <w:p w14:paraId="6A7E1391" w14:textId="77777777" w:rsidR="00775C33" w:rsidRDefault="00775C33">
            <w:r>
              <w:t>Quand je passe par la porte de sortie j'arrive dans un couloir. Ce couloir relis la porte de sortie des 2 vestiaires, la porte des douches, la porte d'</w:t>
            </w:r>
            <w:proofErr w:type="spellStart"/>
            <w:r>
              <w:t>entée</w:t>
            </w:r>
            <w:proofErr w:type="spellEnd"/>
            <w:r>
              <w:t xml:space="preserve"> du fitness et la porte d'entrée du SPA.</w:t>
            </w:r>
          </w:p>
        </w:tc>
        <w:tc>
          <w:tcPr>
            <w:tcW w:w="0" w:type="auto"/>
            <w:tcBorders>
              <w:top w:val="single" w:sz="4" w:space="0" w:color="auto"/>
              <w:left w:val="single" w:sz="4" w:space="0" w:color="auto"/>
              <w:bottom w:val="single" w:sz="4" w:space="0" w:color="auto"/>
              <w:right w:val="single" w:sz="4" w:space="0" w:color="auto"/>
            </w:tcBorders>
            <w:hideMark/>
          </w:tcPr>
          <w:p w14:paraId="01C193F2" w14:textId="77777777" w:rsidR="00775C33" w:rsidRDefault="00775C33">
            <w:r>
              <w:t>OK</w:t>
            </w:r>
          </w:p>
          <w:p w14:paraId="7A555E76" w14:textId="77777777" w:rsidR="00775C33" w:rsidRDefault="00775C33">
            <w:r>
              <w:t>12 Mar</w:t>
            </w:r>
          </w:p>
        </w:tc>
      </w:tr>
      <w:tr w:rsidR="00775C33" w14:paraId="22C8666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86DFE49" w14:textId="77777777" w:rsidR="00775C33" w:rsidRDefault="00775C33">
            <w:r>
              <w:t>Douches</w:t>
            </w:r>
          </w:p>
        </w:tc>
        <w:tc>
          <w:tcPr>
            <w:tcW w:w="0" w:type="auto"/>
            <w:tcBorders>
              <w:top w:val="single" w:sz="4" w:space="0" w:color="auto"/>
              <w:left w:val="single" w:sz="4" w:space="0" w:color="auto"/>
              <w:bottom w:val="single" w:sz="4" w:space="0" w:color="auto"/>
              <w:right w:val="single" w:sz="4" w:space="0" w:color="auto"/>
            </w:tcBorders>
            <w:hideMark/>
          </w:tcPr>
          <w:p w14:paraId="6EC0FC0D" w14:textId="77777777" w:rsidR="00775C33" w:rsidRDefault="00775C33">
            <w:r>
              <w:t>En face des portes de sortie des vestiaires il y a une porte qui mène à une salle avec des cabines pour se doucher.</w:t>
            </w:r>
          </w:p>
        </w:tc>
        <w:tc>
          <w:tcPr>
            <w:tcW w:w="0" w:type="auto"/>
            <w:tcBorders>
              <w:top w:val="single" w:sz="4" w:space="0" w:color="auto"/>
              <w:left w:val="single" w:sz="4" w:space="0" w:color="auto"/>
              <w:bottom w:val="single" w:sz="4" w:space="0" w:color="auto"/>
              <w:right w:val="single" w:sz="4" w:space="0" w:color="auto"/>
            </w:tcBorders>
            <w:hideMark/>
          </w:tcPr>
          <w:p w14:paraId="7C926E23" w14:textId="77777777" w:rsidR="00775C33" w:rsidRDefault="00775C33">
            <w:r>
              <w:t>OK</w:t>
            </w:r>
          </w:p>
          <w:p w14:paraId="189838D1" w14:textId="77777777" w:rsidR="00775C33" w:rsidRDefault="00775C33">
            <w:r>
              <w:t>12 Mar</w:t>
            </w:r>
          </w:p>
        </w:tc>
      </w:tr>
      <w:tr w:rsidR="00775C33" w14:paraId="36ACB7E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D0CFA91" w14:textId="77777777" w:rsidR="00775C33" w:rsidRDefault="00775C33">
            <w:r>
              <w:t>Cabines de douches</w:t>
            </w:r>
          </w:p>
        </w:tc>
        <w:tc>
          <w:tcPr>
            <w:tcW w:w="0" w:type="auto"/>
            <w:tcBorders>
              <w:top w:val="single" w:sz="4" w:space="0" w:color="auto"/>
              <w:left w:val="single" w:sz="4" w:space="0" w:color="auto"/>
              <w:bottom w:val="single" w:sz="4" w:space="0" w:color="auto"/>
              <w:right w:val="single" w:sz="4" w:space="0" w:color="auto"/>
            </w:tcBorders>
            <w:hideMark/>
          </w:tcPr>
          <w:p w14:paraId="75F5909F" w14:textId="77777777" w:rsidR="00775C33" w:rsidRDefault="00775C33">
            <w:r>
              <w:t>Dans la salle des cabines de douches, il y a au minimum 10 cabines qui peuvent se verrouiller de l'intérieur collées au murs de la salle avec de l'espace pour entrer et sortir des cabines.</w:t>
            </w:r>
          </w:p>
        </w:tc>
        <w:tc>
          <w:tcPr>
            <w:tcW w:w="0" w:type="auto"/>
            <w:tcBorders>
              <w:top w:val="single" w:sz="4" w:space="0" w:color="auto"/>
              <w:left w:val="single" w:sz="4" w:space="0" w:color="auto"/>
              <w:bottom w:val="single" w:sz="4" w:space="0" w:color="auto"/>
              <w:right w:val="single" w:sz="4" w:space="0" w:color="auto"/>
            </w:tcBorders>
            <w:hideMark/>
          </w:tcPr>
          <w:p w14:paraId="68BA1F04" w14:textId="77777777" w:rsidR="00775C33" w:rsidRDefault="00775C33">
            <w:r>
              <w:t>OK</w:t>
            </w:r>
          </w:p>
          <w:p w14:paraId="4744D503" w14:textId="77777777" w:rsidR="00775C33" w:rsidRDefault="00775C33">
            <w:r>
              <w:t>12 Mar</w:t>
            </w:r>
          </w:p>
        </w:tc>
      </w:tr>
      <w:tr w:rsidR="00775C33" w14:paraId="0DDB64C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B17A3EF" w14:textId="77777777" w:rsidR="00775C33" w:rsidRDefault="00775C33">
            <w:r>
              <w:lastRenderedPageBreak/>
              <w:t>casier mur de la porte de sortie</w:t>
            </w:r>
          </w:p>
        </w:tc>
        <w:tc>
          <w:tcPr>
            <w:tcW w:w="0" w:type="auto"/>
            <w:tcBorders>
              <w:top w:val="single" w:sz="4" w:space="0" w:color="auto"/>
              <w:left w:val="single" w:sz="4" w:space="0" w:color="auto"/>
              <w:bottom w:val="single" w:sz="4" w:space="0" w:color="auto"/>
              <w:right w:val="single" w:sz="4" w:space="0" w:color="auto"/>
            </w:tcBorders>
            <w:hideMark/>
          </w:tcPr>
          <w:p w14:paraId="74F8D632" w14:textId="77777777" w:rsidR="00775C33" w:rsidRDefault="00775C33">
            <w:r>
              <w:t xml:space="preserve">A côté de la porte de sortie, collé au même mur il y a des casiers recouvrant </w:t>
            </w:r>
            <w:proofErr w:type="spellStart"/>
            <w:r>
              <w:t>tous</w:t>
            </w:r>
            <w:proofErr w:type="spellEnd"/>
            <w:r>
              <w:t xml:space="preserve"> le reste du mur horizontalement.</w:t>
            </w:r>
          </w:p>
        </w:tc>
        <w:tc>
          <w:tcPr>
            <w:tcW w:w="0" w:type="auto"/>
            <w:tcBorders>
              <w:top w:val="single" w:sz="4" w:space="0" w:color="auto"/>
              <w:left w:val="single" w:sz="4" w:space="0" w:color="auto"/>
              <w:bottom w:val="single" w:sz="4" w:space="0" w:color="auto"/>
              <w:right w:val="single" w:sz="4" w:space="0" w:color="auto"/>
            </w:tcBorders>
            <w:hideMark/>
          </w:tcPr>
          <w:p w14:paraId="093E3C38" w14:textId="77777777" w:rsidR="00775C33" w:rsidRDefault="00775C33">
            <w:r>
              <w:t>OK</w:t>
            </w:r>
          </w:p>
          <w:p w14:paraId="3398F428" w14:textId="77777777" w:rsidR="00775C33" w:rsidRDefault="00775C33">
            <w:r>
              <w:t>12 Mar</w:t>
            </w:r>
          </w:p>
        </w:tc>
      </w:tr>
      <w:tr w:rsidR="00775C33" w14:paraId="72A1896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B5A2EC"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37380AE8" w14:textId="77777777" w:rsidR="00775C33" w:rsidRDefault="00775C33">
            <w:r>
              <w:t>Dans les vestiaires, contre les 2 murs contenant aucune portes il y a des bancs recouvrant toute la longueur horizontale de ces deux murs.</w:t>
            </w:r>
          </w:p>
        </w:tc>
        <w:tc>
          <w:tcPr>
            <w:tcW w:w="0" w:type="auto"/>
            <w:tcBorders>
              <w:top w:val="single" w:sz="4" w:space="0" w:color="auto"/>
              <w:left w:val="single" w:sz="4" w:space="0" w:color="auto"/>
              <w:bottom w:val="single" w:sz="4" w:space="0" w:color="auto"/>
              <w:right w:val="single" w:sz="4" w:space="0" w:color="auto"/>
            </w:tcBorders>
            <w:hideMark/>
          </w:tcPr>
          <w:p w14:paraId="7C073195" w14:textId="77777777" w:rsidR="00775C33" w:rsidRDefault="00775C33">
            <w:r>
              <w:t>OK</w:t>
            </w:r>
          </w:p>
          <w:p w14:paraId="3B061006" w14:textId="77777777" w:rsidR="00775C33" w:rsidRDefault="00775C33">
            <w:r>
              <w:t>12 Mar</w:t>
            </w:r>
          </w:p>
        </w:tc>
      </w:tr>
    </w:tbl>
    <w:p w14:paraId="3A21ECDF" w14:textId="77777777" w:rsidR="00775C33" w:rsidRDefault="00775C33" w:rsidP="00775C33">
      <w:pPr>
        <w:pStyle w:val="Titre4"/>
        <w:rPr>
          <w:rFonts w:ascii="Calibri" w:eastAsia="Calibri" w:hAnsi="Calibri" w:cs="Calibri"/>
          <w:sz w:val="20"/>
          <w:szCs w:val="20"/>
        </w:rPr>
      </w:pPr>
      <w:r>
        <w:t>Bar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0"/>
        <w:gridCol w:w="7002"/>
        <w:gridCol w:w="668"/>
      </w:tblGrid>
      <w:tr w:rsidR="00775C33" w14:paraId="2F56C9E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288EB92"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19C22199" w14:textId="77777777" w:rsidR="00775C33" w:rsidRDefault="00775C33">
            <w:r>
              <w:t>Sur le mur qui longe le couloir Il y a deux portes espacées de 15m</w:t>
            </w:r>
          </w:p>
        </w:tc>
        <w:tc>
          <w:tcPr>
            <w:tcW w:w="0" w:type="auto"/>
            <w:tcBorders>
              <w:top w:val="single" w:sz="4" w:space="0" w:color="auto"/>
              <w:left w:val="single" w:sz="4" w:space="0" w:color="auto"/>
              <w:bottom w:val="single" w:sz="4" w:space="0" w:color="auto"/>
              <w:right w:val="single" w:sz="4" w:space="0" w:color="auto"/>
            </w:tcBorders>
            <w:hideMark/>
          </w:tcPr>
          <w:p w14:paraId="478FB117" w14:textId="77777777" w:rsidR="00775C33" w:rsidRDefault="00775C33">
            <w:r>
              <w:t>OK</w:t>
            </w:r>
          </w:p>
          <w:p w14:paraId="6E899645" w14:textId="77777777" w:rsidR="00775C33" w:rsidRDefault="00775C33">
            <w:r>
              <w:t>4 Mar</w:t>
            </w:r>
          </w:p>
        </w:tc>
      </w:tr>
      <w:tr w:rsidR="00775C33" w14:paraId="792D2F7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F8B9D79"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A24F18B" w14:textId="77777777" w:rsidR="00775C33" w:rsidRDefault="00775C33">
            <w:r>
              <w:t>A côté de la porte la plus au nord, Il y a un interrupteur à 1m30 de hauteur</w:t>
            </w:r>
          </w:p>
        </w:tc>
        <w:tc>
          <w:tcPr>
            <w:tcW w:w="0" w:type="auto"/>
            <w:tcBorders>
              <w:top w:val="single" w:sz="4" w:space="0" w:color="auto"/>
              <w:left w:val="single" w:sz="4" w:space="0" w:color="auto"/>
              <w:bottom w:val="single" w:sz="4" w:space="0" w:color="auto"/>
              <w:right w:val="single" w:sz="4" w:space="0" w:color="auto"/>
            </w:tcBorders>
            <w:hideMark/>
          </w:tcPr>
          <w:p w14:paraId="16531905" w14:textId="77777777" w:rsidR="00775C33" w:rsidRDefault="00775C33">
            <w:r>
              <w:t>OK</w:t>
            </w:r>
          </w:p>
          <w:p w14:paraId="0CF39F26" w14:textId="77777777" w:rsidR="00775C33" w:rsidRDefault="00775C33">
            <w:r>
              <w:t>4 Mar</w:t>
            </w:r>
          </w:p>
        </w:tc>
      </w:tr>
      <w:tr w:rsidR="00775C33" w14:paraId="0BA0D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5831769"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21260B10" w14:textId="77777777" w:rsidR="00775C33" w:rsidRDefault="00775C33">
            <w:r>
              <w:t xml:space="preserve">Au plafond Il y a des longs </w:t>
            </w:r>
            <w:proofErr w:type="spellStart"/>
            <w:r>
              <w:t>LEDs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B831837" w14:textId="77777777" w:rsidR="00775C33" w:rsidRDefault="00775C33">
            <w:r>
              <w:t>OK</w:t>
            </w:r>
          </w:p>
          <w:p w14:paraId="7F44C0AE" w14:textId="77777777" w:rsidR="00775C33" w:rsidRDefault="00775C33">
            <w:r>
              <w:t>4 Mar</w:t>
            </w:r>
          </w:p>
        </w:tc>
      </w:tr>
      <w:tr w:rsidR="00775C33" w14:paraId="3420548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6834D8"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1CC011BF" w14:textId="77777777" w:rsidR="00775C33" w:rsidRDefault="00775C33">
            <w:r>
              <w:t>Entre les deux portes Il y a un comptoir avec 5 verres</w:t>
            </w:r>
          </w:p>
        </w:tc>
        <w:tc>
          <w:tcPr>
            <w:tcW w:w="0" w:type="auto"/>
            <w:tcBorders>
              <w:top w:val="single" w:sz="4" w:space="0" w:color="auto"/>
              <w:left w:val="single" w:sz="4" w:space="0" w:color="auto"/>
              <w:bottom w:val="single" w:sz="4" w:space="0" w:color="auto"/>
              <w:right w:val="single" w:sz="4" w:space="0" w:color="auto"/>
            </w:tcBorders>
            <w:hideMark/>
          </w:tcPr>
          <w:p w14:paraId="0F75869C" w14:textId="77777777" w:rsidR="00775C33" w:rsidRDefault="00775C33">
            <w:r>
              <w:t>OK</w:t>
            </w:r>
          </w:p>
          <w:p w14:paraId="2AB9C752" w14:textId="77777777" w:rsidR="00775C33" w:rsidRDefault="00775C33">
            <w:r>
              <w:t>4 Mar</w:t>
            </w:r>
          </w:p>
        </w:tc>
      </w:tr>
      <w:tr w:rsidR="00775C33" w14:paraId="180BA8B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58952A" w14:textId="77777777" w:rsidR="00775C33" w:rsidRDefault="00775C33">
            <w:r>
              <w:t>Sièges</w:t>
            </w:r>
          </w:p>
        </w:tc>
        <w:tc>
          <w:tcPr>
            <w:tcW w:w="0" w:type="auto"/>
            <w:tcBorders>
              <w:top w:val="single" w:sz="4" w:space="0" w:color="auto"/>
              <w:left w:val="single" w:sz="4" w:space="0" w:color="auto"/>
              <w:bottom w:val="single" w:sz="4" w:space="0" w:color="auto"/>
              <w:right w:val="single" w:sz="4" w:space="0" w:color="auto"/>
            </w:tcBorders>
            <w:hideMark/>
          </w:tcPr>
          <w:p w14:paraId="7C5F5454" w14:textId="77777777" w:rsidR="00775C33" w:rsidRDefault="00775C33">
            <w:r>
              <w:t>Au comptoir, Il y a des sièges hauts</w:t>
            </w:r>
          </w:p>
        </w:tc>
        <w:tc>
          <w:tcPr>
            <w:tcW w:w="0" w:type="auto"/>
            <w:tcBorders>
              <w:top w:val="single" w:sz="4" w:space="0" w:color="auto"/>
              <w:left w:val="single" w:sz="4" w:space="0" w:color="auto"/>
              <w:bottom w:val="single" w:sz="4" w:space="0" w:color="auto"/>
              <w:right w:val="single" w:sz="4" w:space="0" w:color="auto"/>
            </w:tcBorders>
            <w:hideMark/>
          </w:tcPr>
          <w:p w14:paraId="7033262E" w14:textId="77777777" w:rsidR="00775C33" w:rsidRDefault="00775C33">
            <w:r>
              <w:t>OK</w:t>
            </w:r>
          </w:p>
          <w:p w14:paraId="754CA2BA" w14:textId="77777777" w:rsidR="00775C33" w:rsidRDefault="00775C33">
            <w:r>
              <w:t>4 Mar</w:t>
            </w:r>
          </w:p>
        </w:tc>
      </w:tr>
      <w:tr w:rsidR="00775C33" w14:paraId="52C59A0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253502A" w14:textId="77777777" w:rsidR="00775C33" w:rsidRDefault="00775C33">
            <w:r>
              <w:t>Tables</w:t>
            </w:r>
          </w:p>
        </w:tc>
        <w:tc>
          <w:tcPr>
            <w:tcW w:w="0" w:type="auto"/>
            <w:tcBorders>
              <w:top w:val="single" w:sz="4" w:space="0" w:color="auto"/>
              <w:left w:val="single" w:sz="4" w:space="0" w:color="auto"/>
              <w:bottom w:val="single" w:sz="4" w:space="0" w:color="auto"/>
              <w:right w:val="single" w:sz="4" w:space="0" w:color="auto"/>
            </w:tcBorders>
            <w:hideMark/>
          </w:tcPr>
          <w:p w14:paraId="21372823" w14:textId="77777777" w:rsidR="00775C33" w:rsidRDefault="00775C33">
            <w:r>
              <w:t>Dispersées autour de la pièce, Il y a 6 tables basses d'apéro</w:t>
            </w:r>
          </w:p>
        </w:tc>
        <w:tc>
          <w:tcPr>
            <w:tcW w:w="0" w:type="auto"/>
            <w:tcBorders>
              <w:top w:val="single" w:sz="4" w:space="0" w:color="auto"/>
              <w:left w:val="single" w:sz="4" w:space="0" w:color="auto"/>
              <w:bottom w:val="single" w:sz="4" w:space="0" w:color="auto"/>
              <w:right w:val="single" w:sz="4" w:space="0" w:color="auto"/>
            </w:tcBorders>
            <w:hideMark/>
          </w:tcPr>
          <w:p w14:paraId="5C0B8820" w14:textId="77777777" w:rsidR="00775C33" w:rsidRDefault="00775C33">
            <w:r>
              <w:t>OK</w:t>
            </w:r>
          </w:p>
          <w:p w14:paraId="4172236B" w14:textId="77777777" w:rsidR="00775C33" w:rsidRDefault="00775C33">
            <w:r>
              <w:t>12 Mar</w:t>
            </w:r>
          </w:p>
        </w:tc>
      </w:tr>
      <w:tr w:rsidR="00775C33" w14:paraId="6FEC6E6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B22C47"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B594256" w14:textId="77777777" w:rsidR="00775C33" w:rsidRDefault="00775C33">
            <w:r>
              <w:t>Autour de chaque table  il y a entre 3 et 6 chaises</w:t>
            </w:r>
          </w:p>
        </w:tc>
        <w:tc>
          <w:tcPr>
            <w:tcW w:w="0" w:type="auto"/>
            <w:tcBorders>
              <w:top w:val="single" w:sz="4" w:space="0" w:color="auto"/>
              <w:left w:val="single" w:sz="4" w:space="0" w:color="auto"/>
              <w:bottom w:val="single" w:sz="4" w:space="0" w:color="auto"/>
              <w:right w:val="single" w:sz="4" w:space="0" w:color="auto"/>
            </w:tcBorders>
            <w:hideMark/>
          </w:tcPr>
          <w:p w14:paraId="1A52ACF9" w14:textId="77777777" w:rsidR="00775C33" w:rsidRDefault="00775C33">
            <w:r>
              <w:t>OK</w:t>
            </w:r>
          </w:p>
          <w:p w14:paraId="70C27AC3" w14:textId="77777777" w:rsidR="00775C33" w:rsidRDefault="00775C33">
            <w:r>
              <w:t>4 Mar</w:t>
            </w:r>
          </w:p>
        </w:tc>
      </w:tr>
      <w:tr w:rsidR="00775C33" w14:paraId="7F44139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54E825"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405AB539" w14:textId="77777777" w:rsidR="00775C33" w:rsidRDefault="00775C33">
            <w:r>
              <w:t xml:space="preserve">Le bar se situe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7271E" w14:textId="77777777" w:rsidR="00775C33" w:rsidRDefault="00775C33">
            <w:r>
              <w:t>OK</w:t>
            </w:r>
          </w:p>
          <w:p w14:paraId="28D49AD1" w14:textId="77777777" w:rsidR="00775C33" w:rsidRDefault="00775C33">
            <w:r>
              <w:t>4 Mar</w:t>
            </w:r>
          </w:p>
        </w:tc>
      </w:tr>
    </w:tbl>
    <w:p w14:paraId="71AFCB76" w14:textId="77777777" w:rsidR="00775C33" w:rsidRDefault="00775C33" w:rsidP="00775C33">
      <w:pPr>
        <w:pStyle w:val="Titre4"/>
        <w:rPr>
          <w:rFonts w:ascii="Calibri" w:eastAsia="Calibri" w:hAnsi="Calibri" w:cs="Calibri"/>
          <w:sz w:val="20"/>
          <w:szCs w:val="20"/>
        </w:rPr>
      </w:pPr>
      <w:r>
        <w:t>Cuisine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19"/>
        <w:gridCol w:w="6991"/>
        <w:gridCol w:w="550"/>
      </w:tblGrid>
      <w:tr w:rsidR="00775C33" w14:paraId="482C8E7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1D5ECA"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01CA14AC" w14:textId="77777777" w:rsidR="00775C33" w:rsidRDefault="00775C33">
            <w:r>
              <w:t>Quand je rentre dans la cuisine, sur le mur à ma gauche, Il y a un interrupteur pour la lumière de la cuisine</w:t>
            </w:r>
          </w:p>
        </w:tc>
        <w:tc>
          <w:tcPr>
            <w:tcW w:w="0" w:type="auto"/>
            <w:tcBorders>
              <w:top w:val="single" w:sz="4" w:space="0" w:color="auto"/>
              <w:left w:val="single" w:sz="4" w:space="0" w:color="auto"/>
              <w:bottom w:val="single" w:sz="4" w:space="0" w:color="auto"/>
              <w:right w:val="single" w:sz="4" w:space="0" w:color="auto"/>
            </w:tcBorders>
            <w:hideMark/>
          </w:tcPr>
          <w:p w14:paraId="4087C12F" w14:textId="77777777" w:rsidR="00775C33" w:rsidRDefault="00775C33">
            <w:r>
              <w:t>OK</w:t>
            </w:r>
          </w:p>
          <w:p w14:paraId="330B00DB" w14:textId="77777777" w:rsidR="00775C33" w:rsidRDefault="00775C33">
            <w:r>
              <w:t>4 Mar</w:t>
            </w:r>
          </w:p>
        </w:tc>
      </w:tr>
      <w:tr w:rsidR="00775C33" w14:paraId="25FF127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62ABA5" w14:textId="77777777" w:rsidR="00775C33" w:rsidRDefault="00775C33">
            <w:r>
              <w:t>Plan de travail</w:t>
            </w:r>
          </w:p>
        </w:tc>
        <w:tc>
          <w:tcPr>
            <w:tcW w:w="0" w:type="auto"/>
            <w:tcBorders>
              <w:top w:val="single" w:sz="4" w:space="0" w:color="auto"/>
              <w:left w:val="single" w:sz="4" w:space="0" w:color="auto"/>
              <w:bottom w:val="single" w:sz="4" w:space="0" w:color="auto"/>
              <w:right w:val="single" w:sz="4" w:space="0" w:color="auto"/>
            </w:tcBorders>
            <w:hideMark/>
          </w:tcPr>
          <w:p w14:paraId="145FC42B" w14:textId="77777777" w:rsidR="00775C33" w:rsidRDefault="00775C33">
            <w:r>
              <w:t>Dans toute la pièce Il y a des plans de travaille collés au mur sauf où il y a une porte, il y en a aussi un au milieu de la cuisine.</w:t>
            </w:r>
          </w:p>
        </w:tc>
        <w:tc>
          <w:tcPr>
            <w:tcW w:w="0" w:type="auto"/>
            <w:tcBorders>
              <w:top w:val="single" w:sz="4" w:space="0" w:color="auto"/>
              <w:left w:val="single" w:sz="4" w:space="0" w:color="auto"/>
              <w:bottom w:val="single" w:sz="4" w:space="0" w:color="auto"/>
              <w:right w:val="single" w:sz="4" w:space="0" w:color="auto"/>
            </w:tcBorders>
            <w:hideMark/>
          </w:tcPr>
          <w:p w14:paraId="38F55666" w14:textId="77777777" w:rsidR="00775C33" w:rsidRDefault="00775C33">
            <w:r>
              <w:t>OK</w:t>
            </w:r>
          </w:p>
          <w:p w14:paraId="37006A69" w14:textId="77777777" w:rsidR="00775C33" w:rsidRDefault="00775C33">
            <w:r>
              <w:t>4 Mar</w:t>
            </w:r>
          </w:p>
        </w:tc>
      </w:tr>
      <w:tr w:rsidR="00775C33" w14:paraId="3BE0A2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7339CA" w14:textId="77777777" w:rsidR="00775C33" w:rsidRDefault="00775C33">
            <w:r>
              <w:t>Plan de cuisson</w:t>
            </w:r>
          </w:p>
        </w:tc>
        <w:tc>
          <w:tcPr>
            <w:tcW w:w="0" w:type="auto"/>
            <w:tcBorders>
              <w:top w:val="single" w:sz="4" w:space="0" w:color="auto"/>
              <w:left w:val="single" w:sz="4" w:space="0" w:color="auto"/>
              <w:bottom w:val="single" w:sz="4" w:space="0" w:color="auto"/>
              <w:right w:val="single" w:sz="4" w:space="0" w:color="auto"/>
            </w:tcBorders>
            <w:hideMark/>
          </w:tcPr>
          <w:p w14:paraId="707CD1D2" w14:textId="77777777" w:rsidR="00775C33" w:rsidRDefault="00775C33">
            <w:r>
              <w:t>Collé à chaque plan de travail Il y a un plan de cuisson à 4 plaques à gaz</w:t>
            </w:r>
          </w:p>
        </w:tc>
        <w:tc>
          <w:tcPr>
            <w:tcW w:w="0" w:type="auto"/>
            <w:tcBorders>
              <w:top w:val="single" w:sz="4" w:space="0" w:color="auto"/>
              <w:left w:val="single" w:sz="4" w:space="0" w:color="auto"/>
              <w:bottom w:val="single" w:sz="4" w:space="0" w:color="auto"/>
              <w:right w:val="single" w:sz="4" w:space="0" w:color="auto"/>
            </w:tcBorders>
            <w:hideMark/>
          </w:tcPr>
          <w:p w14:paraId="7F8A6484" w14:textId="77777777" w:rsidR="00775C33" w:rsidRDefault="00775C33">
            <w:r>
              <w:t>OK</w:t>
            </w:r>
          </w:p>
          <w:p w14:paraId="7B3F0646" w14:textId="77777777" w:rsidR="00775C33" w:rsidRDefault="00775C33">
            <w:r>
              <w:t>4 Mar</w:t>
            </w:r>
          </w:p>
        </w:tc>
      </w:tr>
      <w:tr w:rsidR="00775C33" w14:paraId="6801355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3B54827" w14:textId="77777777" w:rsidR="00775C33" w:rsidRDefault="00775C33">
            <w:r>
              <w:t>Vaisselle</w:t>
            </w:r>
          </w:p>
        </w:tc>
        <w:tc>
          <w:tcPr>
            <w:tcW w:w="0" w:type="auto"/>
            <w:tcBorders>
              <w:top w:val="single" w:sz="4" w:space="0" w:color="auto"/>
              <w:left w:val="single" w:sz="4" w:space="0" w:color="auto"/>
              <w:bottom w:val="single" w:sz="4" w:space="0" w:color="auto"/>
              <w:right w:val="single" w:sz="4" w:space="0" w:color="auto"/>
            </w:tcBorders>
            <w:hideMark/>
          </w:tcPr>
          <w:p w14:paraId="4C9DD6EF" w14:textId="77777777" w:rsidR="00775C33" w:rsidRDefault="00775C33">
            <w:r>
              <w:t>Au coin de la pièce Il y a un large plan avec évier, séchoir pour faire la vaisselle</w:t>
            </w:r>
          </w:p>
        </w:tc>
        <w:tc>
          <w:tcPr>
            <w:tcW w:w="0" w:type="auto"/>
            <w:tcBorders>
              <w:top w:val="single" w:sz="4" w:space="0" w:color="auto"/>
              <w:left w:val="single" w:sz="4" w:space="0" w:color="auto"/>
              <w:bottom w:val="single" w:sz="4" w:space="0" w:color="auto"/>
              <w:right w:val="single" w:sz="4" w:space="0" w:color="auto"/>
            </w:tcBorders>
            <w:hideMark/>
          </w:tcPr>
          <w:p w14:paraId="5E4B75B3" w14:textId="77777777" w:rsidR="00775C33" w:rsidRDefault="00775C33">
            <w:r>
              <w:t>OK</w:t>
            </w:r>
          </w:p>
          <w:p w14:paraId="0FEF3CEE" w14:textId="77777777" w:rsidR="00775C33" w:rsidRDefault="00775C33">
            <w:r>
              <w:t>12 Mar</w:t>
            </w:r>
          </w:p>
        </w:tc>
      </w:tr>
      <w:tr w:rsidR="00775C33" w14:paraId="6F13C1F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1679A34"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4E9389B1" w14:textId="77777777" w:rsidR="00775C33" w:rsidRDefault="00775C33">
            <w:r>
              <w:t>Au milieu du plafond Il y a deux grandes lumières qui éclairent bien toute la pièce</w:t>
            </w:r>
          </w:p>
        </w:tc>
        <w:tc>
          <w:tcPr>
            <w:tcW w:w="0" w:type="auto"/>
            <w:tcBorders>
              <w:top w:val="single" w:sz="4" w:space="0" w:color="auto"/>
              <w:left w:val="single" w:sz="4" w:space="0" w:color="auto"/>
              <w:bottom w:val="single" w:sz="4" w:space="0" w:color="auto"/>
              <w:right w:val="single" w:sz="4" w:space="0" w:color="auto"/>
            </w:tcBorders>
            <w:hideMark/>
          </w:tcPr>
          <w:p w14:paraId="0D162C1D" w14:textId="77777777" w:rsidR="00775C33" w:rsidRDefault="00775C33">
            <w:r>
              <w:t>OK</w:t>
            </w:r>
          </w:p>
          <w:p w14:paraId="26A6FBB9" w14:textId="77777777" w:rsidR="00775C33" w:rsidRDefault="00775C33">
            <w:r>
              <w:t>4 Mar</w:t>
            </w:r>
          </w:p>
        </w:tc>
      </w:tr>
      <w:tr w:rsidR="00775C33" w14:paraId="6035777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4053829" w14:textId="77777777" w:rsidR="00775C33" w:rsidRDefault="00775C33">
            <w:r>
              <w:t>Porte de service</w:t>
            </w:r>
          </w:p>
        </w:tc>
        <w:tc>
          <w:tcPr>
            <w:tcW w:w="0" w:type="auto"/>
            <w:tcBorders>
              <w:top w:val="single" w:sz="4" w:space="0" w:color="auto"/>
              <w:left w:val="single" w:sz="4" w:space="0" w:color="auto"/>
              <w:bottom w:val="single" w:sz="4" w:space="0" w:color="auto"/>
              <w:right w:val="single" w:sz="4" w:space="0" w:color="auto"/>
            </w:tcBorders>
            <w:hideMark/>
          </w:tcPr>
          <w:p w14:paraId="37485A7B" w14:textId="77777777" w:rsidR="00775C33" w:rsidRDefault="00775C33">
            <w:r>
              <w:t>Sur le mur de la pièce Il y a deux portes battantes avec fenêtres rondes qui mènent sur le restaurant pour servir</w:t>
            </w:r>
          </w:p>
        </w:tc>
        <w:tc>
          <w:tcPr>
            <w:tcW w:w="0" w:type="auto"/>
            <w:tcBorders>
              <w:top w:val="single" w:sz="4" w:space="0" w:color="auto"/>
              <w:left w:val="single" w:sz="4" w:space="0" w:color="auto"/>
              <w:bottom w:val="single" w:sz="4" w:space="0" w:color="auto"/>
              <w:right w:val="single" w:sz="4" w:space="0" w:color="auto"/>
            </w:tcBorders>
            <w:hideMark/>
          </w:tcPr>
          <w:p w14:paraId="6DC3F580" w14:textId="77777777" w:rsidR="00775C33" w:rsidRDefault="00775C33">
            <w:r>
              <w:t>OK</w:t>
            </w:r>
          </w:p>
          <w:p w14:paraId="11AE2105" w14:textId="77777777" w:rsidR="00775C33" w:rsidRDefault="00775C33">
            <w:r>
              <w:t>4 Mar</w:t>
            </w:r>
          </w:p>
        </w:tc>
      </w:tr>
      <w:tr w:rsidR="00775C33" w14:paraId="1FE85F3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E35B280" w14:textId="77777777" w:rsidR="00775C33" w:rsidRDefault="00775C33">
            <w:r>
              <w:t>Porte du personnel</w:t>
            </w:r>
          </w:p>
        </w:tc>
        <w:tc>
          <w:tcPr>
            <w:tcW w:w="0" w:type="auto"/>
            <w:tcBorders>
              <w:top w:val="single" w:sz="4" w:space="0" w:color="auto"/>
              <w:left w:val="single" w:sz="4" w:space="0" w:color="auto"/>
              <w:bottom w:val="single" w:sz="4" w:space="0" w:color="auto"/>
              <w:right w:val="single" w:sz="4" w:space="0" w:color="auto"/>
            </w:tcBorders>
            <w:hideMark/>
          </w:tcPr>
          <w:p w14:paraId="6D0DCC43" w14:textId="77777777" w:rsidR="00775C33" w:rsidRDefault="00775C33">
            <w:r>
              <w:t>Sur un mur de la pièce Il y a une porte simple qui vient de l'extérieur pour le personnel de la cuisine</w:t>
            </w:r>
          </w:p>
        </w:tc>
        <w:tc>
          <w:tcPr>
            <w:tcW w:w="0" w:type="auto"/>
            <w:tcBorders>
              <w:top w:val="single" w:sz="4" w:space="0" w:color="auto"/>
              <w:left w:val="single" w:sz="4" w:space="0" w:color="auto"/>
              <w:bottom w:val="single" w:sz="4" w:space="0" w:color="auto"/>
              <w:right w:val="single" w:sz="4" w:space="0" w:color="auto"/>
            </w:tcBorders>
            <w:hideMark/>
          </w:tcPr>
          <w:p w14:paraId="4562189B" w14:textId="77777777" w:rsidR="00775C33" w:rsidRDefault="00775C33">
            <w:r>
              <w:t>OK</w:t>
            </w:r>
          </w:p>
          <w:p w14:paraId="5F56CC4C" w14:textId="77777777" w:rsidR="00775C33" w:rsidRDefault="00775C33">
            <w:r>
              <w:t>4 Mar</w:t>
            </w:r>
          </w:p>
        </w:tc>
      </w:tr>
      <w:tr w:rsidR="00775C33" w14:paraId="4F13584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099B87E" w14:textId="77777777" w:rsidR="00775C33" w:rsidRDefault="00775C33">
            <w:r>
              <w:t>Fourneaux</w:t>
            </w:r>
          </w:p>
        </w:tc>
        <w:tc>
          <w:tcPr>
            <w:tcW w:w="0" w:type="auto"/>
            <w:tcBorders>
              <w:top w:val="single" w:sz="4" w:space="0" w:color="auto"/>
              <w:left w:val="single" w:sz="4" w:space="0" w:color="auto"/>
              <w:bottom w:val="single" w:sz="4" w:space="0" w:color="auto"/>
              <w:right w:val="single" w:sz="4" w:space="0" w:color="auto"/>
            </w:tcBorders>
            <w:hideMark/>
          </w:tcPr>
          <w:p w14:paraId="144788C0" w14:textId="77777777" w:rsidR="00775C33" w:rsidRDefault="00775C33">
            <w:r>
              <w:t>Sur un mur de la pièce Il y a quatre fours</w:t>
            </w:r>
          </w:p>
        </w:tc>
        <w:tc>
          <w:tcPr>
            <w:tcW w:w="0" w:type="auto"/>
            <w:tcBorders>
              <w:top w:val="single" w:sz="4" w:space="0" w:color="auto"/>
              <w:left w:val="single" w:sz="4" w:space="0" w:color="auto"/>
              <w:bottom w:val="single" w:sz="4" w:space="0" w:color="auto"/>
              <w:right w:val="single" w:sz="4" w:space="0" w:color="auto"/>
            </w:tcBorders>
            <w:hideMark/>
          </w:tcPr>
          <w:p w14:paraId="1755F276" w14:textId="77777777" w:rsidR="00775C33" w:rsidRDefault="00775C33">
            <w:r>
              <w:t>OK</w:t>
            </w:r>
          </w:p>
          <w:p w14:paraId="574361FF" w14:textId="77777777" w:rsidR="00775C33" w:rsidRDefault="00775C33">
            <w:r>
              <w:t>4 Mar</w:t>
            </w:r>
          </w:p>
        </w:tc>
      </w:tr>
      <w:tr w:rsidR="00775C33" w14:paraId="1B91E9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2E005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63D103EB"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902C2E" w14:textId="77777777" w:rsidR="00775C33" w:rsidRDefault="00775C33">
            <w:r>
              <w:t>OK</w:t>
            </w:r>
          </w:p>
          <w:p w14:paraId="09FBCA70" w14:textId="77777777" w:rsidR="00775C33" w:rsidRDefault="00775C33">
            <w:r>
              <w:t>4 Mar</w:t>
            </w:r>
          </w:p>
        </w:tc>
      </w:tr>
    </w:tbl>
    <w:p w14:paraId="47B6CF67" w14:textId="77777777" w:rsidR="00775C33" w:rsidRDefault="00775C33" w:rsidP="00775C33">
      <w:pPr>
        <w:rPr>
          <w:rFonts w:ascii="Calibri" w:eastAsia="Calibri" w:hAnsi="Calibri" w:cs="Calibri"/>
        </w:rPr>
      </w:pPr>
    </w:p>
    <w:p w14:paraId="7F958903" w14:textId="41D0C829" w:rsidR="002B1E09" w:rsidRDefault="002B1E09" w:rsidP="002B1E09">
      <w:pPr>
        <w:pStyle w:val="Titre2"/>
        <w:rPr>
          <w:lang w:val="fr-FR"/>
        </w:rPr>
      </w:pPr>
      <w:bookmarkStart w:id="57" w:name="_Toc161434742"/>
      <w:r w:rsidRPr="00B777CF">
        <w:rPr>
          <w:lang w:val="fr-FR"/>
        </w:rPr>
        <w:t>Problèmes restants</w:t>
      </w:r>
      <w:bookmarkEnd w:id="57"/>
    </w:p>
    <w:p w14:paraId="019BA7A3" w14:textId="2050C503" w:rsidR="00EF4F96" w:rsidRDefault="00EF4F96" w:rsidP="00EF4F96">
      <w:pPr>
        <w:pStyle w:val="Retraitcorpsdetexte"/>
        <w:rPr>
          <w:lang w:val="fr-FR"/>
        </w:rPr>
      </w:pPr>
    </w:p>
    <w:p w14:paraId="55A2D84F" w14:textId="25415F7B" w:rsidR="00EF4F96" w:rsidRDefault="007C48FD" w:rsidP="00EF4F96">
      <w:pPr>
        <w:pStyle w:val="Retraitcorpsdetexte"/>
        <w:rPr>
          <w:lang w:val="fr-FR"/>
        </w:rPr>
      </w:pPr>
      <w:r>
        <w:rPr>
          <w:lang w:val="fr-FR"/>
        </w:rPr>
        <w:t xml:space="preserve">Durant le cours du sprint </w:t>
      </w:r>
      <w:r w:rsidR="003D299A">
        <w:rPr>
          <w:lang w:val="fr-FR"/>
        </w:rPr>
        <w:t>2,</w:t>
      </w:r>
      <w:r>
        <w:rPr>
          <w:lang w:val="fr-FR"/>
        </w:rPr>
        <w:t xml:space="preserve"> 3 et 4 nous avons eu des problèmes avec la clarté de nos user stories. </w:t>
      </w:r>
      <w:r w:rsidR="008E0247">
        <w:rPr>
          <w:lang w:val="fr-FR"/>
        </w:rPr>
        <w:t>Ils</w:t>
      </w:r>
      <w:r>
        <w:rPr>
          <w:lang w:val="fr-FR"/>
        </w:rPr>
        <w:t xml:space="preserve"> n’étai</w:t>
      </w:r>
      <w:r w:rsidR="008E0247">
        <w:rPr>
          <w:lang w:val="fr-FR"/>
        </w:rPr>
        <w:t>en</w:t>
      </w:r>
      <w:r>
        <w:rPr>
          <w:lang w:val="fr-FR"/>
        </w:rPr>
        <w:t>t pas SMAAAR comme c’était demandé.</w:t>
      </w:r>
      <w:r w:rsidR="008E0247">
        <w:rPr>
          <w:lang w:val="fr-FR"/>
        </w:rPr>
        <w:t xml:space="preserve"> Nous avons donc pris connaissances de nos erreurs de rédaction des User stories et les avons corrigés durant les </w:t>
      </w:r>
      <w:proofErr w:type="spellStart"/>
      <w:r w:rsidR="008E0247">
        <w:rPr>
          <w:lang w:val="fr-FR"/>
        </w:rPr>
        <w:t>backog</w:t>
      </w:r>
      <w:proofErr w:type="spellEnd"/>
      <w:r w:rsidR="008E0247">
        <w:rPr>
          <w:lang w:val="fr-FR"/>
        </w:rPr>
        <w:t xml:space="preserve"> grooming.</w:t>
      </w:r>
    </w:p>
    <w:p w14:paraId="5360E1DF" w14:textId="15B96313" w:rsidR="003D299A" w:rsidRDefault="003D299A" w:rsidP="00EF4F96">
      <w:pPr>
        <w:pStyle w:val="Retraitcorpsdetexte"/>
        <w:rPr>
          <w:lang w:val="fr-FR"/>
        </w:rPr>
      </w:pPr>
    </w:p>
    <w:p w14:paraId="34F15D7D" w14:textId="4682FF3F" w:rsidR="003D299A" w:rsidRDefault="003D299A" w:rsidP="00EF4F96">
      <w:pPr>
        <w:pStyle w:val="Retraitcorpsdetexte"/>
        <w:rPr>
          <w:lang w:val="fr-FR"/>
        </w:rPr>
      </w:pPr>
      <w:r>
        <w:rPr>
          <w:lang w:val="fr-FR"/>
        </w:rPr>
        <w:t xml:space="preserve">J’ai </w:t>
      </w:r>
      <w:r w:rsidR="00342435">
        <w:rPr>
          <w:lang w:val="fr-FR"/>
        </w:rPr>
        <w:t xml:space="preserve">découvert une limite de </w:t>
      </w:r>
      <w:r w:rsidR="008E0247">
        <w:rPr>
          <w:lang w:val="fr-FR"/>
        </w:rPr>
        <w:t>GitHub</w:t>
      </w:r>
      <w:r w:rsidR="00342435">
        <w:rPr>
          <w:lang w:val="fr-FR"/>
        </w:rPr>
        <w:t xml:space="preserve"> durant le cours du 5 mars 2024, qui m’a posé quelque problème. Cette plateforme</w:t>
      </w:r>
      <w:r>
        <w:rPr>
          <w:lang w:val="fr-FR"/>
        </w:rPr>
        <w:t xml:space="preserve"> ne supporte pas le transfert de fichier de taille supérieure à 100 MB sans module complémentaire. </w:t>
      </w:r>
      <w:r w:rsidR="00342435">
        <w:rPr>
          <w:lang w:val="fr-FR"/>
        </w:rPr>
        <w:t xml:space="preserve">Malheureusement un des modèles récupérés sur internet durant la construction de la salle de sport pesait probablement trop lourd. </w:t>
      </w:r>
      <w:r>
        <w:rPr>
          <w:lang w:val="fr-FR"/>
        </w:rPr>
        <w:t>J’ai finalement opté pour la solution d’intégrer un lien redirigeant vers le fichier mesurant plus de 100 MB</w:t>
      </w:r>
      <w:r w:rsidR="00342435">
        <w:rPr>
          <w:lang w:val="fr-FR"/>
        </w:rPr>
        <w:t xml:space="preserve"> stocké sur une plateforme de stockage dans le cloud, ici « </w:t>
      </w:r>
      <w:r w:rsidR="008E0247">
        <w:rPr>
          <w:lang w:val="fr-FR"/>
        </w:rPr>
        <w:t>OneDrive</w:t>
      </w:r>
      <w:r w:rsidR="00342435">
        <w:rPr>
          <w:lang w:val="fr-FR"/>
        </w:rPr>
        <w:t> »</w:t>
      </w:r>
      <w:r>
        <w:rPr>
          <w:lang w:val="fr-FR"/>
        </w:rPr>
        <w:t>.</w:t>
      </w:r>
    </w:p>
    <w:p w14:paraId="6CCC620B" w14:textId="439F3795" w:rsidR="00917F83" w:rsidRDefault="00917F83" w:rsidP="00EF4F96">
      <w:pPr>
        <w:pStyle w:val="Retraitcorpsdetexte"/>
        <w:rPr>
          <w:lang w:val="fr-FR"/>
        </w:rPr>
      </w:pPr>
      <w:r>
        <w:rPr>
          <w:lang w:val="fr-FR"/>
        </w:rPr>
        <w:t>Les fichiers mesurant plus de 100 MB sont le fichier de la construction de la salle de sport et celui de l’intégration.</w:t>
      </w:r>
    </w:p>
    <w:p w14:paraId="51622117" w14:textId="77777777" w:rsidR="007E3923" w:rsidRDefault="007E3923" w:rsidP="00EF4F96">
      <w:pPr>
        <w:pStyle w:val="Retraitcorpsdetexte"/>
        <w:rPr>
          <w:lang w:val="fr-FR"/>
        </w:rPr>
      </w:pPr>
    </w:p>
    <w:p w14:paraId="1B464F81" w14:textId="76AE22BD" w:rsidR="001319F0" w:rsidRPr="00546B39" w:rsidRDefault="007E3923" w:rsidP="00546B39">
      <w:pPr>
        <w:pStyle w:val="Retraitcorpsdetexte"/>
        <w:rPr>
          <w:lang w:val="fr-FR"/>
        </w:rPr>
      </w:pPr>
      <w:r>
        <w:rPr>
          <w:lang w:val="fr-FR"/>
        </w:rPr>
        <w:t xml:space="preserve">Heureusement, nous avons réussi à trouver des manières d’arranger </w:t>
      </w:r>
      <w:r w:rsidR="00B01A1A">
        <w:rPr>
          <w:lang w:val="fr-FR"/>
        </w:rPr>
        <w:t>chaque</w:t>
      </w:r>
      <w:r>
        <w:rPr>
          <w:lang w:val="fr-FR"/>
        </w:rPr>
        <w:t xml:space="preserve"> problème que nous avons rencontrer ce qui permet d’affirmer qu</w:t>
      </w:r>
      <w:r w:rsidR="00B01A1A">
        <w:rPr>
          <w:lang w:val="fr-FR"/>
        </w:rPr>
        <w:t>’</w:t>
      </w:r>
      <w:r>
        <w:rPr>
          <w:lang w:val="fr-FR"/>
        </w:rPr>
        <w:t>il n’y a aucun problème restant.</w:t>
      </w:r>
    </w:p>
    <w:p w14:paraId="6B886634" w14:textId="77777777" w:rsidR="007F30AE" w:rsidRPr="007F30AE" w:rsidRDefault="007F30AE" w:rsidP="008E53F9">
      <w:pPr>
        <w:pStyle w:val="Titre1"/>
      </w:pPr>
      <w:bookmarkStart w:id="58" w:name="_Toc165969653"/>
      <w:bookmarkStart w:id="59" w:name="_Toc161434744"/>
      <w:r w:rsidRPr="007F30AE">
        <w:t>Conclusion</w:t>
      </w:r>
      <w:bookmarkEnd w:id="58"/>
      <w:bookmarkEnd w:id="59"/>
    </w:p>
    <w:p w14:paraId="6AC5CDB4" w14:textId="77AD01BA" w:rsidR="007F30AE" w:rsidRDefault="007F30AE" w:rsidP="008E53F9">
      <w:pPr>
        <w:pStyle w:val="Titre2"/>
      </w:pPr>
      <w:bookmarkStart w:id="60" w:name="_Toc165969654"/>
      <w:bookmarkStart w:id="61" w:name="_Toc161434745"/>
      <w:r w:rsidRPr="00152A26">
        <w:t xml:space="preserve">Bilan des </w:t>
      </w:r>
      <w:bookmarkEnd w:id="60"/>
      <w:r w:rsidR="008E53F9">
        <w:t>fonctionnalités demandées</w:t>
      </w:r>
      <w:bookmarkEnd w:id="61"/>
    </w:p>
    <w:p w14:paraId="46A99201" w14:textId="68CF6F66" w:rsidR="00AD3D65" w:rsidRDefault="006C013F" w:rsidP="00AD3D65">
      <w:pPr>
        <w:pStyle w:val="Retraitcorpsdetexte"/>
      </w:pPr>
      <w:r>
        <w:t>Voici la liste des User Stories validés </w:t>
      </w:r>
      <w:r w:rsidR="00AD3D65">
        <w:t>avec leurs statues.</w:t>
      </w:r>
    </w:p>
    <w:tbl>
      <w:tblPr>
        <w:tblStyle w:val="Tableausimple1"/>
        <w:tblW w:w="0" w:type="auto"/>
        <w:tblLook w:val="0420" w:firstRow="1" w:lastRow="0" w:firstColumn="0" w:lastColumn="0" w:noHBand="0" w:noVBand="1"/>
      </w:tblPr>
      <w:tblGrid>
        <w:gridCol w:w="4530"/>
        <w:gridCol w:w="4530"/>
      </w:tblGrid>
      <w:tr w:rsidR="00AD3D65" w:rsidRPr="00AD3D65" w14:paraId="6812E7E5" w14:textId="77777777" w:rsidTr="00AD3D65">
        <w:trPr>
          <w:cnfStyle w:val="100000000000" w:firstRow="1" w:lastRow="0" w:firstColumn="0" w:lastColumn="0" w:oddVBand="0" w:evenVBand="0" w:oddHBand="0" w:evenHBand="0" w:firstRowFirstColumn="0" w:firstRowLastColumn="0" w:lastRowFirstColumn="0" w:lastRowLastColumn="0"/>
        </w:trPr>
        <w:tc>
          <w:tcPr>
            <w:tcW w:w="4530" w:type="dxa"/>
          </w:tcPr>
          <w:p w14:paraId="331B9DC5" w14:textId="4E18B921" w:rsidR="00AD3D65" w:rsidRPr="00AD3D65" w:rsidRDefault="00AD3D65" w:rsidP="00AD3D65">
            <w:r>
              <w:t>Salle ou User Story</w:t>
            </w:r>
          </w:p>
        </w:tc>
        <w:tc>
          <w:tcPr>
            <w:tcW w:w="4530" w:type="dxa"/>
          </w:tcPr>
          <w:p w14:paraId="45805A3E" w14:textId="01A14F50" w:rsidR="00AD3D65" w:rsidRPr="00AD3D65" w:rsidRDefault="00AD3D65" w:rsidP="00AD3D65">
            <w:r w:rsidRPr="00AD3D65">
              <w:t>Statut de la construction</w:t>
            </w:r>
          </w:p>
        </w:tc>
      </w:tr>
      <w:tr w:rsidR="00AD3D65" w:rsidRPr="00AD3D65" w14:paraId="2E483D39"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7367684F" w14:textId="246173B3" w:rsidR="00AD3D65" w:rsidRPr="00AD3D65" w:rsidRDefault="00AD3D65" w:rsidP="00AD3D65">
            <w:r w:rsidRPr="00AD3D65">
              <w:t>Salle de jeu</w:t>
            </w:r>
          </w:p>
        </w:tc>
        <w:tc>
          <w:tcPr>
            <w:tcW w:w="4530" w:type="dxa"/>
          </w:tcPr>
          <w:p w14:paraId="61199A7B" w14:textId="49A05226" w:rsidR="00AD3D65" w:rsidRPr="00AD3D65" w:rsidRDefault="00AD3D65" w:rsidP="00AD3D65">
            <w:r w:rsidRPr="00AD3D65">
              <w:t>Terminé</w:t>
            </w:r>
          </w:p>
        </w:tc>
      </w:tr>
      <w:tr w:rsidR="00AD3D65" w:rsidRPr="00AD3D65" w14:paraId="20558BD8" w14:textId="77777777" w:rsidTr="00AD3D65">
        <w:tc>
          <w:tcPr>
            <w:tcW w:w="4530" w:type="dxa"/>
          </w:tcPr>
          <w:p w14:paraId="34A7BAAB" w14:textId="0CE2972B" w:rsidR="00AD3D65" w:rsidRPr="00AD3D65" w:rsidRDefault="00AD3D65" w:rsidP="00AD3D65">
            <w:r w:rsidRPr="00AD3D65">
              <w:t>Salle de Logistique</w:t>
            </w:r>
          </w:p>
        </w:tc>
        <w:tc>
          <w:tcPr>
            <w:tcW w:w="4530" w:type="dxa"/>
          </w:tcPr>
          <w:p w14:paraId="21B10D3C" w14:textId="6BCDFAD9" w:rsidR="00AD3D65" w:rsidRPr="00AD3D65" w:rsidRDefault="00AD3D65" w:rsidP="00AD3D65">
            <w:r w:rsidRPr="00AD3D65">
              <w:t>Terminé</w:t>
            </w:r>
          </w:p>
        </w:tc>
      </w:tr>
      <w:tr w:rsidR="00AD3D65" w:rsidRPr="00AD3D65" w14:paraId="65D4516C"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014BFFD1" w14:textId="1D448E34" w:rsidR="00AD3D65" w:rsidRPr="00AD3D65" w:rsidRDefault="00AD3D65" w:rsidP="00AD3D65">
            <w:r w:rsidRPr="00AD3D65">
              <w:t>Réception</w:t>
            </w:r>
          </w:p>
        </w:tc>
        <w:tc>
          <w:tcPr>
            <w:tcW w:w="4530" w:type="dxa"/>
          </w:tcPr>
          <w:p w14:paraId="5BA1B61D" w14:textId="6A101EEE" w:rsidR="00AD3D65" w:rsidRPr="00AD3D65" w:rsidRDefault="00AD3D65" w:rsidP="00AD3D65">
            <w:r w:rsidRPr="00AD3D65">
              <w:t>Terminé</w:t>
            </w:r>
          </w:p>
        </w:tc>
      </w:tr>
      <w:tr w:rsidR="00AD3D65" w:rsidRPr="00AD3D65" w14:paraId="3C9AF7E0" w14:textId="77777777" w:rsidTr="00AD3D65">
        <w:tc>
          <w:tcPr>
            <w:tcW w:w="4530" w:type="dxa"/>
          </w:tcPr>
          <w:p w14:paraId="5EC108C9" w14:textId="202430A2" w:rsidR="00AD3D65" w:rsidRPr="00AD3D65" w:rsidRDefault="00AD3D65" w:rsidP="00AD3D65">
            <w:r w:rsidRPr="00AD3D65">
              <w:t>Restaurant</w:t>
            </w:r>
          </w:p>
        </w:tc>
        <w:tc>
          <w:tcPr>
            <w:tcW w:w="4530" w:type="dxa"/>
          </w:tcPr>
          <w:p w14:paraId="2E7AEB20" w14:textId="276A6BAE" w:rsidR="00AD3D65" w:rsidRPr="00AD3D65" w:rsidRDefault="00AD3D65" w:rsidP="00AD3D65">
            <w:r w:rsidRPr="00AD3D65">
              <w:t>Terminé</w:t>
            </w:r>
          </w:p>
        </w:tc>
      </w:tr>
      <w:tr w:rsidR="00AD3D65" w:rsidRPr="00AD3D65" w14:paraId="64713DD2"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621714CB" w14:textId="675D883D" w:rsidR="00AD3D65" w:rsidRPr="00AD3D65" w:rsidRDefault="00AD3D65" w:rsidP="00AD3D65">
            <w:r w:rsidRPr="00AD3D65">
              <w:t>Bar</w:t>
            </w:r>
          </w:p>
        </w:tc>
        <w:tc>
          <w:tcPr>
            <w:tcW w:w="4530" w:type="dxa"/>
          </w:tcPr>
          <w:p w14:paraId="2A85A755" w14:textId="0A407C08" w:rsidR="00AD3D65" w:rsidRPr="00AD3D65" w:rsidRDefault="00AD3D65" w:rsidP="00AD3D65">
            <w:r w:rsidRPr="00AD3D65">
              <w:t>Terminé</w:t>
            </w:r>
          </w:p>
        </w:tc>
      </w:tr>
      <w:tr w:rsidR="00AD3D65" w:rsidRPr="00AD3D65" w14:paraId="6317A103" w14:textId="77777777" w:rsidTr="00AD3D65">
        <w:tc>
          <w:tcPr>
            <w:tcW w:w="4530" w:type="dxa"/>
          </w:tcPr>
          <w:p w14:paraId="5DFCA3A1" w14:textId="1C88D2C6" w:rsidR="00AD3D65" w:rsidRPr="00AD3D65" w:rsidRDefault="00AD3D65" w:rsidP="00AD3D65">
            <w:r w:rsidRPr="00AD3D65">
              <w:t>Vestiaire Client</w:t>
            </w:r>
          </w:p>
        </w:tc>
        <w:tc>
          <w:tcPr>
            <w:tcW w:w="4530" w:type="dxa"/>
          </w:tcPr>
          <w:p w14:paraId="401E3D04" w14:textId="480AB1DF" w:rsidR="00AD3D65" w:rsidRPr="00AD3D65" w:rsidRDefault="00AD3D65" w:rsidP="00AD3D65">
            <w:r w:rsidRPr="00AD3D65">
              <w:t>Terminé</w:t>
            </w:r>
          </w:p>
        </w:tc>
      </w:tr>
      <w:tr w:rsidR="00AD3D65" w:rsidRPr="00AD3D65" w14:paraId="4B38BD80"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565134F2" w14:textId="5ACABAB4" w:rsidR="00AD3D65" w:rsidRPr="00AD3D65" w:rsidRDefault="00AD3D65" w:rsidP="00AD3D65">
            <w:r w:rsidRPr="00AD3D65">
              <w:t>Cuisine</w:t>
            </w:r>
          </w:p>
        </w:tc>
        <w:tc>
          <w:tcPr>
            <w:tcW w:w="4530" w:type="dxa"/>
          </w:tcPr>
          <w:p w14:paraId="0469002F" w14:textId="2E69781D" w:rsidR="00AD3D65" w:rsidRPr="00AD3D65" w:rsidRDefault="00AD3D65" w:rsidP="00AD3D65">
            <w:r w:rsidRPr="00AD3D65">
              <w:t>Terminé</w:t>
            </w:r>
          </w:p>
        </w:tc>
      </w:tr>
      <w:tr w:rsidR="00AD3D65" w:rsidRPr="00AD3D65" w14:paraId="0680B152" w14:textId="77777777" w:rsidTr="00AD3D65">
        <w:tc>
          <w:tcPr>
            <w:tcW w:w="4530" w:type="dxa"/>
          </w:tcPr>
          <w:p w14:paraId="1B6E6F0E" w14:textId="121F5701" w:rsidR="00AD3D65" w:rsidRPr="00AD3D65" w:rsidRDefault="00AD3D65" w:rsidP="00AD3D65">
            <w:r w:rsidRPr="00AD3D65">
              <w:t>Salle de sport</w:t>
            </w:r>
          </w:p>
        </w:tc>
        <w:tc>
          <w:tcPr>
            <w:tcW w:w="4530" w:type="dxa"/>
          </w:tcPr>
          <w:p w14:paraId="76A72D45" w14:textId="57598E63" w:rsidR="00AD3D65" w:rsidRPr="00AD3D65" w:rsidRDefault="00AD3D65" w:rsidP="00AD3D65">
            <w:r w:rsidRPr="00AD3D65">
              <w:t>Terminé</w:t>
            </w:r>
          </w:p>
        </w:tc>
      </w:tr>
      <w:tr w:rsidR="00AD3D65" w:rsidRPr="00AD3D65" w14:paraId="591BAEDB"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190C865F" w14:textId="160FDF27" w:rsidR="00AD3D65" w:rsidRPr="00AD3D65" w:rsidRDefault="00AD3D65" w:rsidP="00AD3D65">
            <w:r w:rsidRPr="00AD3D65">
              <w:t>Chambre</w:t>
            </w:r>
          </w:p>
        </w:tc>
        <w:tc>
          <w:tcPr>
            <w:tcW w:w="4530" w:type="dxa"/>
          </w:tcPr>
          <w:p w14:paraId="108BAA94" w14:textId="79F09B9A" w:rsidR="00AD3D65" w:rsidRPr="00AD3D65" w:rsidRDefault="00AD3D65" w:rsidP="00AD3D65">
            <w:r w:rsidRPr="00AD3D65">
              <w:t>Terminé</w:t>
            </w:r>
          </w:p>
        </w:tc>
      </w:tr>
      <w:tr w:rsidR="00AD3D65" w:rsidRPr="00AD3D65" w14:paraId="043323FF" w14:textId="77777777" w:rsidTr="00AD3D65">
        <w:tc>
          <w:tcPr>
            <w:tcW w:w="4530" w:type="dxa"/>
          </w:tcPr>
          <w:p w14:paraId="3C1F964D" w14:textId="34DD0CFB" w:rsidR="00AD3D65" w:rsidRPr="00AD3D65" w:rsidRDefault="00AD3D65" w:rsidP="00AD3D65">
            <w:r>
              <w:t>SPA</w:t>
            </w:r>
          </w:p>
        </w:tc>
        <w:tc>
          <w:tcPr>
            <w:tcW w:w="4530" w:type="dxa"/>
          </w:tcPr>
          <w:p w14:paraId="22D5EEB4" w14:textId="197F1A62" w:rsidR="00AD3D65" w:rsidRPr="00AD3D65" w:rsidRDefault="00AD3D65" w:rsidP="00AD3D65">
            <w:r>
              <w:t>Pas Commencer</w:t>
            </w:r>
          </w:p>
        </w:tc>
      </w:tr>
    </w:tbl>
    <w:p w14:paraId="22D4EBB7" w14:textId="77777777" w:rsidR="00AD3D65" w:rsidRPr="00AD3D65" w:rsidRDefault="00AD3D65" w:rsidP="00AD3D65"/>
    <w:p w14:paraId="33EF519A" w14:textId="63933E96" w:rsidR="006C013F" w:rsidRDefault="006C013F" w:rsidP="006C013F">
      <w:pPr>
        <w:pStyle w:val="Retraitcorpsdetexte"/>
        <w:ind w:left="0"/>
      </w:pPr>
    </w:p>
    <w:p w14:paraId="10087F6E" w14:textId="685F1339" w:rsidR="00235C40" w:rsidRDefault="007C48FD" w:rsidP="007C48FD">
      <w:pPr>
        <w:pStyle w:val="Retraitcorpsdetexte"/>
        <w:ind w:left="0"/>
      </w:pPr>
      <w:r>
        <w:t xml:space="preserve">Nous pouvons alors </w:t>
      </w:r>
      <w:r w:rsidR="00645E40">
        <w:t>supposer</w:t>
      </w:r>
      <w:r>
        <w:t xml:space="preserve"> que nous avons réalisé 90 % du projet </w:t>
      </w:r>
      <w:r w:rsidR="00645E40">
        <w:t>si nous supposons qu’il n’y pas d’user stories plus compliquer que les autres. Nous allons nous basé sur les efforts que nous avons attribués à chaque user stories pour faire le calcul. Le résultat indique que nous avons fait ~40% du projet.</w:t>
      </w:r>
    </w:p>
    <w:p w14:paraId="3AC0B34B" w14:textId="2FCC8769" w:rsidR="006F5D4B" w:rsidRDefault="006F5D4B" w:rsidP="006F5D4B">
      <w:pPr>
        <w:pStyle w:val="Retraitcorpsdetexte"/>
      </w:pPr>
    </w:p>
    <w:p w14:paraId="547394B2" w14:textId="6A593CCD" w:rsidR="006F5D4B" w:rsidRDefault="006F5D4B" w:rsidP="006F5D4B">
      <w:pPr>
        <w:pStyle w:val="Retraitcorpsdetexte"/>
      </w:pPr>
    </w:p>
    <w:p w14:paraId="3E697625" w14:textId="6C86CD44" w:rsidR="00925EBE" w:rsidRDefault="007F30AE" w:rsidP="00546B39">
      <w:pPr>
        <w:pStyle w:val="Titre2"/>
      </w:pPr>
      <w:bookmarkStart w:id="62" w:name="_Toc165969655"/>
      <w:bookmarkStart w:id="63" w:name="_Toc161434746"/>
      <w:r w:rsidRPr="007F30AE">
        <w:lastRenderedPageBreak/>
        <w:t>Bilan de la planification</w:t>
      </w:r>
      <w:bookmarkEnd w:id="62"/>
      <w:bookmarkEnd w:id="63"/>
    </w:p>
    <w:p w14:paraId="33297C9F" w14:textId="599EA8E4" w:rsidR="00925EBE" w:rsidRDefault="00925EBE" w:rsidP="00925EBE">
      <w:pPr>
        <w:pStyle w:val="Retraitcorpsdetexte"/>
        <w:jc w:val="center"/>
      </w:pPr>
      <w:r>
        <w:rPr>
          <w:noProof/>
        </w:rPr>
        <w:drawing>
          <wp:inline distT="0" distB="0" distL="0" distR="0" wp14:anchorId="043CB187" wp14:editId="481DC1FE">
            <wp:extent cx="4804228" cy="2522219"/>
            <wp:effectExtent l="19050" t="19050" r="1587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4228" cy="2522219"/>
                    </a:xfrm>
                    <a:prstGeom prst="rect">
                      <a:avLst/>
                    </a:prstGeom>
                    <a:ln>
                      <a:solidFill>
                        <a:schemeClr val="tx1"/>
                      </a:solidFill>
                    </a:ln>
                  </pic:spPr>
                </pic:pic>
              </a:graphicData>
            </a:graphic>
          </wp:inline>
        </w:drawing>
      </w:r>
    </w:p>
    <w:p w14:paraId="4F0ABB2B" w14:textId="77777777" w:rsidR="00925EBE" w:rsidRDefault="00925EBE" w:rsidP="00925EBE">
      <w:pPr>
        <w:pStyle w:val="Retraitcorpsdetexte"/>
      </w:pPr>
    </w:p>
    <w:p w14:paraId="3289C1D0" w14:textId="311E1296" w:rsidR="002F10A3" w:rsidRDefault="002F10A3" w:rsidP="002F10A3">
      <w:pPr>
        <w:pStyle w:val="Retraitcorpsdetexte"/>
        <w:rPr>
          <w:b/>
          <w:bCs/>
        </w:rPr>
      </w:pPr>
      <w:r w:rsidRPr="002F10A3">
        <w:rPr>
          <w:b/>
          <w:bCs/>
        </w:rPr>
        <w:t>Vélocité pour chaque Sprint :</w:t>
      </w:r>
    </w:p>
    <w:p w14:paraId="660E39E8" w14:textId="75006FF4" w:rsidR="002F10A3" w:rsidRDefault="002F10A3" w:rsidP="002F10A3">
      <w:pPr>
        <w:pStyle w:val="Retraitcorpsdetexte"/>
        <w:numPr>
          <w:ilvl w:val="0"/>
          <w:numId w:val="24"/>
        </w:numPr>
      </w:pPr>
      <w:r w:rsidRPr="002F10A3">
        <w:t>Vélocité de 0</w:t>
      </w:r>
      <w:r>
        <w:t> : Durant ce sprint nous avons réalisé les User Stories est appris les principes de base de la gestion de projet.</w:t>
      </w:r>
    </w:p>
    <w:p w14:paraId="741434B2" w14:textId="3D57ECFD" w:rsidR="002F10A3" w:rsidRDefault="002F10A3" w:rsidP="002F10A3">
      <w:pPr>
        <w:pStyle w:val="Retraitcorpsdetexte"/>
        <w:numPr>
          <w:ilvl w:val="0"/>
          <w:numId w:val="24"/>
        </w:numPr>
      </w:pPr>
      <w:r>
        <w:t>Vélocité de 0 : Durant ce sprint nous avons commencer à construire les salles.</w:t>
      </w:r>
    </w:p>
    <w:p w14:paraId="65DAA7CF" w14:textId="4C1EC06F" w:rsidR="002F10A3" w:rsidRPr="002F10A3" w:rsidRDefault="002F10A3" w:rsidP="002F10A3">
      <w:pPr>
        <w:pStyle w:val="Retraitcorpsdetexte"/>
        <w:numPr>
          <w:ilvl w:val="0"/>
          <w:numId w:val="24"/>
        </w:numPr>
      </w:pPr>
      <w:r>
        <w:t>Vélocité de 3</w:t>
      </w:r>
    </w:p>
    <w:p w14:paraId="1064A2B1" w14:textId="0FE4889A" w:rsidR="002F10A3" w:rsidRPr="002F10A3" w:rsidRDefault="002F10A3" w:rsidP="002F10A3">
      <w:pPr>
        <w:pStyle w:val="Retraitcorpsdetexte"/>
        <w:numPr>
          <w:ilvl w:val="0"/>
          <w:numId w:val="24"/>
        </w:numPr>
      </w:pPr>
      <w:r>
        <w:t>Vélocité de 3</w:t>
      </w:r>
      <w:r w:rsidR="000E78AD">
        <w:t xml:space="preserve"> </w:t>
      </w:r>
    </w:p>
    <w:p w14:paraId="5A7F6F38" w14:textId="3CBBAD8E" w:rsidR="002F10A3" w:rsidRPr="002F10A3" w:rsidRDefault="002F10A3" w:rsidP="002F10A3">
      <w:pPr>
        <w:pStyle w:val="Retraitcorpsdetexte"/>
        <w:numPr>
          <w:ilvl w:val="0"/>
          <w:numId w:val="24"/>
        </w:numPr>
      </w:pPr>
      <w:r>
        <w:t xml:space="preserve">Vélocité de </w:t>
      </w:r>
      <w:r w:rsidR="000E78AD">
        <w:t>29 : Dernier sprint</w:t>
      </w:r>
    </w:p>
    <w:p w14:paraId="2C8E6232" w14:textId="77777777" w:rsidR="002F10A3" w:rsidRDefault="002F10A3" w:rsidP="00925EBE">
      <w:pPr>
        <w:pStyle w:val="Retraitcorpsdetexte"/>
      </w:pPr>
    </w:p>
    <w:p w14:paraId="2F079DA4" w14:textId="7C244AD1" w:rsidR="002F10A3" w:rsidRDefault="002F10A3" w:rsidP="00925EBE">
      <w:pPr>
        <w:pStyle w:val="Retraitcorpsdetexte"/>
      </w:pPr>
    </w:p>
    <w:p w14:paraId="330273E2" w14:textId="130998AE" w:rsidR="003C7F29" w:rsidRDefault="000E78AD" w:rsidP="00546B39">
      <w:pPr>
        <w:pStyle w:val="Retraitcorpsdetexte"/>
      </w:pPr>
      <w:r>
        <w:t xml:space="preserve">A la fin sprint n°4, nous avons calculer une estimation de la durée restante pour pouvoir réaliser toute les user stories validées. Nous avons donc calculé qu’il nous resterait environ 25 sprints. </w:t>
      </w:r>
      <w:r w:rsidR="001D1C3B">
        <w:t>Ceci veut dire que nous devrions travailler encore durant 25 sprints soit dans notre cas 25 semaines</w:t>
      </w:r>
      <w:r>
        <w:t xml:space="preserve"> ceci voudrait dire que nous aurions fini le 25 aout 2024. Durant notre projet chaque sprint dure une semaine sauf durant le sprint 1 qui est spécial (comme expliquer sous </w:t>
      </w:r>
      <w:r>
        <w:fldChar w:fldCharType="begin"/>
      </w:r>
      <w:r>
        <w:instrText xml:space="preserve"> REF _Ref161426855 \h </w:instrText>
      </w:r>
      <w:r>
        <w:fldChar w:fldCharType="separate"/>
      </w:r>
      <w:r w:rsidR="00D2765A">
        <w:t>Déroulement effectif</w:t>
      </w:r>
      <w:r>
        <w:fldChar w:fldCharType="end"/>
      </w:r>
      <w:r>
        <w:t>)</w:t>
      </w:r>
      <w:r w:rsidR="001D1C3B">
        <w:t xml:space="preserve">. </w:t>
      </w:r>
    </w:p>
    <w:p w14:paraId="2408CF01" w14:textId="7A45AF9D" w:rsidR="006F5D4B" w:rsidRDefault="006F5D4B" w:rsidP="00925EBE">
      <w:pPr>
        <w:pStyle w:val="Retraitcorpsdetexte"/>
      </w:pPr>
    </w:p>
    <w:p w14:paraId="3578FE04" w14:textId="77777777" w:rsidR="007F30AE" w:rsidRDefault="007F30AE" w:rsidP="008E53F9">
      <w:pPr>
        <w:pStyle w:val="Titre2"/>
      </w:pPr>
      <w:bookmarkStart w:id="64" w:name="_Toc165969656"/>
      <w:bookmarkStart w:id="65" w:name="_Toc161434747"/>
      <w:r w:rsidRPr="007F30AE">
        <w:t>Bilan personnel</w:t>
      </w:r>
      <w:bookmarkEnd w:id="64"/>
      <w:bookmarkEnd w:id="65"/>
    </w:p>
    <w:p w14:paraId="0034225E" w14:textId="7DED823A" w:rsidR="006605D8" w:rsidRDefault="006605D8" w:rsidP="006605D8">
      <w:pPr>
        <w:pStyle w:val="Retraitcorpsdetexte"/>
      </w:pPr>
      <w:r>
        <w:t xml:space="preserve">Notre projet consistait à construire un hôtel en utilisant de la gestion de projet et la méthodologie SCRUM, qui permet de gérer des projets de manière agile. Cela nous a permis de mener ce projet de façon structurée et suivie, ce qui améliore la collaboration entre l’équipe, la gestion de projet, etc. et l’utilisation d’outils comme </w:t>
      </w:r>
      <w:proofErr w:type="spellStart"/>
      <w:r>
        <w:t>IceScrum</w:t>
      </w:r>
      <w:proofErr w:type="spellEnd"/>
      <w:r>
        <w:t xml:space="preserve"> et </w:t>
      </w:r>
      <w:proofErr w:type="spellStart"/>
      <w:r>
        <w:t>IceTools</w:t>
      </w:r>
      <w:proofErr w:type="spellEnd"/>
      <w:r>
        <w:t xml:space="preserve"> permettent d’automatiser certaines tâches, ce qui fait gagner du temps lors de la gestion du projet.</w:t>
      </w:r>
    </w:p>
    <w:p w14:paraId="5D4135CE" w14:textId="4678CF2B" w:rsidR="006605D8" w:rsidRDefault="006605D8" w:rsidP="006605D8">
      <w:pPr>
        <w:pStyle w:val="Retraitcorpsdetexte"/>
      </w:pPr>
    </w:p>
    <w:p w14:paraId="224403C8" w14:textId="512D962A" w:rsidR="008B32F2" w:rsidRDefault="008B32F2" w:rsidP="006605D8">
      <w:pPr>
        <w:pStyle w:val="Retraitcorpsdetexte"/>
      </w:pPr>
      <w:r>
        <w:t xml:space="preserve">Personnellement, j’ai appris à utiliser la méthode SCRUM dans un projet concret. Ce qui me permettra de facilité </w:t>
      </w:r>
    </w:p>
    <w:p w14:paraId="14DDE0F5" w14:textId="77777777" w:rsidR="008B32F2" w:rsidRDefault="008B32F2" w:rsidP="006605D8">
      <w:pPr>
        <w:pStyle w:val="Retraitcorpsdetexte"/>
      </w:pPr>
    </w:p>
    <w:p w14:paraId="44384ED1" w14:textId="2E66EC14" w:rsidR="006605D8" w:rsidRPr="00DA006F" w:rsidRDefault="006605D8" w:rsidP="006605D8">
      <w:pPr>
        <w:pStyle w:val="Retraitcorpsdetexte"/>
        <w:rPr>
          <w:b/>
          <w:bCs/>
        </w:rPr>
      </w:pPr>
      <w:r w:rsidRPr="00DA006F">
        <w:rPr>
          <w:b/>
          <w:bCs/>
        </w:rPr>
        <w:t>Ce qu’il faudrait garder :</w:t>
      </w:r>
    </w:p>
    <w:p w14:paraId="498F98EB" w14:textId="1DE3FC7B" w:rsidR="006605D8" w:rsidRDefault="006605D8" w:rsidP="006605D8">
      <w:pPr>
        <w:pStyle w:val="Retraitcorpsdetexte"/>
        <w:numPr>
          <w:ilvl w:val="0"/>
          <w:numId w:val="17"/>
        </w:numPr>
      </w:pPr>
      <w:r>
        <w:t xml:space="preserve">Les outils tels que </w:t>
      </w:r>
      <w:proofErr w:type="spellStart"/>
      <w:r>
        <w:t>IceScrum</w:t>
      </w:r>
      <w:proofErr w:type="spellEnd"/>
      <w:r>
        <w:t xml:space="preserve"> et </w:t>
      </w:r>
      <w:proofErr w:type="spellStart"/>
      <w:r>
        <w:t>IceTools</w:t>
      </w:r>
      <w:proofErr w:type="spellEnd"/>
    </w:p>
    <w:p w14:paraId="63BCF292" w14:textId="250E27EB" w:rsidR="006605D8" w:rsidRDefault="006605D8" w:rsidP="006605D8">
      <w:pPr>
        <w:pStyle w:val="Retraitcorpsdetexte"/>
        <w:numPr>
          <w:ilvl w:val="0"/>
          <w:numId w:val="17"/>
        </w:numPr>
      </w:pPr>
      <w:r>
        <w:t>L’agilité du planning grâce à la méthodologie « SCRUM »</w:t>
      </w:r>
    </w:p>
    <w:p w14:paraId="40076BAA" w14:textId="77777777" w:rsidR="006605D8" w:rsidRDefault="006605D8" w:rsidP="006E2F50">
      <w:pPr>
        <w:pStyle w:val="Retraitcorpsdetexte"/>
      </w:pPr>
    </w:p>
    <w:p w14:paraId="276F739C" w14:textId="044462BD" w:rsidR="006E2F50" w:rsidRPr="00DA006F" w:rsidRDefault="006E2F50" w:rsidP="006E2F50">
      <w:pPr>
        <w:pStyle w:val="Retraitcorpsdetexte"/>
        <w:rPr>
          <w:b/>
          <w:bCs/>
        </w:rPr>
      </w:pPr>
      <w:r w:rsidRPr="00DA006F">
        <w:rPr>
          <w:b/>
          <w:bCs/>
        </w:rPr>
        <w:t>Ce qu’il faudrait améliorer :</w:t>
      </w:r>
    </w:p>
    <w:p w14:paraId="05EAB93E" w14:textId="5A1348C9" w:rsidR="006E2F50" w:rsidRDefault="00645E40" w:rsidP="006E2F50">
      <w:pPr>
        <w:pStyle w:val="Retraitcorpsdetexte"/>
        <w:numPr>
          <w:ilvl w:val="0"/>
          <w:numId w:val="18"/>
        </w:numPr>
      </w:pPr>
      <w:r>
        <w:t>Ecriture des User Stories au début du projet pour éviter</w:t>
      </w:r>
      <w:r w:rsidR="00DA006F">
        <w:t xml:space="preserve"> de perdre du temps lors de la réalisation du projet.</w:t>
      </w:r>
    </w:p>
    <w:p w14:paraId="59E78F58" w14:textId="77777777" w:rsidR="00EF791E" w:rsidRPr="006C12D4" w:rsidRDefault="00EF791E" w:rsidP="002B1E09">
      <w:pPr>
        <w:pStyle w:val="Informations"/>
        <w:rPr>
          <w:b/>
          <w:bCs/>
          <w:color w:val="auto"/>
          <w:sz w:val="20"/>
        </w:rPr>
      </w:pPr>
      <w:r w:rsidRPr="006C12D4">
        <w:rPr>
          <w:b/>
          <w:bCs/>
          <w:color w:val="auto"/>
          <w:sz w:val="20"/>
        </w:rPr>
        <w:t>Qu’est que ce projet m’a appris ?</w:t>
      </w:r>
    </w:p>
    <w:p w14:paraId="0F6A4B14" w14:textId="34478D26" w:rsidR="00EF791E" w:rsidRDefault="006C12D4" w:rsidP="002B1E09">
      <w:pPr>
        <w:pStyle w:val="Informations"/>
        <w:rPr>
          <w:color w:val="auto"/>
          <w:sz w:val="20"/>
        </w:rPr>
      </w:pPr>
      <w:r>
        <w:rPr>
          <w:color w:val="auto"/>
          <w:sz w:val="20"/>
        </w:rPr>
        <w:lastRenderedPageBreak/>
        <w:t>Ce projet a été l’occasion d’appliquer la théorie du module ICT-306 dans un projet concret. Il m’a aidé à éclaircir les aspects que je ne comprenais pas pendant la partie théorique de ce module.</w:t>
      </w:r>
    </w:p>
    <w:p w14:paraId="6420CAF1" w14:textId="77777777" w:rsidR="006C12D4" w:rsidRDefault="006C12D4" w:rsidP="002B1E09">
      <w:pPr>
        <w:pStyle w:val="Informations"/>
        <w:rPr>
          <w:color w:val="auto"/>
          <w:sz w:val="20"/>
        </w:rPr>
      </w:pPr>
    </w:p>
    <w:p w14:paraId="2C80CFE2" w14:textId="77777777" w:rsidR="006C12D4" w:rsidRDefault="006C12D4" w:rsidP="002B1E09">
      <w:pPr>
        <w:pStyle w:val="Informations"/>
        <w:rPr>
          <w:color w:val="auto"/>
          <w:sz w:val="20"/>
        </w:rPr>
      </w:pPr>
    </w:p>
    <w:p w14:paraId="25257836" w14:textId="36DCE15C" w:rsidR="006C12D4" w:rsidRDefault="006C12D4" w:rsidP="002B1E09">
      <w:pPr>
        <w:pStyle w:val="Informations"/>
        <w:rPr>
          <w:b/>
          <w:bCs/>
          <w:color w:val="auto"/>
          <w:sz w:val="20"/>
        </w:rPr>
      </w:pPr>
      <w:r w:rsidRPr="006C12D4">
        <w:rPr>
          <w:b/>
          <w:bCs/>
          <w:color w:val="auto"/>
          <w:sz w:val="20"/>
        </w:rPr>
        <w:t>Remerciements</w:t>
      </w:r>
    </w:p>
    <w:p w14:paraId="6C435EBA" w14:textId="0981C695" w:rsidR="006C12D4" w:rsidRPr="006C12D4" w:rsidRDefault="006C12D4" w:rsidP="002B1E09">
      <w:pPr>
        <w:pStyle w:val="Informations"/>
        <w:rPr>
          <w:color w:val="auto"/>
          <w:sz w:val="20"/>
        </w:rPr>
      </w:pPr>
      <w:r>
        <w:rPr>
          <w:color w:val="auto"/>
          <w:sz w:val="20"/>
        </w:rPr>
        <w:t xml:space="preserve">Je souhaite remercier mes collègues : </w:t>
      </w:r>
      <w:proofErr w:type="spellStart"/>
      <w:r>
        <w:rPr>
          <w:color w:val="auto"/>
          <w:sz w:val="20"/>
        </w:rPr>
        <w:t>Eithan</w:t>
      </w:r>
      <w:proofErr w:type="spellEnd"/>
      <w:r>
        <w:rPr>
          <w:color w:val="auto"/>
          <w:sz w:val="20"/>
        </w:rPr>
        <w:t xml:space="preserve"> Sanchez Phillipe et Viktor Guisan pour la collaboration durant ce projet et mon professeur Xavier Carrel pour ces explications claire et concise et son aide durant ce projet. </w:t>
      </w:r>
    </w:p>
    <w:p w14:paraId="650FE0A6" w14:textId="77777777" w:rsidR="006C12D4" w:rsidRPr="006C12D4" w:rsidRDefault="006C12D4" w:rsidP="002B1E09">
      <w:pPr>
        <w:pStyle w:val="Informations"/>
        <w:rPr>
          <w:b/>
          <w:bCs/>
          <w:color w:val="auto"/>
          <w:sz w:val="20"/>
        </w:rPr>
      </w:pPr>
    </w:p>
    <w:p w14:paraId="5FDAC9CF" w14:textId="77777777" w:rsidR="007F30AE" w:rsidRPr="007F30AE" w:rsidRDefault="007F30AE" w:rsidP="008E53F9">
      <w:pPr>
        <w:pStyle w:val="Titre1"/>
      </w:pPr>
      <w:bookmarkStart w:id="66" w:name="_Toc532179971"/>
      <w:bookmarkStart w:id="67" w:name="_Toc165969657"/>
      <w:bookmarkStart w:id="68" w:name="_Toc161434748"/>
      <w:r w:rsidRPr="007F30AE">
        <w:t>Divers</w:t>
      </w:r>
      <w:bookmarkEnd w:id="66"/>
      <w:bookmarkEnd w:id="67"/>
      <w:bookmarkEnd w:id="68"/>
    </w:p>
    <w:p w14:paraId="677CFA37" w14:textId="77777777" w:rsidR="007F30AE" w:rsidRDefault="007F30AE" w:rsidP="008E53F9">
      <w:pPr>
        <w:pStyle w:val="Titre2"/>
      </w:pPr>
      <w:bookmarkStart w:id="69" w:name="_Toc532179972"/>
      <w:bookmarkStart w:id="70" w:name="_Toc165969658"/>
      <w:bookmarkStart w:id="71" w:name="_Toc161434749"/>
      <w:r w:rsidRPr="007F30AE">
        <w:t>Journal de travail</w:t>
      </w:r>
      <w:bookmarkEnd w:id="69"/>
      <w:bookmarkEnd w:id="70"/>
      <w:bookmarkEnd w:id="71"/>
    </w:p>
    <w:p w14:paraId="13C9DF1C" w14:textId="2A4037C1" w:rsidR="006605D8" w:rsidRPr="006605D8" w:rsidRDefault="006605D8" w:rsidP="006605D8">
      <w:pPr>
        <w:pStyle w:val="Retraitcorpsdetexte"/>
      </w:pPr>
      <w:r>
        <w:t>Le Journal de travail se trou</w:t>
      </w:r>
      <w:r w:rsidR="006C12D4">
        <w:t>v</w:t>
      </w:r>
      <w:r>
        <w:t xml:space="preserve">e dans le dossier livrable </w:t>
      </w:r>
      <w:r w:rsidR="00645E40">
        <w:t>du repository (journal.pdf)</w:t>
      </w:r>
    </w:p>
    <w:p w14:paraId="7C702B88" w14:textId="5AB6D23D" w:rsidR="00645E40" w:rsidRDefault="00A3107E" w:rsidP="00645E40">
      <w:pPr>
        <w:pStyle w:val="Titre2"/>
      </w:pPr>
      <w:bookmarkStart w:id="72" w:name="_Toc161434750"/>
      <w:r>
        <w:t>Bibliographie</w:t>
      </w:r>
      <w:bookmarkEnd w:id="72"/>
    </w:p>
    <w:p w14:paraId="16A0962F" w14:textId="7241097E" w:rsidR="00645E40" w:rsidRPr="00645E40" w:rsidRDefault="00645E40" w:rsidP="00645E40">
      <w:pPr>
        <w:pStyle w:val="Retraitcorpsdetexte"/>
      </w:pPr>
      <w:r>
        <w:t>Aucun livre a été utilisé durant ce projet</w:t>
      </w:r>
      <w:r w:rsidR="0070331E">
        <w:t>.</w:t>
      </w:r>
    </w:p>
    <w:p w14:paraId="2978560B" w14:textId="07BE108C" w:rsidR="00645E40" w:rsidRDefault="00903FEF" w:rsidP="00645E40">
      <w:pPr>
        <w:pStyle w:val="Titre2"/>
      </w:pPr>
      <w:bookmarkStart w:id="73" w:name="_Toc161434751"/>
      <w:r>
        <w:t>Webographi</w:t>
      </w:r>
      <w:r w:rsidR="00645E40">
        <w:t>e</w:t>
      </w:r>
      <w:bookmarkEnd w:id="73"/>
    </w:p>
    <w:p w14:paraId="02624749" w14:textId="77777777" w:rsidR="00645E40" w:rsidRDefault="00645E40" w:rsidP="00645E40">
      <w:pPr>
        <w:pStyle w:val="Retraitcorpsdetexte"/>
        <w:numPr>
          <w:ilvl w:val="0"/>
          <w:numId w:val="19"/>
        </w:numPr>
      </w:pPr>
      <w:r>
        <w:t>Bibliothèque de modèle 3d :</w:t>
      </w:r>
    </w:p>
    <w:p w14:paraId="4EF4BB3B" w14:textId="1C2995BD" w:rsidR="00645E40" w:rsidRDefault="00645E40" w:rsidP="00645E40">
      <w:pPr>
        <w:pStyle w:val="Retraitcorpsdetexte"/>
        <w:numPr>
          <w:ilvl w:val="1"/>
          <w:numId w:val="19"/>
        </w:numPr>
      </w:pPr>
      <w:r>
        <w:t xml:space="preserve"> </w:t>
      </w:r>
      <w:hyperlink r:id="rId39" w:history="1">
        <w:r w:rsidRPr="002F003C">
          <w:rPr>
            <w:rStyle w:val="Lienhypertexte"/>
          </w:rPr>
          <w:t>https://3dwarehouse.sketchup.com/</w:t>
        </w:r>
      </w:hyperlink>
    </w:p>
    <w:p w14:paraId="3590FFC8" w14:textId="0B587CE9" w:rsidR="00645E40" w:rsidRPr="00645E40" w:rsidRDefault="00000000" w:rsidP="00645E40">
      <w:pPr>
        <w:pStyle w:val="Retraitcorpsdetexte"/>
        <w:numPr>
          <w:ilvl w:val="1"/>
          <w:numId w:val="19"/>
        </w:numPr>
      </w:pPr>
      <w:hyperlink r:id="rId40" w:history="1">
        <w:r w:rsidR="00645E40" w:rsidRPr="002F003C">
          <w:rPr>
            <w:rStyle w:val="Lienhypertexte"/>
          </w:rPr>
          <w:t>https://www.sweethome3d.com/fr/importModels.jsp</w:t>
        </w:r>
      </w:hyperlink>
    </w:p>
    <w:p w14:paraId="227BC692" w14:textId="77777777" w:rsidR="00903FEF" w:rsidRPr="00920F4E" w:rsidRDefault="00903FEF" w:rsidP="002B1E09">
      <w:pPr>
        <w:pStyle w:val="Informations"/>
      </w:pPr>
      <w:r w:rsidRPr="00920F4E">
        <w:t>Références des sites Internet consultés durant le projet.</w:t>
      </w:r>
    </w:p>
    <w:p w14:paraId="017D9B18" w14:textId="77777777" w:rsidR="00903FEF" w:rsidRDefault="00903FEF" w:rsidP="008E53F9">
      <w:pPr>
        <w:pStyle w:val="Titre1"/>
      </w:pPr>
      <w:bookmarkStart w:id="74" w:name="_Toc161434752"/>
      <w:r>
        <w:t>Annexes</w:t>
      </w:r>
      <w:bookmarkEnd w:id="74"/>
    </w:p>
    <w:p w14:paraId="13133796" w14:textId="737CB101" w:rsidR="003C7F29" w:rsidRDefault="00000000" w:rsidP="003C7F29">
      <w:pPr>
        <w:pStyle w:val="Corpsdetexte"/>
        <w:numPr>
          <w:ilvl w:val="0"/>
          <w:numId w:val="16"/>
        </w:numPr>
      </w:pPr>
      <w:hyperlink r:id="rId41" w:history="1">
        <w:r w:rsidR="003C7F29" w:rsidRPr="003C7F29">
          <w:rPr>
            <w:rStyle w:val="Lienhypertexte"/>
          </w:rPr>
          <w:t>Repository GitHub</w:t>
        </w:r>
      </w:hyperlink>
    </w:p>
    <w:p w14:paraId="6321B8AD" w14:textId="3053E4DC" w:rsidR="00920DB6" w:rsidRDefault="00000000" w:rsidP="00920DB6">
      <w:pPr>
        <w:pStyle w:val="Corpsdetexte"/>
        <w:numPr>
          <w:ilvl w:val="0"/>
          <w:numId w:val="16"/>
        </w:numPr>
        <w:rPr>
          <w:rStyle w:val="Lienhypertexte"/>
          <w:color w:val="auto"/>
          <w:u w:val="none"/>
        </w:rPr>
      </w:pPr>
      <w:hyperlink r:id="rId42" w:history="1">
        <w:r w:rsidR="006605D8" w:rsidRPr="006605D8">
          <w:rPr>
            <w:rStyle w:val="Lienhypertexte"/>
          </w:rPr>
          <w:t>Annexes supplémentaires</w:t>
        </w:r>
      </w:hyperlink>
    </w:p>
    <w:p w14:paraId="4315B1E3" w14:textId="246C8542" w:rsidR="00920DB6" w:rsidRDefault="00000000" w:rsidP="00920DB6">
      <w:pPr>
        <w:pStyle w:val="Corpsdetexte"/>
        <w:numPr>
          <w:ilvl w:val="0"/>
          <w:numId w:val="16"/>
        </w:numPr>
        <w:rPr>
          <w:rStyle w:val="Lienhypertexte"/>
          <w:color w:val="auto"/>
          <w:u w:val="none"/>
        </w:rPr>
      </w:pPr>
      <w:hyperlink r:id="rId43" w:history="1">
        <w:proofErr w:type="spellStart"/>
        <w:r w:rsidR="00920DB6" w:rsidRPr="0070331E">
          <w:rPr>
            <w:rStyle w:val="Lienhypertexte"/>
          </w:rPr>
          <w:t>IceScrum</w:t>
        </w:r>
        <w:proofErr w:type="spellEnd"/>
        <w:r w:rsidR="00920DB6" w:rsidRPr="0070331E">
          <w:rPr>
            <w:rStyle w:val="Lienhypertexte"/>
          </w:rPr>
          <w:t xml:space="preserve"> (ETML)</w:t>
        </w:r>
      </w:hyperlink>
    </w:p>
    <w:p w14:paraId="3C20208E" w14:textId="11443DC8" w:rsidR="00920DB6" w:rsidRDefault="00000000" w:rsidP="00920DB6">
      <w:pPr>
        <w:pStyle w:val="Corpsdetexte"/>
        <w:numPr>
          <w:ilvl w:val="0"/>
          <w:numId w:val="16"/>
        </w:numPr>
        <w:rPr>
          <w:rStyle w:val="Lienhypertexte"/>
          <w:color w:val="auto"/>
          <w:u w:val="none"/>
        </w:rPr>
      </w:pPr>
      <w:hyperlink r:id="rId44" w:history="1">
        <w:proofErr w:type="spellStart"/>
        <w:r w:rsidR="00920DB6" w:rsidRPr="00920DB6">
          <w:rPr>
            <w:rStyle w:val="Lienhypertexte"/>
          </w:rPr>
          <w:t>IceTools</w:t>
        </w:r>
        <w:proofErr w:type="spellEnd"/>
      </w:hyperlink>
    </w:p>
    <w:p w14:paraId="5B32D21E" w14:textId="448947B0" w:rsidR="00CD6359" w:rsidRPr="003C7F29" w:rsidRDefault="00000000" w:rsidP="00920DB6">
      <w:pPr>
        <w:pStyle w:val="Corpsdetexte"/>
        <w:numPr>
          <w:ilvl w:val="0"/>
          <w:numId w:val="16"/>
        </w:numPr>
      </w:pPr>
      <w:hyperlink r:id="rId45" w:history="1">
        <w:r w:rsidR="00CD6359" w:rsidRPr="00CD6359">
          <w:rPr>
            <w:rStyle w:val="Lienhypertexte"/>
          </w:rPr>
          <w:t>SweetHome3d</w:t>
        </w:r>
      </w:hyperlink>
    </w:p>
    <w:p w14:paraId="499AB5B5" w14:textId="667A025C" w:rsidR="007F30AE" w:rsidRPr="00920F4E" w:rsidRDefault="007F30AE" w:rsidP="002B1E09">
      <w:pPr>
        <w:pStyle w:val="Informations"/>
      </w:pPr>
    </w:p>
    <w:sectPr w:rsidR="007F30AE" w:rsidRPr="00920F4E" w:rsidSect="006016B3">
      <w:headerReference w:type="default" r:id="rId46"/>
      <w:footerReference w:type="default" r:id="rId4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A1B6B" w14:textId="77777777" w:rsidR="006016B3" w:rsidRDefault="006016B3">
      <w:r>
        <w:separator/>
      </w:r>
    </w:p>
  </w:endnote>
  <w:endnote w:type="continuationSeparator" w:id="0">
    <w:p w14:paraId="6A032573" w14:textId="77777777" w:rsidR="006016B3" w:rsidRDefault="00601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02615DBA" w14:textId="77777777" w:rsidTr="00E52B61">
      <w:trPr>
        <w:trHeight w:hRule="exact" w:val="227"/>
        <w:jc w:val="center"/>
      </w:trPr>
      <w:tc>
        <w:tcPr>
          <w:tcW w:w="3510" w:type="dxa"/>
          <w:vAlign w:val="center"/>
        </w:tcPr>
        <w:p w14:paraId="4B21473A" w14:textId="13835F74" w:rsidR="00AA4393" w:rsidRDefault="00AA4393" w:rsidP="00742484">
          <w:pPr>
            <w:pStyle w:val="-Pieddepage"/>
          </w:pPr>
          <w:r w:rsidRPr="00742484">
            <w:t>Auteur</w:t>
          </w:r>
          <w:r w:rsidRPr="00000197">
            <w:rPr>
              <w:rFonts w:cs="Arial"/>
              <w:szCs w:val="16"/>
            </w:rPr>
            <w:t> :</w:t>
          </w:r>
          <w:r w:rsidR="00683180">
            <w:rPr>
              <w:rFonts w:cs="Arial"/>
              <w:szCs w:val="16"/>
            </w:rPr>
            <w:t xml:space="preserve"> </w:t>
          </w:r>
          <w:fldSimple w:instr=" AUTHOR   \* MERGEFORMAT ">
            <w:r w:rsidR="00D2765A" w:rsidRPr="00D2765A">
              <w:rPr>
                <w:rFonts w:cs="Arial"/>
                <w:noProof/>
                <w:szCs w:val="16"/>
              </w:rPr>
              <w:t>Theo R</w:t>
            </w:r>
          </w:fldSimple>
        </w:p>
        <w:p w14:paraId="56B65A8E" w14:textId="77777777" w:rsidR="00AA4393" w:rsidRPr="00000197" w:rsidRDefault="00AA4393" w:rsidP="002D7D46">
          <w:pPr>
            <w:pStyle w:val="-Pieddepage"/>
            <w:rPr>
              <w:rFonts w:cs="Arial"/>
              <w:szCs w:val="16"/>
            </w:rPr>
          </w:pPr>
        </w:p>
      </w:tc>
      <w:tc>
        <w:tcPr>
          <w:tcW w:w="2680" w:type="dxa"/>
          <w:vAlign w:val="center"/>
        </w:tcPr>
        <w:p w14:paraId="2CBCD54D" w14:textId="77777777" w:rsidR="00AA4393" w:rsidRPr="00000197" w:rsidRDefault="00AA4393" w:rsidP="00955930">
          <w:pPr>
            <w:pStyle w:val="-Pieddepage"/>
            <w:jc w:val="center"/>
            <w:rPr>
              <w:rFonts w:cs="Arial"/>
              <w:szCs w:val="16"/>
            </w:rPr>
          </w:pPr>
        </w:p>
      </w:tc>
      <w:tc>
        <w:tcPr>
          <w:tcW w:w="3096" w:type="dxa"/>
          <w:vAlign w:val="center"/>
        </w:tcPr>
        <w:p w14:paraId="634FAB09" w14:textId="0B534C4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D2765A">
            <w:rPr>
              <w:rFonts w:cs="Arial"/>
              <w:noProof/>
              <w:szCs w:val="16"/>
            </w:rPr>
            <w:t>29.01.2024</w:t>
          </w:r>
          <w:r w:rsidR="00A65F0B">
            <w:rPr>
              <w:rFonts w:cs="Arial"/>
              <w:szCs w:val="16"/>
            </w:rPr>
            <w:fldChar w:fldCharType="end"/>
          </w:r>
        </w:p>
      </w:tc>
    </w:tr>
    <w:tr w:rsidR="00AA4393" w:rsidRPr="00000197" w14:paraId="322959EC" w14:textId="77777777" w:rsidTr="00E52B61">
      <w:trPr>
        <w:jc w:val="center"/>
      </w:trPr>
      <w:tc>
        <w:tcPr>
          <w:tcW w:w="3510" w:type="dxa"/>
          <w:vAlign w:val="center"/>
        </w:tcPr>
        <w:p w14:paraId="6C5559CC" w14:textId="02D5DA88" w:rsidR="00AA4393" w:rsidRPr="00000197" w:rsidRDefault="00683180" w:rsidP="002D7D46">
          <w:pPr>
            <w:pStyle w:val="-Pieddepage"/>
            <w:rPr>
              <w:rFonts w:cs="Arial"/>
              <w:szCs w:val="16"/>
            </w:rPr>
          </w:pPr>
          <w:r>
            <w:rPr>
              <w:rFonts w:cs="Arial"/>
              <w:szCs w:val="16"/>
            </w:rPr>
            <w:t xml:space="preserve">Modifié par : </w:t>
          </w:r>
          <w:r w:rsidR="00A65F0B">
            <w:fldChar w:fldCharType="begin"/>
          </w:r>
          <w:r w:rsidR="00AA4393">
            <w:instrText xml:space="preserve"> LASTSAVEDBY   \* MERGEFORMAT </w:instrText>
          </w:r>
          <w:r w:rsidR="00A65F0B">
            <w:fldChar w:fldCharType="separate"/>
          </w:r>
          <w:r w:rsidR="00D2765A">
            <w:rPr>
              <w:noProof/>
            </w:rPr>
            <w:t>Théo Richard</w:t>
          </w:r>
          <w:r w:rsidR="00A65F0B">
            <w:rPr>
              <w:rFonts w:cs="Arial"/>
              <w:noProof/>
              <w:szCs w:val="16"/>
            </w:rPr>
            <w:fldChar w:fldCharType="end"/>
          </w:r>
        </w:p>
      </w:tc>
      <w:tc>
        <w:tcPr>
          <w:tcW w:w="2680" w:type="dxa"/>
          <w:vAlign w:val="center"/>
        </w:tcPr>
        <w:p w14:paraId="2162CDEA" w14:textId="77E52F19"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p>
      </w:tc>
      <w:tc>
        <w:tcPr>
          <w:tcW w:w="3096" w:type="dxa"/>
          <w:vAlign w:val="center"/>
        </w:tcPr>
        <w:p w14:paraId="66825CA7" w14:textId="545A62B4"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D2765A">
            <w:rPr>
              <w:rFonts w:cs="Arial"/>
              <w:noProof/>
              <w:szCs w:val="16"/>
            </w:rPr>
            <w:t>15.03.2024 23:53</w:t>
          </w:r>
          <w:r w:rsidR="00A65F0B">
            <w:rPr>
              <w:rFonts w:cs="Arial"/>
              <w:szCs w:val="16"/>
            </w:rPr>
            <w:fldChar w:fldCharType="end"/>
          </w:r>
        </w:p>
      </w:tc>
    </w:tr>
    <w:tr w:rsidR="00AA4393" w:rsidRPr="00000197" w14:paraId="0A435E70" w14:textId="77777777" w:rsidTr="00E52B61">
      <w:trPr>
        <w:jc w:val="center"/>
      </w:trPr>
      <w:tc>
        <w:tcPr>
          <w:tcW w:w="3510" w:type="dxa"/>
          <w:vAlign w:val="center"/>
        </w:tcPr>
        <w:p w14:paraId="776B71BF" w14:textId="5C0B6ED1"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D2765A" w:rsidRPr="00D2765A">
              <w:rPr>
                <w:rFonts w:cs="Arial"/>
                <w:noProof/>
                <w:szCs w:val="16"/>
              </w:rPr>
              <w:t>88</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145F00">
            <w:rPr>
              <w:rFonts w:cs="Arial"/>
              <w:noProof/>
              <w:szCs w:val="16"/>
            </w:rPr>
            <w:t>15.03.2024 23:53</w:t>
          </w:r>
          <w:r w:rsidR="00A65F0B">
            <w:rPr>
              <w:rFonts w:cs="Arial"/>
              <w:szCs w:val="16"/>
            </w:rPr>
            <w:fldChar w:fldCharType="end"/>
          </w:r>
        </w:p>
      </w:tc>
      <w:tc>
        <w:tcPr>
          <w:tcW w:w="5776" w:type="dxa"/>
          <w:gridSpan w:val="2"/>
          <w:vAlign w:val="center"/>
        </w:tcPr>
        <w:p w14:paraId="6FF7A35F" w14:textId="1D0A2D61" w:rsidR="00AA4393" w:rsidRPr="00000197" w:rsidRDefault="00000000" w:rsidP="00955930">
          <w:pPr>
            <w:pStyle w:val="-Pieddepage"/>
            <w:jc w:val="right"/>
            <w:rPr>
              <w:rFonts w:cs="Arial"/>
              <w:szCs w:val="16"/>
            </w:rPr>
          </w:pPr>
          <w:fldSimple w:instr=" FILENAME  \* FirstCap  \* MERGEFORMAT ">
            <w:r w:rsidR="00D2765A" w:rsidRPr="00D2765A">
              <w:rPr>
                <w:rFonts w:cs="Arial"/>
                <w:noProof/>
                <w:szCs w:val="16"/>
              </w:rPr>
              <w:t>R-306-TRD01-306Latruelle.docx</w:t>
            </w:r>
          </w:fldSimple>
        </w:p>
      </w:tc>
    </w:tr>
  </w:tbl>
  <w:p w14:paraId="558AA9F4"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ADCC5" w14:textId="77777777" w:rsidR="006016B3" w:rsidRDefault="006016B3">
      <w:r>
        <w:separator/>
      </w:r>
    </w:p>
  </w:footnote>
  <w:footnote w:type="continuationSeparator" w:id="0">
    <w:p w14:paraId="553CDF5B" w14:textId="77777777" w:rsidR="006016B3" w:rsidRDefault="00601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6E7FEC37" w14:textId="77777777">
      <w:trPr>
        <w:trHeight w:val="536"/>
        <w:jc w:val="center"/>
      </w:trPr>
      <w:tc>
        <w:tcPr>
          <w:tcW w:w="2445" w:type="dxa"/>
          <w:vAlign w:val="center"/>
        </w:tcPr>
        <w:p w14:paraId="5E8CF89B" w14:textId="77777777" w:rsidR="00AA4393" w:rsidRDefault="00AA4393" w:rsidP="00E12AE5">
          <w:pPr>
            <w:pStyle w:val="ETML"/>
          </w:pPr>
          <w:r w:rsidRPr="00B4738A">
            <w:t>ETML</w:t>
          </w:r>
        </w:p>
      </w:tc>
      <w:tc>
        <w:tcPr>
          <w:tcW w:w="4560" w:type="dxa"/>
          <w:vAlign w:val="center"/>
        </w:tcPr>
        <w:p w14:paraId="612A3CEE" w14:textId="77777777" w:rsidR="00AA4393" w:rsidRPr="00B4738A" w:rsidRDefault="00AA4393" w:rsidP="00B4738A"/>
      </w:tc>
      <w:tc>
        <w:tcPr>
          <w:tcW w:w="2283" w:type="dxa"/>
          <w:vAlign w:val="center"/>
        </w:tcPr>
        <w:p w14:paraId="2C706282" w14:textId="77777777" w:rsidR="00AA4393" w:rsidRDefault="00AA4393" w:rsidP="001D72BA">
          <w:pPr>
            <w:pStyle w:val="En-tte"/>
            <w:jc w:val="right"/>
          </w:pPr>
          <w:r>
            <w:rPr>
              <w:noProof/>
            </w:rPr>
            <w:drawing>
              <wp:inline distT="0" distB="0" distL="0" distR="0" wp14:anchorId="4831CB82" wp14:editId="3959175D">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C95F5C3"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B6F5942"/>
    <w:multiLevelType w:val="hybridMultilevel"/>
    <w:tmpl w:val="8F2CF99E"/>
    <w:lvl w:ilvl="0" w:tplc="100C0001">
      <w:start w:val="1"/>
      <w:numFmt w:val="bullet"/>
      <w:lvlText w:val=""/>
      <w:lvlJc w:val="left"/>
      <w:pPr>
        <w:ind w:left="1854" w:hanging="360"/>
      </w:pPr>
      <w:rPr>
        <w:rFonts w:ascii="Symbol" w:hAnsi="Symbol" w:hint="default"/>
      </w:rPr>
    </w:lvl>
    <w:lvl w:ilvl="1" w:tplc="01FA4F2C">
      <w:start w:val="1"/>
      <w:numFmt w:val="decimal"/>
      <w:lvlText w:val="%2."/>
      <w:lvlJc w:val="left"/>
      <w:pPr>
        <w:ind w:left="2574" w:hanging="360"/>
      </w:pPr>
      <w:rPr>
        <w:rFonts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C37DF6"/>
    <w:multiLevelType w:val="hybridMultilevel"/>
    <w:tmpl w:val="57AE43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1B87380A"/>
    <w:multiLevelType w:val="hybridMultilevel"/>
    <w:tmpl w:val="F78C6B98"/>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7" w15:restartNumberingAfterBreak="0">
    <w:nsid w:val="1DB56E46"/>
    <w:multiLevelType w:val="hybridMultilevel"/>
    <w:tmpl w:val="E062D546"/>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8" w15:restartNumberingAfterBreak="0">
    <w:nsid w:val="24644E49"/>
    <w:multiLevelType w:val="hybridMultilevel"/>
    <w:tmpl w:val="3B9E7B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24DD6EFF"/>
    <w:multiLevelType w:val="hybridMultilevel"/>
    <w:tmpl w:val="180851E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EC16589"/>
    <w:multiLevelType w:val="hybridMultilevel"/>
    <w:tmpl w:val="12D0081A"/>
    <w:lvl w:ilvl="0" w:tplc="01FA4F2C">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2" w15:restartNumberingAfterBreak="0">
    <w:nsid w:val="3CAF35B4"/>
    <w:multiLevelType w:val="hybridMultilevel"/>
    <w:tmpl w:val="E458A19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3" w15:restartNumberingAfterBreak="0">
    <w:nsid w:val="3F817B51"/>
    <w:multiLevelType w:val="hybridMultilevel"/>
    <w:tmpl w:val="50B22BE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4" w15:restartNumberingAfterBreak="0">
    <w:nsid w:val="47EA2646"/>
    <w:multiLevelType w:val="hybridMultilevel"/>
    <w:tmpl w:val="F04E73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16" w15:restartNumberingAfterBreak="0">
    <w:nsid w:val="60C65F6D"/>
    <w:multiLevelType w:val="hybridMultilevel"/>
    <w:tmpl w:val="4B3EDB06"/>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7" w15:restartNumberingAfterBreak="0">
    <w:nsid w:val="62CA23F4"/>
    <w:multiLevelType w:val="hybridMultilevel"/>
    <w:tmpl w:val="2338665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8" w15:restartNumberingAfterBreak="0">
    <w:nsid w:val="6FA9046D"/>
    <w:multiLevelType w:val="hybridMultilevel"/>
    <w:tmpl w:val="078857F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72B31F19"/>
    <w:multiLevelType w:val="hybridMultilevel"/>
    <w:tmpl w:val="B826234A"/>
    <w:lvl w:ilvl="0" w:tplc="100C0001">
      <w:start w:val="1"/>
      <w:numFmt w:val="bullet"/>
      <w:lvlText w:val=""/>
      <w:lvlJc w:val="left"/>
      <w:pPr>
        <w:ind w:left="1854" w:hanging="360"/>
      </w:pPr>
      <w:rPr>
        <w:rFonts w:ascii="Symbol" w:hAnsi="Symbol" w:hint="default"/>
      </w:rPr>
    </w:lvl>
    <w:lvl w:ilvl="1" w:tplc="100C0003">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78664624"/>
    <w:multiLevelType w:val="hybridMultilevel"/>
    <w:tmpl w:val="1F0A456C"/>
    <w:lvl w:ilvl="0" w:tplc="01FA4F2C">
      <w:start w:val="1"/>
      <w:numFmt w:val="decimal"/>
      <w:lvlText w:val="%1."/>
      <w:lvlJc w:val="left"/>
      <w:pPr>
        <w:ind w:left="2628" w:hanging="360"/>
      </w:pPr>
      <w:rPr>
        <w:rFonts w:hint="default"/>
      </w:rPr>
    </w:lvl>
    <w:lvl w:ilvl="1" w:tplc="01FA4F2C">
      <w:start w:val="1"/>
      <w:numFmt w:val="decimal"/>
      <w:lvlText w:val="%2."/>
      <w:lvlJc w:val="left"/>
      <w:pPr>
        <w:ind w:left="2574" w:hanging="360"/>
      </w:pPr>
      <w:rPr>
        <w:rFonts w:hint="default"/>
      </w:r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1" w15:restartNumberingAfterBreak="0">
    <w:nsid w:val="7995254D"/>
    <w:multiLevelType w:val="hybridMultilevel"/>
    <w:tmpl w:val="8F0AD45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842307710">
    <w:abstractNumId w:val="0"/>
  </w:num>
  <w:num w:numId="2" w16cid:durableId="151993252">
    <w:abstractNumId w:val="4"/>
  </w:num>
  <w:num w:numId="3" w16cid:durableId="1228615683">
    <w:abstractNumId w:val="2"/>
  </w:num>
  <w:num w:numId="4" w16cid:durableId="329527923">
    <w:abstractNumId w:val="10"/>
  </w:num>
  <w:num w:numId="5" w16cid:durableId="1599024483">
    <w:abstractNumId w:val="15"/>
  </w:num>
  <w:num w:numId="6" w16cid:durableId="1000354522">
    <w:abstractNumId w:val="1"/>
  </w:num>
  <w:num w:numId="7" w16cid:durableId="2686618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64513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2619052">
    <w:abstractNumId w:val="14"/>
  </w:num>
  <w:num w:numId="10" w16cid:durableId="1181967793">
    <w:abstractNumId w:val="17"/>
  </w:num>
  <w:num w:numId="11" w16cid:durableId="1578133561">
    <w:abstractNumId w:val="16"/>
  </w:num>
  <w:num w:numId="12" w16cid:durableId="1577593363">
    <w:abstractNumId w:val="8"/>
  </w:num>
  <w:num w:numId="13" w16cid:durableId="1222641201">
    <w:abstractNumId w:val="13"/>
  </w:num>
  <w:num w:numId="14" w16cid:durableId="166763280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74812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5912867">
    <w:abstractNumId w:val="9"/>
  </w:num>
  <w:num w:numId="17" w16cid:durableId="770124008">
    <w:abstractNumId w:val="5"/>
  </w:num>
  <w:num w:numId="18" w16cid:durableId="425809184">
    <w:abstractNumId w:val="18"/>
  </w:num>
  <w:num w:numId="19" w16cid:durableId="1913734114">
    <w:abstractNumId w:val="19"/>
  </w:num>
  <w:num w:numId="20" w16cid:durableId="883492390">
    <w:abstractNumId w:val="7"/>
  </w:num>
  <w:num w:numId="21" w16cid:durableId="1606771845">
    <w:abstractNumId w:val="3"/>
  </w:num>
  <w:num w:numId="22" w16cid:durableId="971446619">
    <w:abstractNumId w:val="20"/>
  </w:num>
  <w:num w:numId="23" w16cid:durableId="203444772">
    <w:abstractNumId w:val="6"/>
  </w:num>
  <w:num w:numId="24" w16cid:durableId="1764763607">
    <w:abstractNumId w:val="11"/>
  </w:num>
  <w:num w:numId="25" w16cid:durableId="245114851">
    <w:abstractNumId w:val="21"/>
  </w:num>
  <w:num w:numId="26" w16cid:durableId="307132825">
    <w:abstractNumId w:val="12"/>
  </w:num>
  <w:num w:numId="27" w16cid:durableId="11369461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40"/>
    <w:rsid w:val="00000197"/>
    <w:rsid w:val="0000506F"/>
    <w:rsid w:val="00010B9A"/>
    <w:rsid w:val="00011CB8"/>
    <w:rsid w:val="0001209F"/>
    <w:rsid w:val="00021D00"/>
    <w:rsid w:val="000316F0"/>
    <w:rsid w:val="00044099"/>
    <w:rsid w:val="00045A82"/>
    <w:rsid w:val="00046698"/>
    <w:rsid w:val="00055DB3"/>
    <w:rsid w:val="00063F97"/>
    <w:rsid w:val="00065971"/>
    <w:rsid w:val="00067419"/>
    <w:rsid w:val="000774C5"/>
    <w:rsid w:val="00086114"/>
    <w:rsid w:val="000A1B63"/>
    <w:rsid w:val="000A7B4A"/>
    <w:rsid w:val="000B339A"/>
    <w:rsid w:val="000B47A1"/>
    <w:rsid w:val="000B6BE0"/>
    <w:rsid w:val="000C302C"/>
    <w:rsid w:val="000C4DE9"/>
    <w:rsid w:val="000E5311"/>
    <w:rsid w:val="000E7483"/>
    <w:rsid w:val="000E78AD"/>
    <w:rsid w:val="000F22B9"/>
    <w:rsid w:val="000F381C"/>
    <w:rsid w:val="000F70EC"/>
    <w:rsid w:val="0010591C"/>
    <w:rsid w:val="00111811"/>
    <w:rsid w:val="00114120"/>
    <w:rsid w:val="00116F07"/>
    <w:rsid w:val="001319F0"/>
    <w:rsid w:val="001369D3"/>
    <w:rsid w:val="00136D49"/>
    <w:rsid w:val="00141D17"/>
    <w:rsid w:val="00145F00"/>
    <w:rsid w:val="0015167D"/>
    <w:rsid w:val="00152A26"/>
    <w:rsid w:val="00173207"/>
    <w:rsid w:val="001764CE"/>
    <w:rsid w:val="00183417"/>
    <w:rsid w:val="001A1993"/>
    <w:rsid w:val="001B36C6"/>
    <w:rsid w:val="001C454D"/>
    <w:rsid w:val="001D1C3B"/>
    <w:rsid w:val="001D4577"/>
    <w:rsid w:val="001D72BA"/>
    <w:rsid w:val="001F2420"/>
    <w:rsid w:val="001F55FC"/>
    <w:rsid w:val="001F6EEB"/>
    <w:rsid w:val="002143E1"/>
    <w:rsid w:val="00235C40"/>
    <w:rsid w:val="002762F2"/>
    <w:rsid w:val="002770F3"/>
    <w:rsid w:val="002939AF"/>
    <w:rsid w:val="002951BD"/>
    <w:rsid w:val="00297E2A"/>
    <w:rsid w:val="002B1E09"/>
    <w:rsid w:val="002B6893"/>
    <w:rsid w:val="002C6634"/>
    <w:rsid w:val="002D7D46"/>
    <w:rsid w:val="002E6652"/>
    <w:rsid w:val="002F038B"/>
    <w:rsid w:val="002F10A3"/>
    <w:rsid w:val="00310160"/>
    <w:rsid w:val="0031563E"/>
    <w:rsid w:val="0032213E"/>
    <w:rsid w:val="00335090"/>
    <w:rsid w:val="0034172E"/>
    <w:rsid w:val="00342435"/>
    <w:rsid w:val="00344042"/>
    <w:rsid w:val="00355522"/>
    <w:rsid w:val="0037071E"/>
    <w:rsid w:val="003811E8"/>
    <w:rsid w:val="003C3CA8"/>
    <w:rsid w:val="003C4EC7"/>
    <w:rsid w:val="003C7F29"/>
    <w:rsid w:val="003D299A"/>
    <w:rsid w:val="003E018B"/>
    <w:rsid w:val="003E32B9"/>
    <w:rsid w:val="003E6AFA"/>
    <w:rsid w:val="003F1870"/>
    <w:rsid w:val="00407333"/>
    <w:rsid w:val="0040782E"/>
    <w:rsid w:val="004202D8"/>
    <w:rsid w:val="004206A2"/>
    <w:rsid w:val="00425B94"/>
    <w:rsid w:val="0043666E"/>
    <w:rsid w:val="00436B90"/>
    <w:rsid w:val="00446E95"/>
    <w:rsid w:val="00453947"/>
    <w:rsid w:val="00454074"/>
    <w:rsid w:val="00487D89"/>
    <w:rsid w:val="004A1AA0"/>
    <w:rsid w:val="004B58CB"/>
    <w:rsid w:val="004C6BBA"/>
    <w:rsid w:val="004D08EE"/>
    <w:rsid w:val="004D5266"/>
    <w:rsid w:val="004E260D"/>
    <w:rsid w:val="004E77AF"/>
    <w:rsid w:val="004F5410"/>
    <w:rsid w:val="00505421"/>
    <w:rsid w:val="0052224B"/>
    <w:rsid w:val="0052375C"/>
    <w:rsid w:val="005328B0"/>
    <w:rsid w:val="00533674"/>
    <w:rsid w:val="0054054F"/>
    <w:rsid w:val="00542CE3"/>
    <w:rsid w:val="00545179"/>
    <w:rsid w:val="00546B39"/>
    <w:rsid w:val="00552D07"/>
    <w:rsid w:val="0055647F"/>
    <w:rsid w:val="005640A0"/>
    <w:rsid w:val="00571E4B"/>
    <w:rsid w:val="005738FE"/>
    <w:rsid w:val="00574085"/>
    <w:rsid w:val="005869D6"/>
    <w:rsid w:val="005926D0"/>
    <w:rsid w:val="005A3FBF"/>
    <w:rsid w:val="005B16DD"/>
    <w:rsid w:val="005B27EF"/>
    <w:rsid w:val="005C1848"/>
    <w:rsid w:val="005D49F8"/>
    <w:rsid w:val="005D62B3"/>
    <w:rsid w:val="005E11E3"/>
    <w:rsid w:val="005E1F02"/>
    <w:rsid w:val="005E6192"/>
    <w:rsid w:val="005E6B56"/>
    <w:rsid w:val="005F0649"/>
    <w:rsid w:val="005F6731"/>
    <w:rsid w:val="006016B3"/>
    <w:rsid w:val="00615583"/>
    <w:rsid w:val="00626CB4"/>
    <w:rsid w:val="00645760"/>
    <w:rsid w:val="00645E40"/>
    <w:rsid w:val="00656974"/>
    <w:rsid w:val="006605D8"/>
    <w:rsid w:val="00683180"/>
    <w:rsid w:val="006902A9"/>
    <w:rsid w:val="006966D0"/>
    <w:rsid w:val="006A2E14"/>
    <w:rsid w:val="006B7A27"/>
    <w:rsid w:val="006C013F"/>
    <w:rsid w:val="006C12D4"/>
    <w:rsid w:val="006D27A7"/>
    <w:rsid w:val="006E132F"/>
    <w:rsid w:val="006E2CE8"/>
    <w:rsid w:val="006E2F50"/>
    <w:rsid w:val="006E4DA8"/>
    <w:rsid w:val="006E6326"/>
    <w:rsid w:val="006F5D4B"/>
    <w:rsid w:val="007010E6"/>
    <w:rsid w:val="0070331E"/>
    <w:rsid w:val="00705EE7"/>
    <w:rsid w:val="007118D3"/>
    <w:rsid w:val="007211A1"/>
    <w:rsid w:val="007222B4"/>
    <w:rsid w:val="007238FC"/>
    <w:rsid w:val="00742484"/>
    <w:rsid w:val="00744762"/>
    <w:rsid w:val="0074498A"/>
    <w:rsid w:val="007476C9"/>
    <w:rsid w:val="00753A51"/>
    <w:rsid w:val="0076036D"/>
    <w:rsid w:val="007700A7"/>
    <w:rsid w:val="00770BD3"/>
    <w:rsid w:val="007724F1"/>
    <w:rsid w:val="00772BC0"/>
    <w:rsid w:val="007748A7"/>
    <w:rsid w:val="00775C33"/>
    <w:rsid w:val="007B25A0"/>
    <w:rsid w:val="007C48FD"/>
    <w:rsid w:val="007D07F4"/>
    <w:rsid w:val="007D0A71"/>
    <w:rsid w:val="007D2CDF"/>
    <w:rsid w:val="007D546C"/>
    <w:rsid w:val="007E3923"/>
    <w:rsid w:val="007E5F3D"/>
    <w:rsid w:val="007F30AE"/>
    <w:rsid w:val="008011BA"/>
    <w:rsid w:val="008072B0"/>
    <w:rsid w:val="00807F84"/>
    <w:rsid w:val="0081740D"/>
    <w:rsid w:val="00820629"/>
    <w:rsid w:val="008264CC"/>
    <w:rsid w:val="00832A86"/>
    <w:rsid w:val="00833A07"/>
    <w:rsid w:val="00845304"/>
    <w:rsid w:val="008468C8"/>
    <w:rsid w:val="00851A5E"/>
    <w:rsid w:val="00853E81"/>
    <w:rsid w:val="00873FD1"/>
    <w:rsid w:val="00877BE4"/>
    <w:rsid w:val="008851CA"/>
    <w:rsid w:val="00891718"/>
    <w:rsid w:val="008A3A8A"/>
    <w:rsid w:val="008A464B"/>
    <w:rsid w:val="008B32F2"/>
    <w:rsid w:val="008C40C0"/>
    <w:rsid w:val="008D55CF"/>
    <w:rsid w:val="008E0247"/>
    <w:rsid w:val="008E05FB"/>
    <w:rsid w:val="008E13F2"/>
    <w:rsid w:val="008E53F9"/>
    <w:rsid w:val="00902523"/>
    <w:rsid w:val="0090391B"/>
    <w:rsid w:val="00903FEF"/>
    <w:rsid w:val="009142E2"/>
    <w:rsid w:val="00915B27"/>
    <w:rsid w:val="00917F83"/>
    <w:rsid w:val="00920DB6"/>
    <w:rsid w:val="00920F4E"/>
    <w:rsid w:val="009211D9"/>
    <w:rsid w:val="009250B0"/>
    <w:rsid w:val="00925EBE"/>
    <w:rsid w:val="009265A8"/>
    <w:rsid w:val="00932149"/>
    <w:rsid w:val="00934E66"/>
    <w:rsid w:val="009424C8"/>
    <w:rsid w:val="009440AB"/>
    <w:rsid w:val="00955930"/>
    <w:rsid w:val="00961794"/>
    <w:rsid w:val="0097462F"/>
    <w:rsid w:val="0099022A"/>
    <w:rsid w:val="00993172"/>
    <w:rsid w:val="009B009E"/>
    <w:rsid w:val="009B190E"/>
    <w:rsid w:val="009B6FDC"/>
    <w:rsid w:val="009C764B"/>
    <w:rsid w:val="009D1A69"/>
    <w:rsid w:val="009D480B"/>
    <w:rsid w:val="009D7876"/>
    <w:rsid w:val="009F3BAF"/>
    <w:rsid w:val="009F75DD"/>
    <w:rsid w:val="00A05429"/>
    <w:rsid w:val="00A07A8A"/>
    <w:rsid w:val="00A14E02"/>
    <w:rsid w:val="00A3107E"/>
    <w:rsid w:val="00A400FD"/>
    <w:rsid w:val="00A46164"/>
    <w:rsid w:val="00A61D9D"/>
    <w:rsid w:val="00A65F0B"/>
    <w:rsid w:val="00A706B7"/>
    <w:rsid w:val="00A94CF6"/>
    <w:rsid w:val="00AA0E40"/>
    <w:rsid w:val="00AA4393"/>
    <w:rsid w:val="00AB1CA6"/>
    <w:rsid w:val="00AB5B75"/>
    <w:rsid w:val="00AD3D65"/>
    <w:rsid w:val="00AD3EE8"/>
    <w:rsid w:val="00AE282D"/>
    <w:rsid w:val="00AF5846"/>
    <w:rsid w:val="00AF58E1"/>
    <w:rsid w:val="00B01A1A"/>
    <w:rsid w:val="00B13CB9"/>
    <w:rsid w:val="00B1414B"/>
    <w:rsid w:val="00B147A7"/>
    <w:rsid w:val="00B1629C"/>
    <w:rsid w:val="00B20D38"/>
    <w:rsid w:val="00B241D2"/>
    <w:rsid w:val="00B33505"/>
    <w:rsid w:val="00B40A8E"/>
    <w:rsid w:val="00B44A78"/>
    <w:rsid w:val="00B4738A"/>
    <w:rsid w:val="00B56E16"/>
    <w:rsid w:val="00B612B2"/>
    <w:rsid w:val="00B64C66"/>
    <w:rsid w:val="00B777CF"/>
    <w:rsid w:val="00B8017D"/>
    <w:rsid w:val="00B94CAD"/>
    <w:rsid w:val="00B95EC5"/>
    <w:rsid w:val="00B96AA1"/>
    <w:rsid w:val="00BA290C"/>
    <w:rsid w:val="00BA56D2"/>
    <w:rsid w:val="00BA7DF1"/>
    <w:rsid w:val="00BB0113"/>
    <w:rsid w:val="00BB29C8"/>
    <w:rsid w:val="00BD398D"/>
    <w:rsid w:val="00BD773C"/>
    <w:rsid w:val="00BE185C"/>
    <w:rsid w:val="00BF7A15"/>
    <w:rsid w:val="00C07510"/>
    <w:rsid w:val="00C175D6"/>
    <w:rsid w:val="00C20939"/>
    <w:rsid w:val="00C329D7"/>
    <w:rsid w:val="00C33C51"/>
    <w:rsid w:val="00C61A1E"/>
    <w:rsid w:val="00C90570"/>
    <w:rsid w:val="00C964B6"/>
    <w:rsid w:val="00CB712D"/>
    <w:rsid w:val="00CD1A2D"/>
    <w:rsid w:val="00CD6359"/>
    <w:rsid w:val="00D14587"/>
    <w:rsid w:val="00D15AE6"/>
    <w:rsid w:val="00D160DD"/>
    <w:rsid w:val="00D174BC"/>
    <w:rsid w:val="00D275C6"/>
    <w:rsid w:val="00D2765A"/>
    <w:rsid w:val="00D405C9"/>
    <w:rsid w:val="00D548DA"/>
    <w:rsid w:val="00D64B85"/>
    <w:rsid w:val="00D64F19"/>
    <w:rsid w:val="00D82BEB"/>
    <w:rsid w:val="00DA006F"/>
    <w:rsid w:val="00DA16A3"/>
    <w:rsid w:val="00DA2918"/>
    <w:rsid w:val="00DB1DCD"/>
    <w:rsid w:val="00DB3A83"/>
    <w:rsid w:val="00DE491B"/>
    <w:rsid w:val="00DF75AB"/>
    <w:rsid w:val="00E015B8"/>
    <w:rsid w:val="00E1012A"/>
    <w:rsid w:val="00E12AE5"/>
    <w:rsid w:val="00E17712"/>
    <w:rsid w:val="00E21EB2"/>
    <w:rsid w:val="00E416AC"/>
    <w:rsid w:val="00E41BC2"/>
    <w:rsid w:val="00E52B61"/>
    <w:rsid w:val="00E61B66"/>
    <w:rsid w:val="00E64AB8"/>
    <w:rsid w:val="00E658ED"/>
    <w:rsid w:val="00E81328"/>
    <w:rsid w:val="00EC677D"/>
    <w:rsid w:val="00ED6F41"/>
    <w:rsid w:val="00ED6F46"/>
    <w:rsid w:val="00EE16F0"/>
    <w:rsid w:val="00EE431D"/>
    <w:rsid w:val="00EE4EC4"/>
    <w:rsid w:val="00EE55F0"/>
    <w:rsid w:val="00EF4F96"/>
    <w:rsid w:val="00EF78AA"/>
    <w:rsid w:val="00EF791E"/>
    <w:rsid w:val="00F1003D"/>
    <w:rsid w:val="00F16ADE"/>
    <w:rsid w:val="00F25927"/>
    <w:rsid w:val="00F512A6"/>
    <w:rsid w:val="00F53B8C"/>
    <w:rsid w:val="00F655A7"/>
    <w:rsid w:val="00F664DF"/>
    <w:rsid w:val="00F76F0F"/>
    <w:rsid w:val="00F9015F"/>
    <w:rsid w:val="00F91F7C"/>
    <w:rsid w:val="00F93513"/>
    <w:rsid w:val="00F948C0"/>
    <w:rsid w:val="00FB1CD6"/>
    <w:rsid w:val="00FE69C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F0E69"/>
  <w15:docId w15:val="{5BE9E070-A7BA-4F71-91D7-BBAD6F65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712D"/>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683180"/>
    <w:pPr>
      <w:ind w:left="720"/>
      <w:contextualSpacing/>
    </w:pPr>
  </w:style>
  <w:style w:type="character" w:customStyle="1" w:styleId="ui-provider">
    <w:name w:val="ui-provider"/>
    <w:basedOn w:val="Policepardfaut"/>
    <w:rsid w:val="001319F0"/>
  </w:style>
  <w:style w:type="character" w:customStyle="1" w:styleId="Mentionnonrsolue1">
    <w:name w:val="Mention non résolue1"/>
    <w:basedOn w:val="Policepardfaut"/>
    <w:uiPriority w:val="99"/>
    <w:semiHidden/>
    <w:unhideWhenUsed/>
    <w:rsid w:val="001319F0"/>
    <w:rPr>
      <w:color w:val="605E5C"/>
      <w:shd w:val="clear" w:color="auto" w:fill="E1DFDD"/>
    </w:rPr>
  </w:style>
  <w:style w:type="character" w:styleId="Lienhypertextesuivivisit">
    <w:name w:val="FollowedHyperlink"/>
    <w:basedOn w:val="Policepardfaut"/>
    <w:semiHidden/>
    <w:unhideWhenUsed/>
    <w:rsid w:val="006E6326"/>
    <w:rPr>
      <w:color w:val="800080" w:themeColor="followedHyperlink"/>
      <w:u w:val="single"/>
    </w:rPr>
  </w:style>
  <w:style w:type="table" w:styleId="TableauGrille1Clair">
    <w:name w:val="Grid Table 1 Light"/>
    <w:basedOn w:val="TableauNormal"/>
    <w:uiPriority w:val="46"/>
    <w:rsid w:val="00C0751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arquedecommentaire">
    <w:name w:val="annotation reference"/>
    <w:basedOn w:val="Policepardfaut"/>
    <w:semiHidden/>
    <w:unhideWhenUsed/>
    <w:rsid w:val="00EF4F96"/>
    <w:rPr>
      <w:sz w:val="16"/>
      <w:szCs w:val="16"/>
    </w:rPr>
  </w:style>
  <w:style w:type="paragraph" w:styleId="Commentaire">
    <w:name w:val="annotation text"/>
    <w:basedOn w:val="Normal"/>
    <w:link w:val="CommentaireCar"/>
    <w:semiHidden/>
    <w:unhideWhenUsed/>
    <w:rsid w:val="00EF4F96"/>
  </w:style>
  <w:style w:type="character" w:customStyle="1" w:styleId="CommentaireCar">
    <w:name w:val="Commentaire Car"/>
    <w:basedOn w:val="Policepardfaut"/>
    <w:link w:val="Commentaire"/>
    <w:semiHidden/>
    <w:rsid w:val="00EF4F96"/>
  </w:style>
  <w:style w:type="paragraph" w:styleId="Objetducommentaire">
    <w:name w:val="annotation subject"/>
    <w:basedOn w:val="Commentaire"/>
    <w:next w:val="Commentaire"/>
    <w:link w:val="ObjetducommentaireCar"/>
    <w:semiHidden/>
    <w:unhideWhenUsed/>
    <w:rsid w:val="00EF4F96"/>
    <w:rPr>
      <w:b/>
      <w:bCs/>
    </w:rPr>
  </w:style>
  <w:style w:type="character" w:customStyle="1" w:styleId="ObjetducommentaireCar">
    <w:name w:val="Objet du commentaire Car"/>
    <w:basedOn w:val="CommentaireCar"/>
    <w:link w:val="Objetducommentaire"/>
    <w:semiHidden/>
    <w:rsid w:val="00EF4F96"/>
    <w:rPr>
      <w:b/>
      <w:bCs/>
    </w:rPr>
  </w:style>
  <w:style w:type="character" w:styleId="Mentionnonrsolue">
    <w:name w:val="Unresolved Mention"/>
    <w:basedOn w:val="Policepardfaut"/>
    <w:uiPriority w:val="99"/>
    <w:semiHidden/>
    <w:unhideWhenUsed/>
    <w:rsid w:val="00DF75AB"/>
    <w:rPr>
      <w:color w:val="605E5C"/>
      <w:shd w:val="clear" w:color="auto" w:fill="E1DFDD"/>
    </w:rPr>
  </w:style>
  <w:style w:type="table" w:styleId="Tableausimple1">
    <w:name w:val="Plain Table 1"/>
    <w:basedOn w:val="TableauNormal"/>
    <w:uiPriority w:val="41"/>
    <w:rsid w:val="00AD3D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6717">
      <w:bodyDiv w:val="1"/>
      <w:marLeft w:val="0"/>
      <w:marRight w:val="0"/>
      <w:marTop w:val="0"/>
      <w:marBottom w:val="0"/>
      <w:divBdr>
        <w:top w:val="none" w:sz="0" w:space="0" w:color="auto"/>
        <w:left w:val="none" w:sz="0" w:space="0" w:color="auto"/>
        <w:bottom w:val="none" w:sz="0" w:space="0" w:color="auto"/>
        <w:right w:val="none" w:sz="0" w:space="0" w:color="auto"/>
      </w:divBdr>
    </w:div>
    <w:div w:id="471799191">
      <w:bodyDiv w:val="1"/>
      <w:marLeft w:val="0"/>
      <w:marRight w:val="0"/>
      <w:marTop w:val="0"/>
      <w:marBottom w:val="0"/>
      <w:divBdr>
        <w:top w:val="none" w:sz="0" w:space="0" w:color="auto"/>
        <w:left w:val="none" w:sz="0" w:space="0" w:color="auto"/>
        <w:bottom w:val="none" w:sz="0" w:space="0" w:color="auto"/>
        <w:right w:val="none" w:sz="0" w:space="0" w:color="auto"/>
      </w:divBdr>
    </w:div>
    <w:div w:id="485441721">
      <w:bodyDiv w:val="1"/>
      <w:marLeft w:val="0"/>
      <w:marRight w:val="0"/>
      <w:marTop w:val="0"/>
      <w:marBottom w:val="0"/>
      <w:divBdr>
        <w:top w:val="none" w:sz="0" w:space="0" w:color="auto"/>
        <w:left w:val="none" w:sz="0" w:space="0" w:color="auto"/>
        <w:bottom w:val="none" w:sz="0" w:space="0" w:color="auto"/>
        <w:right w:val="none" w:sz="0" w:space="0" w:color="auto"/>
      </w:divBdr>
    </w:div>
    <w:div w:id="796342156">
      <w:bodyDiv w:val="1"/>
      <w:marLeft w:val="0"/>
      <w:marRight w:val="0"/>
      <w:marTop w:val="0"/>
      <w:marBottom w:val="0"/>
      <w:divBdr>
        <w:top w:val="none" w:sz="0" w:space="0" w:color="auto"/>
        <w:left w:val="none" w:sz="0" w:space="0" w:color="auto"/>
        <w:bottom w:val="none" w:sz="0" w:space="0" w:color="auto"/>
        <w:right w:val="none" w:sz="0" w:space="0" w:color="auto"/>
      </w:divBdr>
    </w:div>
    <w:div w:id="884681901">
      <w:bodyDiv w:val="1"/>
      <w:marLeft w:val="0"/>
      <w:marRight w:val="0"/>
      <w:marTop w:val="0"/>
      <w:marBottom w:val="0"/>
      <w:divBdr>
        <w:top w:val="none" w:sz="0" w:space="0" w:color="auto"/>
        <w:left w:val="none" w:sz="0" w:space="0" w:color="auto"/>
        <w:bottom w:val="none" w:sz="0" w:space="0" w:color="auto"/>
        <w:right w:val="none" w:sz="0" w:space="0" w:color="auto"/>
      </w:divBdr>
    </w:div>
    <w:div w:id="1580864203">
      <w:bodyDiv w:val="1"/>
      <w:marLeft w:val="0"/>
      <w:marRight w:val="0"/>
      <w:marTop w:val="0"/>
      <w:marBottom w:val="0"/>
      <w:divBdr>
        <w:top w:val="none" w:sz="0" w:space="0" w:color="auto"/>
        <w:left w:val="none" w:sz="0" w:space="0" w:color="auto"/>
        <w:bottom w:val="none" w:sz="0" w:space="0" w:color="auto"/>
        <w:right w:val="none" w:sz="0" w:space="0" w:color="auto"/>
      </w:divBdr>
    </w:div>
    <w:div w:id="1909222216">
      <w:bodyDiv w:val="1"/>
      <w:marLeft w:val="0"/>
      <w:marRight w:val="0"/>
      <w:marTop w:val="0"/>
      <w:marBottom w:val="0"/>
      <w:divBdr>
        <w:top w:val="none" w:sz="0" w:space="0" w:color="auto"/>
        <w:left w:val="none" w:sz="0" w:space="0" w:color="auto"/>
        <w:bottom w:val="none" w:sz="0" w:space="0" w:color="auto"/>
        <w:right w:val="none" w:sz="0" w:space="0" w:color="auto"/>
      </w:divBdr>
    </w:div>
    <w:div w:id="2065906838">
      <w:bodyDiv w:val="1"/>
      <w:marLeft w:val="0"/>
      <w:marRight w:val="0"/>
      <w:marTop w:val="0"/>
      <w:marBottom w:val="0"/>
      <w:divBdr>
        <w:top w:val="none" w:sz="0" w:space="0" w:color="auto"/>
        <w:left w:val="none" w:sz="0" w:space="0" w:color="auto"/>
        <w:bottom w:val="none" w:sz="0" w:space="0" w:color="auto"/>
        <w:right w:val="none" w:sz="0" w:space="0" w:color="auto"/>
      </w:divBdr>
    </w:div>
    <w:div w:id="208984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ichardVD/ICT-306" TargetMode="External"/><Relationship Id="rId18" Type="http://schemas.openxmlformats.org/officeDocument/2006/relationships/hyperlink" Target="https://www.sweethome3d.com/download.jsp" TargetMode="External"/><Relationship Id="rId26" Type="http://schemas.openxmlformats.org/officeDocument/2006/relationships/image" Target="media/image9.png"/><Relationship Id="rId39" Type="http://schemas.openxmlformats.org/officeDocument/2006/relationships/hyperlink" Target="https://3dwarehouse.sketchup.com/"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eduvaud-my.sharepoint.com/:f:/g/personal/pw57drg_eduvaud_ch/EslvCIkt3olLtkz-hy-6qDUB0PyU3jgV-pvjWlBPyXCV-g?e=Y6JXed"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entral.github.com/deployments/desktop/desktop/latest/win32" TargetMode="External"/><Relationship Id="rId29" Type="http://schemas.openxmlformats.org/officeDocument/2006/relationships/image" Target="media/image12.pn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sweethome3d.com/fr/importModels.jsp" TargetMode="External"/><Relationship Id="rId45" Type="http://schemas.openxmlformats.org/officeDocument/2006/relationships/hyperlink" Target="https://www.sweethome3d.com/" TargetMode="External"/><Relationship Id="rId5" Type="http://schemas.openxmlformats.org/officeDocument/2006/relationships/numbering" Target="numbering.xml"/><Relationship Id="rId15" Type="http://schemas.openxmlformats.org/officeDocument/2006/relationships/hyperlink" Target="https://github.com/TRichardVD/ICT-306/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github.com/ETML-INF/IceToo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duvaud-my.sharepoint.com/:u:/g/personal/pw57drg_eduvaud_ch/EbY3EYUCOW9KivHboCyAV0wBjojHHivkSvy-gezoPorSX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etml.icescrum.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modulbaukasten.ch/module/306/4/fr-FR?title=R%C3%A9aliser-de-petits-projets-dans-son-propre-environnement-professionnel" TargetMode="External"/><Relationship Id="rId17" Type="http://schemas.openxmlformats.org/officeDocument/2006/relationships/hyperlink" Target="https://github.com/TRichardVD/ICT-306"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hyperlink" Target="https://github.com/TRichardVD/ICT-306/tree/main/Livrables/constructions/final" TargetMode="External"/><Relationship Id="rId41" Type="http://schemas.openxmlformats.org/officeDocument/2006/relationships/hyperlink" Target="https://github.com/TRichardVD/ICT-306/"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richard\Documents\GitHub\ICT-306\Mat&#233;riel\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b:Source>
    <b:Tag>ICT23</b:Tag>
    <b:SourceType>DocumentFromInternetSite</b:SourceType>
    <b:Guid>{04465965-FA85-46EF-9F84-FD0433D88EFC}</b:Guid>
    <b:Title>306 Réaliser de petits projets dans son propre environnement professionnel</b:Title>
    <b:Year>2023</b:Year>
    <b:Author>
      <b:Author>
        <b:Corporate>ICT Formation professionelle</b:Corporate>
      </b:Author>
    </b:Author>
    <b:InternetSiteTitle>modulbaukasten</b:InternetSiteTitle>
    <b:Month>août</b:Month>
    <b:Day>28</b:Day>
    <b:URL>https://www.modulbaukasten.ch/module/306/4/fr-FR?title=R%C3%A9aliser-de-petits-projets-dans-son-propre-environnement-professionnel</b:URL>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2.xml><?xml version="1.0" encoding="utf-8"?>
<ds:datastoreItem xmlns:ds="http://schemas.openxmlformats.org/officeDocument/2006/customXml" ds:itemID="{A798A119-0EDB-4669-9046-FB70C9B228C0}">
  <ds:schemaRefs>
    <ds:schemaRef ds:uri="http://schemas.openxmlformats.org/officeDocument/2006/bibliography"/>
  </ds:schemaRefs>
</ds:datastoreItem>
</file>

<file path=customXml/itemProps3.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customXml/itemProps4.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m-proj-rapport.dotx</Template>
  <TotalTime>1090</TotalTime>
  <Pages>26</Pages>
  <Words>7667</Words>
  <Characters>42170</Characters>
  <Application>Microsoft Office Word</Application>
  <DocSecurity>0</DocSecurity>
  <Lines>351</Lines>
  <Paragraphs>99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49738</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Theo R</dc:creator>
  <cp:lastModifiedBy>Théo Richard</cp:lastModifiedBy>
  <cp:revision>91</cp:revision>
  <cp:lastPrinted>2024-03-15T22:53:00Z</cp:lastPrinted>
  <dcterms:created xsi:type="dcterms:W3CDTF">2024-01-29T10:23:00Z</dcterms:created>
  <dcterms:modified xsi:type="dcterms:W3CDTF">2024-03-15T22:58:00Z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